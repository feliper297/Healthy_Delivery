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306E56B" w14:textId="77777777" w:rsidR="000B5FBB" w:rsidRDefault="000B5FBB" w:rsidP="000B5FBB"/>
    <w:p w14:paraId="2A9BF66A" w14:textId="77777777" w:rsidR="000B5FBB" w:rsidRPr="00A20D4F" w:rsidRDefault="000B5FBB" w:rsidP="000B5FBB"/>
    <w:p w14:paraId="3C49115B" w14:textId="5BA1DF38" w:rsidR="000B5FBB" w:rsidRPr="00A20D4F" w:rsidRDefault="00D75A4C" w:rsidP="003E4EDE">
      <w:pPr>
        <w:jc w:val="center"/>
      </w:pPr>
      <w:r>
        <w:rPr>
          <w:noProof/>
        </w:rPr>
        <w:drawing>
          <wp:inline distT="0" distB="0" distL="0" distR="0" wp14:anchorId="6BFD5629" wp14:editId="70DF5588">
            <wp:extent cx="4117599" cy="33607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7599" cy="3360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2BA986" w14:textId="77777777" w:rsidR="000B5FBB" w:rsidRPr="00A20D4F" w:rsidRDefault="000B5FBB" w:rsidP="000B5FBB"/>
    <w:p w14:paraId="58134EDF" w14:textId="77777777" w:rsidR="000B5FBB" w:rsidRPr="00A20D4F" w:rsidRDefault="000B5FBB" w:rsidP="000B5FBB"/>
    <w:p w14:paraId="77C5AF01" w14:textId="77777777" w:rsidR="000B5FBB" w:rsidRPr="00A20D4F" w:rsidRDefault="000B5FBB" w:rsidP="000B5FBB"/>
    <w:p w14:paraId="75D7AC13" w14:textId="77777777" w:rsidR="000B5FBB" w:rsidRPr="00A20D4F" w:rsidRDefault="000B5FBB" w:rsidP="000B5FBB"/>
    <w:p w14:paraId="6DF158B3" w14:textId="77777777" w:rsidR="000B5FBB" w:rsidRPr="00A20D4F" w:rsidRDefault="000B5FBB" w:rsidP="000B5FBB"/>
    <w:p w14:paraId="5EE4B859" w14:textId="77777777" w:rsidR="000B5FBB" w:rsidRPr="00A20D4F" w:rsidRDefault="000B5FBB" w:rsidP="000B5FBB"/>
    <w:p w14:paraId="078108C6" w14:textId="77777777" w:rsidR="000B5FBB" w:rsidRPr="00A20D4F" w:rsidRDefault="000B5FBB" w:rsidP="000B5FBB"/>
    <w:p w14:paraId="7C3A509E" w14:textId="77777777" w:rsidR="000B5FBB" w:rsidRPr="00A20D4F" w:rsidRDefault="000B5FBB" w:rsidP="000B5FBB"/>
    <w:p w14:paraId="6433C28B" w14:textId="77777777" w:rsidR="000B5FBB" w:rsidRPr="00A20D4F" w:rsidRDefault="000B5FBB" w:rsidP="000B5FBB"/>
    <w:p w14:paraId="30BB4628" w14:textId="77777777" w:rsidR="000B5FBB" w:rsidRPr="00A20D4F" w:rsidRDefault="000B5FBB" w:rsidP="000B5FBB"/>
    <w:p w14:paraId="1B7F4972" w14:textId="77777777" w:rsidR="000B5FBB" w:rsidRPr="00A20D4F" w:rsidRDefault="000B5FBB" w:rsidP="000B5FBB"/>
    <w:p w14:paraId="7D3156E1" w14:textId="77777777" w:rsidR="000B5FBB" w:rsidRPr="00A20D4F" w:rsidRDefault="000B5FBB" w:rsidP="000B5FBB"/>
    <w:p w14:paraId="68DEE5FB" w14:textId="77777777" w:rsidR="000B5FBB" w:rsidRPr="00A20D4F" w:rsidRDefault="000B5FBB" w:rsidP="000B5FBB"/>
    <w:p w14:paraId="4A29ABEB" w14:textId="77777777" w:rsidR="000B5FBB" w:rsidRPr="00A20D4F" w:rsidRDefault="000B5FBB" w:rsidP="000B5FBB"/>
    <w:p w14:paraId="3BB53921" w14:textId="77777777" w:rsidR="000B5FBB" w:rsidRDefault="000B5FBB" w:rsidP="000B5FBB"/>
    <w:p w14:paraId="325D69E7" w14:textId="2BE966C9" w:rsidR="000B5FBB" w:rsidRDefault="000B5FBB" w:rsidP="00D75A4C">
      <w:pPr>
        <w:tabs>
          <w:tab w:val="left" w:pos="4184"/>
        </w:tabs>
        <w:rPr>
          <w:i/>
        </w:rPr>
      </w:pPr>
    </w:p>
    <w:p w14:paraId="44B47E43" w14:textId="77777777" w:rsidR="000B5FBB" w:rsidRPr="00264EFB" w:rsidRDefault="000B5FBB" w:rsidP="000B5FBB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17F1E92" wp14:editId="04C47A25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372B48E39885437EB8AFE13B68ED4F4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A343C51" w14:textId="77777777" w:rsidR="000B5FBB" w:rsidRPr="0037364C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Glossário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7F1E9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372B48E39885437EB8AFE13B68ED4F43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6A343C51" w14:textId="77777777" w:rsidR="000B5FBB" w:rsidRPr="0037364C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Glossário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5B5CA4C8" w14:textId="77777777" w:rsidR="000B5FBB" w:rsidRPr="00264EFB" w:rsidRDefault="000B5FBB" w:rsidP="000B5FBB"/>
    <w:p w14:paraId="0C2A81B3" w14:textId="77777777" w:rsidR="000B5FBB" w:rsidRPr="00264EFB" w:rsidRDefault="000B5FBB" w:rsidP="000B5FBB"/>
    <w:p w14:paraId="55BE58DD" w14:textId="77777777" w:rsidR="000B5FBB" w:rsidRPr="00264EFB" w:rsidRDefault="000B5FBB" w:rsidP="000B5FBB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E8C47" wp14:editId="77A82C8E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291AA25" w14:textId="3B260C5F" w:rsidR="000B5FBB" w:rsidRPr="0037364C" w:rsidRDefault="000B5FBB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D75A4C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0939428F" w14:textId="77777777" w:rsidR="000B5FBB" w:rsidRPr="0037364C" w:rsidRDefault="000B5FBB" w:rsidP="000B5FBB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74BB17C0" w14:textId="77777777" w:rsidR="000B5FBB" w:rsidRPr="0037364C" w:rsidRDefault="000B5FBB" w:rsidP="000B5FBB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8E8C47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6291AA25" w14:textId="3B260C5F" w:rsidR="000B5FBB" w:rsidRPr="0037364C" w:rsidRDefault="000B5FBB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D75A4C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0939428F" w14:textId="77777777" w:rsidR="000B5FBB" w:rsidRPr="0037364C" w:rsidRDefault="000B5FBB" w:rsidP="000B5FBB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74BB17C0" w14:textId="77777777" w:rsidR="000B5FBB" w:rsidRPr="0037364C" w:rsidRDefault="000B5FBB" w:rsidP="000B5FBB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63EFE7" w14:textId="77777777" w:rsidR="000B5FBB" w:rsidRPr="00264EFB" w:rsidRDefault="000B5FBB" w:rsidP="000B5FBB"/>
    <w:p w14:paraId="4EF72DAF" w14:textId="77777777" w:rsidR="000B5FBB" w:rsidRPr="00264EFB" w:rsidRDefault="000B5FBB" w:rsidP="000B5FBB"/>
    <w:p w14:paraId="7BA07853" w14:textId="77777777" w:rsidR="000B5FBB" w:rsidRPr="00264EFB" w:rsidRDefault="000B5FBB" w:rsidP="000B5FBB"/>
    <w:p w14:paraId="5635129E" w14:textId="77777777" w:rsidR="000B5FBB" w:rsidRPr="00264EFB" w:rsidRDefault="000B5FBB" w:rsidP="000B5FBB"/>
    <w:p w14:paraId="4D182B03" w14:textId="77777777" w:rsidR="000B5FBB" w:rsidRPr="00264EFB" w:rsidRDefault="000B5FBB" w:rsidP="000B5FBB"/>
    <w:p w14:paraId="3336F658" w14:textId="77777777" w:rsidR="000B5FBB" w:rsidRPr="00264EFB" w:rsidRDefault="000B5FBB" w:rsidP="000B5FBB">
      <w:r>
        <w:tab/>
      </w:r>
    </w:p>
    <w:p w14:paraId="5E956928" w14:textId="77777777" w:rsidR="000B5FBB" w:rsidRPr="00264EFB" w:rsidRDefault="000B5FBB" w:rsidP="000B5FBB"/>
    <w:p w14:paraId="24EFFF8C" w14:textId="77777777" w:rsidR="000B5FBB" w:rsidRPr="00264EFB" w:rsidRDefault="000B5FBB" w:rsidP="000B5FBB"/>
    <w:p w14:paraId="262B536F" w14:textId="77777777" w:rsidR="000B5FBB" w:rsidRPr="00264EFB" w:rsidRDefault="000B5FBB" w:rsidP="000B5FBB"/>
    <w:p w14:paraId="672C9E4A" w14:textId="77777777" w:rsidR="000B5FBB" w:rsidRPr="00264EFB" w:rsidRDefault="000B5FBB" w:rsidP="000B5FBB"/>
    <w:p w14:paraId="35C17C56" w14:textId="77777777" w:rsidR="000B5FBB" w:rsidRPr="00264EFB" w:rsidRDefault="000B5FBB" w:rsidP="000B5FBB"/>
    <w:p w14:paraId="5ACBC7F5" w14:textId="77777777" w:rsidR="000B5FBB" w:rsidRPr="00264EFB" w:rsidRDefault="000B5FBB" w:rsidP="000B5FBB"/>
    <w:p w14:paraId="56C2DE3D" w14:textId="77777777" w:rsidR="000B5FBB" w:rsidRPr="00264EFB" w:rsidRDefault="000B5FBB" w:rsidP="000B5FBB"/>
    <w:p w14:paraId="0CD4BB01" w14:textId="77777777" w:rsidR="000B5FBB" w:rsidRPr="00264EFB" w:rsidRDefault="000B5FBB" w:rsidP="000B5FBB"/>
    <w:p w14:paraId="5816DDF8" w14:textId="77777777" w:rsidR="000B5FBB" w:rsidRPr="00264EFB" w:rsidRDefault="000B5FBB" w:rsidP="000B5FBB"/>
    <w:p w14:paraId="004E4D50" w14:textId="77777777" w:rsidR="000B5FBB" w:rsidRPr="00264EFB" w:rsidRDefault="000B5FBB" w:rsidP="000B5FBB"/>
    <w:p w14:paraId="56F89DD9" w14:textId="77777777" w:rsidR="000B5FBB" w:rsidRPr="00264EFB" w:rsidRDefault="000B5FBB" w:rsidP="000B5FBB"/>
    <w:p w14:paraId="1ACC78FC" w14:textId="77777777" w:rsidR="000B5FBB" w:rsidRDefault="000B5FBB" w:rsidP="000B5FBB">
      <w:pPr>
        <w:tabs>
          <w:tab w:val="left" w:pos="3700"/>
        </w:tabs>
      </w:pPr>
      <w:r>
        <w:tab/>
      </w:r>
    </w:p>
    <w:p w14:paraId="314A13AB" w14:textId="77777777" w:rsidR="000B5FBB" w:rsidRPr="00264EFB" w:rsidRDefault="000B5FBB" w:rsidP="000B5FBB">
      <w:pPr>
        <w:tabs>
          <w:tab w:val="left" w:pos="3700"/>
        </w:tabs>
        <w:sectPr w:rsidR="000B5FBB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23D53" wp14:editId="7BB75EC2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1BD549E4" w14:textId="48DBBDB2" w:rsidR="000B5FBB" w:rsidRPr="00264EFB" w:rsidRDefault="00D75A4C" w:rsidP="000B5FBB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HD</w:t>
                                </w:r>
                                <w:r w:rsidR="000B5FBB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Healthy Delivery</w:t>
                                </w:r>
                              </w:p>
                            </w:sdtContent>
                          </w:sdt>
                          <w:p w14:paraId="608072AA" w14:textId="77777777" w:rsidR="000B5FBB" w:rsidRDefault="000B5FBB" w:rsidP="000B5FBB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23D53" id="Text Box 4" o:spid="_x0000_s1028" type="#_x0000_t202" style="position:absolute;left:0;text-align:left;margin-left:-59.15pt;margin-top:23pt;width:572.4pt;height:3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1BD549E4" w14:textId="48DBBDB2" w:rsidR="000B5FBB" w:rsidRPr="00264EFB" w:rsidRDefault="00D75A4C" w:rsidP="000B5FBB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HD</w:t>
                          </w:r>
                          <w:r w:rsidR="000B5FBB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 xml:space="preserve"> -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Healthy Delivery</w:t>
                          </w:r>
                        </w:p>
                      </w:sdtContent>
                    </w:sdt>
                    <w:p w14:paraId="608072AA" w14:textId="77777777" w:rsidR="000B5FBB" w:rsidRDefault="000B5FBB" w:rsidP="000B5FBB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01E162D6" w14:textId="77777777" w:rsidR="007C3EEC" w:rsidRDefault="00C4222D">
      <w:pPr>
        <w:pStyle w:val="Ttulo"/>
        <w:jc w:val="center"/>
      </w:pPr>
      <w:r>
        <w:lastRenderedPageBreak/>
        <w:t>Histórico de Revisões</w:t>
      </w:r>
    </w:p>
    <w:tbl>
      <w:tblPr>
        <w:tblW w:w="96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41"/>
        <w:gridCol w:w="4680"/>
        <w:gridCol w:w="2410"/>
      </w:tblGrid>
      <w:tr w:rsidR="000B5FBB" w14:paraId="4BD8E5D7" w14:textId="77777777" w:rsidTr="007B3379">
        <w:trPr>
          <w:trHeight w:val="284"/>
        </w:trPr>
        <w:tc>
          <w:tcPr>
            <w:tcW w:w="1550" w:type="dxa"/>
            <w:shd w:val="clear" w:color="auto" w:fill="C00000"/>
          </w:tcPr>
          <w:p w14:paraId="3E996BCE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41" w:type="dxa"/>
            <w:shd w:val="clear" w:color="auto" w:fill="C00000"/>
          </w:tcPr>
          <w:p w14:paraId="1EC9A34B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388A3C7A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2A3EF20F" w14:textId="77777777" w:rsidR="000B5FBB" w:rsidRPr="0037364C" w:rsidRDefault="000B5FBB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0B5FBB" w14:paraId="214D3D84" w14:textId="77777777" w:rsidTr="007B3379">
        <w:trPr>
          <w:trHeight w:val="284"/>
        </w:trPr>
        <w:tc>
          <w:tcPr>
            <w:tcW w:w="1550" w:type="dxa"/>
          </w:tcPr>
          <w:p w14:paraId="5AF65261" w14:textId="64C90B21" w:rsidR="000B5FBB" w:rsidRPr="00D75A4C" w:rsidRDefault="00D75A4C" w:rsidP="00D75A4C">
            <w:pPr>
              <w:pStyle w:val="Instruo"/>
              <w:jc w:val="center"/>
              <w:rPr>
                <w:color w:val="auto"/>
              </w:rPr>
            </w:pPr>
            <w:r w:rsidRPr="00D75A4C">
              <w:rPr>
                <w:color w:val="auto"/>
              </w:rPr>
              <w:t>22/11/2020</w:t>
            </w:r>
            <w:r w:rsidR="000B5FBB" w:rsidRPr="00D75A4C">
              <w:rPr>
                <w:color w:val="auto"/>
              </w:rPr>
              <w:t>]</w:t>
            </w:r>
          </w:p>
          <w:p w14:paraId="36C334F2" w14:textId="77777777" w:rsidR="000B5FBB" w:rsidRPr="00D75A4C" w:rsidRDefault="000B5FBB" w:rsidP="00D75A4C">
            <w:pPr>
              <w:pStyle w:val="Instruo"/>
              <w:jc w:val="center"/>
              <w:rPr>
                <w:color w:val="auto"/>
              </w:rPr>
            </w:pPr>
          </w:p>
        </w:tc>
        <w:tc>
          <w:tcPr>
            <w:tcW w:w="1041" w:type="dxa"/>
          </w:tcPr>
          <w:p w14:paraId="79D2FC5B" w14:textId="5B559421" w:rsidR="000B5FBB" w:rsidRPr="00D75A4C" w:rsidRDefault="00D75A4C" w:rsidP="00D75A4C">
            <w:pPr>
              <w:pStyle w:val="Instruo"/>
              <w:jc w:val="center"/>
              <w:rPr>
                <w:color w:val="auto"/>
              </w:rPr>
            </w:pPr>
            <w:r w:rsidRPr="00D75A4C">
              <w:rPr>
                <w:color w:val="auto"/>
              </w:rPr>
              <w:t>1.0</w:t>
            </w:r>
          </w:p>
        </w:tc>
        <w:tc>
          <w:tcPr>
            <w:tcW w:w="4680" w:type="dxa"/>
          </w:tcPr>
          <w:p w14:paraId="2E282419" w14:textId="6362841D" w:rsidR="000B5FBB" w:rsidRPr="00D75A4C" w:rsidRDefault="00D75A4C" w:rsidP="00D75A4C">
            <w:pPr>
              <w:pStyle w:val="Instruo"/>
              <w:jc w:val="center"/>
              <w:rPr>
                <w:color w:val="auto"/>
              </w:rPr>
            </w:pPr>
            <w:r w:rsidRPr="00D75A4C">
              <w:rPr>
                <w:color w:val="auto"/>
              </w:rPr>
              <w:t>Iniciação</w:t>
            </w:r>
          </w:p>
        </w:tc>
        <w:tc>
          <w:tcPr>
            <w:tcW w:w="2410" w:type="dxa"/>
          </w:tcPr>
          <w:p w14:paraId="54FDA26E" w14:textId="229319C0" w:rsidR="000B5FBB" w:rsidRPr="00D75A4C" w:rsidRDefault="00D75A4C" w:rsidP="00D75A4C">
            <w:pPr>
              <w:pStyle w:val="Instruo"/>
              <w:jc w:val="center"/>
              <w:rPr>
                <w:color w:val="auto"/>
              </w:rPr>
            </w:pPr>
            <w:r w:rsidRPr="00D75A4C">
              <w:rPr>
                <w:color w:val="auto"/>
              </w:rPr>
              <w:t>Aline Maria Silva</w:t>
            </w:r>
          </w:p>
        </w:tc>
      </w:tr>
      <w:tr w:rsidR="000B5FBB" w14:paraId="2C5E758A" w14:textId="77777777" w:rsidTr="007B3379">
        <w:trPr>
          <w:trHeight w:val="284"/>
        </w:trPr>
        <w:tc>
          <w:tcPr>
            <w:tcW w:w="1550" w:type="dxa"/>
          </w:tcPr>
          <w:p w14:paraId="2B3DA57B" w14:textId="77777777" w:rsidR="000B5FBB" w:rsidRDefault="000B5FBB" w:rsidP="00EC38D2">
            <w:pPr>
              <w:jc w:val="left"/>
            </w:pPr>
          </w:p>
        </w:tc>
        <w:tc>
          <w:tcPr>
            <w:tcW w:w="1041" w:type="dxa"/>
          </w:tcPr>
          <w:p w14:paraId="77021FD2" w14:textId="77777777" w:rsidR="000B5FBB" w:rsidRDefault="000B5FBB" w:rsidP="00EC38D2">
            <w:pPr>
              <w:jc w:val="left"/>
            </w:pPr>
          </w:p>
        </w:tc>
        <w:tc>
          <w:tcPr>
            <w:tcW w:w="4680" w:type="dxa"/>
          </w:tcPr>
          <w:p w14:paraId="278BA7B6" w14:textId="77777777" w:rsidR="000B5FBB" w:rsidRDefault="000B5FBB" w:rsidP="00EC38D2">
            <w:pPr>
              <w:jc w:val="left"/>
            </w:pPr>
          </w:p>
        </w:tc>
        <w:tc>
          <w:tcPr>
            <w:tcW w:w="2410" w:type="dxa"/>
          </w:tcPr>
          <w:p w14:paraId="33ADC4AA" w14:textId="77777777" w:rsidR="000B5FBB" w:rsidRDefault="000B5FBB" w:rsidP="00EC38D2">
            <w:pPr>
              <w:jc w:val="left"/>
            </w:pPr>
          </w:p>
        </w:tc>
      </w:tr>
      <w:tr w:rsidR="000B5FBB" w14:paraId="372CDD33" w14:textId="77777777" w:rsidTr="007B3379">
        <w:trPr>
          <w:trHeight w:val="284"/>
        </w:trPr>
        <w:tc>
          <w:tcPr>
            <w:tcW w:w="1550" w:type="dxa"/>
          </w:tcPr>
          <w:p w14:paraId="3ED0096C" w14:textId="77777777" w:rsidR="000B5FBB" w:rsidRDefault="000B5FBB" w:rsidP="00EC38D2">
            <w:pPr>
              <w:jc w:val="left"/>
            </w:pPr>
          </w:p>
        </w:tc>
        <w:tc>
          <w:tcPr>
            <w:tcW w:w="1041" w:type="dxa"/>
          </w:tcPr>
          <w:p w14:paraId="4E06495A" w14:textId="77777777" w:rsidR="000B5FBB" w:rsidRDefault="000B5FBB" w:rsidP="00EC38D2">
            <w:pPr>
              <w:jc w:val="left"/>
            </w:pPr>
          </w:p>
        </w:tc>
        <w:tc>
          <w:tcPr>
            <w:tcW w:w="4680" w:type="dxa"/>
          </w:tcPr>
          <w:p w14:paraId="6238E8B8" w14:textId="77777777" w:rsidR="000B5FBB" w:rsidRDefault="000B5FBB" w:rsidP="00EC38D2">
            <w:pPr>
              <w:jc w:val="left"/>
            </w:pPr>
          </w:p>
        </w:tc>
        <w:tc>
          <w:tcPr>
            <w:tcW w:w="2410" w:type="dxa"/>
          </w:tcPr>
          <w:p w14:paraId="3C44D1AE" w14:textId="77777777" w:rsidR="000B5FBB" w:rsidRDefault="000B5FBB" w:rsidP="00EC38D2">
            <w:pPr>
              <w:jc w:val="left"/>
            </w:pPr>
          </w:p>
        </w:tc>
      </w:tr>
    </w:tbl>
    <w:p w14:paraId="4F2EB0F6" w14:textId="77777777" w:rsidR="007C3EEC" w:rsidRDefault="007C3EEC"/>
    <w:p w14:paraId="4D47B97D" w14:textId="77777777" w:rsidR="007C3EEC" w:rsidRDefault="00C4222D">
      <w:pPr>
        <w:pStyle w:val="Ttulo"/>
        <w:jc w:val="center"/>
      </w:pPr>
      <w:r>
        <w:br w:type="page"/>
      </w:r>
      <w:r>
        <w:lastRenderedPageBreak/>
        <w:t>SUMÁRIO</w:t>
      </w:r>
    </w:p>
    <w:p w14:paraId="53A3CE5F" w14:textId="77777777" w:rsidR="00C331C2" w:rsidRDefault="00C4222D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64634086" w:history="1">
        <w:r w:rsidR="00C331C2" w:rsidRPr="003F33D6">
          <w:rPr>
            <w:rStyle w:val="Hyperlink"/>
          </w:rPr>
          <w:t>1. Introdução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_Toc464634086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4E30E3CF" w14:textId="77777777" w:rsidR="00C331C2" w:rsidRDefault="005422E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087" w:history="1">
        <w:r w:rsidR="00C331C2" w:rsidRPr="003F33D6">
          <w:rPr>
            <w:rStyle w:val="Hyperlink"/>
          </w:rPr>
          <w:t>2. ACRÔNIMOS(SIGLAS)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_Toc464634087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44A0591C" w14:textId="77777777" w:rsidR="00C331C2" w:rsidRDefault="005422EB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val="pt-PT" w:eastAsia="pt-PT"/>
        </w:rPr>
      </w:pPr>
      <w:hyperlink w:anchor="_Toc464634088" w:history="1">
        <w:r w:rsidR="00C331C2" w:rsidRPr="003F33D6">
          <w:rPr>
            <w:rStyle w:val="Hyperlink"/>
          </w:rPr>
          <w:t>3. Definições</w:t>
        </w:r>
        <w:r w:rsidR="00C331C2">
          <w:rPr>
            <w:webHidden/>
          </w:rPr>
          <w:tab/>
        </w:r>
        <w:r w:rsidR="00C331C2">
          <w:rPr>
            <w:webHidden/>
          </w:rPr>
          <w:fldChar w:fldCharType="begin"/>
        </w:r>
        <w:r w:rsidR="00C331C2">
          <w:rPr>
            <w:webHidden/>
          </w:rPr>
          <w:instrText xml:space="preserve"> PAGEREF _Toc464634088 \h </w:instrText>
        </w:r>
        <w:r w:rsidR="00C331C2">
          <w:rPr>
            <w:webHidden/>
          </w:rPr>
        </w:r>
        <w:r w:rsidR="00C331C2">
          <w:rPr>
            <w:webHidden/>
          </w:rPr>
          <w:fldChar w:fldCharType="separate"/>
        </w:r>
        <w:r w:rsidR="00C331C2">
          <w:rPr>
            <w:webHidden/>
          </w:rPr>
          <w:t>4</w:t>
        </w:r>
        <w:r w:rsidR="00C331C2">
          <w:rPr>
            <w:webHidden/>
          </w:rPr>
          <w:fldChar w:fldCharType="end"/>
        </w:r>
      </w:hyperlink>
    </w:p>
    <w:p w14:paraId="56876A00" w14:textId="77777777" w:rsidR="007C3EEC" w:rsidRDefault="00C4222D">
      <w:pPr>
        <w:spacing w:before="120" w:after="120"/>
      </w:pPr>
      <w:r>
        <w:fldChar w:fldCharType="end"/>
      </w:r>
      <w:r>
        <w:t xml:space="preserve"> </w:t>
      </w:r>
    </w:p>
    <w:p w14:paraId="23FA723F" w14:textId="77777777" w:rsidR="00CC26FB" w:rsidRDefault="00C4222D" w:rsidP="00CC26FB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Start w:id="225" w:name="_Toc437505960"/>
      <w:bookmarkStart w:id="226" w:name="_Toc46463408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r w:rsidR="00CC26FB">
        <w:lastRenderedPageBreak/>
        <w:t>Introdução</w:t>
      </w:r>
      <w:bookmarkEnd w:id="225"/>
      <w:bookmarkEnd w:id="226"/>
    </w:p>
    <w:p w14:paraId="06E855A2" w14:textId="37D7E948" w:rsidR="00CC26FB" w:rsidRPr="00DD3DF3" w:rsidRDefault="00DD3DF3" w:rsidP="00DD3DF3">
      <w:pPr>
        <w:pStyle w:val="Instruo"/>
        <w:rPr>
          <w:i w:val="0"/>
          <w:iCs/>
          <w:color w:val="auto"/>
          <w:sz w:val="24"/>
          <w:szCs w:val="24"/>
          <w:lang w:val="pt-PT"/>
        </w:rPr>
      </w:pPr>
      <w:r w:rsidRPr="00DD3DF3">
        <w:rPr>
          <w:i w:val="0"/>
          <w:iCs/>
          <w:color w:val="auto"/>
          <w:sz w:val="24"/>
          <w:szCs w:val="24"/>
          <w:lang w:val="pt-PT"/>
        </w:rPr>
        <w:t xml:space="preserve">Esta sessão ter por finalidade apresentar </w:t>
      </w:r>
      <w:r w:rsidR="00925E9B">
        <w:rPr>
          <w:i w:val="0"/>
          <w:iCs/>
          <w:color w:val="auto"/>
          <w:sz w:val="24"/>
          <w:szCs w:val="24"/>
          <w:lang w:val="pt-PT"/>
        </w:rPr>
        <w:t>os</w:t>
      </w:r>
      <w:r w:rsidRPr="00DD3DF3">
        <w:rPr>
          <w:i w:val="0"/>
          <w:iCs/>
          <w:color w:val="auto"/>
          <w:sz w:val="24"/>
          <w:szCs w:val="24"/>
          <w:lang w:val="pt-PT"/>
        </w:rPr>
        <w:t xml:space="preserve"> </w:t>
      </w:r>
      <w:r w:rsidR="00925E9B">
        <w:rPr>
          <w:i w:val="0"/>
          <w:iCs/>
          <w:color w:val="auto"/>
          <w:sz w:val="24"/>
          <w:szCs w:val="24"/>
          <w:lang w:val="pt-PT"/>
        </w:rPr>
        <w:t>termos técnicos</w:t>
      </w:r>
      <w:r w:rsidRPr="00DD3DF3">
        <w:rPr>
          <w:i w:val="0"/>
          <w:iCs/>
          <w:color w:val="auto"/>
          <w:sz w:val="24"/>
          <w:szCs w:val="24"/>
          <w:lang w:val="pt-PT"/>
        </w:rPr>
        <w:t xml:space="preserve"> utilizad</w:t>
      </w:r>
      <w:r w:rsidR="00925E9B">
        <w:rPr>
          <w:i w:val="0"/>
          <w:iCs/>
          <w:color w:val="auto"/>
          <w:sz w:val="24"/>
          <w:szCs w:val="24"/>
          <w:lang w:val="pt-PT"/>
        </w:rPr>
        <w:t>o</w:t>
      </w:r>
      <w:r>
        <w:rPr>
          <w:i w:val="0"/>
          <w:iCs/>
          <w:color w:val="auto"/>
          <w:sz w:val="24"/>
          <w:szCs w:val="24"/>
          <w:lang w:val="pt-PT"/>
        </w:rPr>
        <w:t>s</w:t>
      </w:r>
      <w:r w:rsidRPr="00DD3DF3">
        <w:rPr>
          <w:i w:val="0"/>
          <w:iCs/>
          <w:color w:val="auto"/>
          <w:sz w:val="24"/>
          <w:szCs w:val="24"/>
          <w:lang w:val="pt-PT"/>
        </w:rPr>
        <w:t xml:space="preserve"> a fim de ajudar na compreensão d</w:t>
      </w:r>
      <w:r w:rsidR="00925E9B">
        <w:rPr>
          <w:i w:val="0"/>
          <w:iCs/>
          <w:color w:val="auto"/>
          <w:sz w:val="24"/>
          <w:szCs w:val="24"/>
          <w:lang w:val="pt-PT"/>
        </w:rPr>
        <w:t>o</w:t>
      </w:r>
      <w:r>
        <w:rPr>
          <w:i w:val="0"/>
          <w:iCs/>
          <w:color w:val="auto"/>
          <w:sz w:val="24"/>
          <w:szCs w:val="24"/>
          <w:lang w:val="pt-PT"/>
        </w:rPr>
        <w:t>s</w:t>
      </w:r>
      <w:r w:rsidRPr="00DD3DF3">
        <w:rPr>
          <w:i w:val="0"/>
          <w:iCs/>
          <w:color w:val="auto"/>
          <w:sz w:val="24"/>
          <w:szCs w:val="24"/>
          <w:lang w:val="pt-PT"/>
        </w:rPr>
        <w:t xml:space="preserve"> mesm</w:t>
      </w:r>
      <w:r w:rsidR="00925E9B">
        <w:rPr>
          <w:i w:val="0"/>
          <w:iCs/>
          <w:color w:val="auto"/>
          <w:sz w:val="24"/>
          <w:szCs w:val="24"/>
          <w:lang w:val="pt-PT"/>
        </w:rPr>
        <w:t>o</w:t>
      </w:r>
      <w:r w:rsidRPr="00DD3DF3">
        <w:rPr>
          <w:i w:val="0"/>
          <w:iCs/>
          <w:color w:val="auto"/>
          <w:sz w:val="24"/>
          <w:szCs w:val="24"/>
          <w:lang w:val="pt-PT"/>
        </w:rPr>
        <w:t>s</w:t>
      </w:r>
      <w:r>
        <w:rPr>
          <w:i w:val="0"/>
          <w:iCs/>
          <w:color w:val="auto"/>
          <w:sz w:val="24"/>
          <w:szCs w:val="24"/>
          <w:lang w:val="pt-PT"/>
        </w:rPr>
        <w:t>.</w:t>
      </w:r>
    </w:p>
    <w:p w14:paraId="1A29E3F2" w14:textId="77777777" w:rsidR="00CC26FB" w:rsidRPr="00553410" w:rsidRDefault="00CC26FB" w:rsidP="00CC26FB">
      <w:pPr>
        <w:rPr>
          <w:lang w:eastAsia="en-US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2"/>
        <w:gridCol w:w="7484"/>
      </w:tblGrid>
      <w:tr w:rsidR="00CC26FB" w:rsidRPr="00553410" w14:paraId="3DDC2B8F" w14:textId="77777777" w:rsidTr="00552BBA">
        <w:trPr>
          <w:trHeight w:val="397"/>
        </w:trPr>
        <w:tc>
          <w:tcPr>
            <w:tcW w:w="2122" w:type="dxa"/>
            <w:shd w:val="clear" w:color="auto" w:fill="D9D9D9"/>
            <w:vAlign w:val="center"/>
          </w:tcPr>
          <w:p w14:paraId="541A8850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sz w:val="24"/>
                <w:szCs w:val="24"/>
                <w:lang w:eastAsia="en-US"/>
              </w:rPr>
              <w:t>Siglas</w:t>
            </w:r>
          </w:p>
        </w:tc>
        <w:tc>
          <w:tcPr>
            <w:tcW w:w="7484" w:type="dxa"/>
            <w:shd w:val="clear" w:color="auto" w:fill="D9D9D9"/>
            <w:vAlign w:val="center"/>
          </w:tcPr>
          <w:p w14:paraId="18EC5742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CC26FB" w:rsidRPr="00AD6C4A" w14:paraId="69140536" w14:textId="77777777" w:rsidTr="00552BBA">
        <w:trPr>
          <w:trHeight w:val="236"/>
        </w:trPr>
        <w:tc>
          <w:tcPr>
            <w:tcW w:w="2122" w:type="dxa"/>
          </w:tcPr>
          <w:p w14:paraId="427FE9B6" w14:textId="30851340" w:rsidR="00CC26FB" w:rsidRPr="00DD3DF3" w:rsidRDefault="00DD3DF3" w:rsidP="00925E9B">
            <w:pPr>
              <w:pStyle w:val="Instruo"/>
              <w:jc w:val="center"/>
              <w:rPr>
                <w:i w:val="0"/>
                <w:iCs/>
                <w:color w:val="auto"/>
              </w:rPr>
            </w:pPr>
            <w:r w:rsidRPr="00DD3DF3">
              <w:rPr>
                <w:i w:val="0"/>
                <w:iCs/>
                <w:color w:val="auto"/>
              </w:rPr>
              <w:t>TAP</w:t>
            </w:r>
          </w:p>
        </w:tc>
        <w:tc>
          <w:tcPr>
            <w:tcW w:w="7484" w:type="dxa"/>
          </w:tcPr>
          <w:p w14:paraId="4035C003" w14:textId="311A01BC" w:rsidR="00CC26FB" w:rsidRPr="00DD3DF3" w:rsidRDefault="00DD3DF3" w:rsidP="00925E9B">
            <w:pPr>
              <w:pStyle w:val="Instruo"/>
              <w:jc w:val="center"/>
              <w:rPr>
                <w:i w:val="0"/>
                <w:iCs/>
                <w:color w:val="auto"/>
              </w:rPr>
            </w:pPr>
            <w:r w:rsidRPr="00DD3DF3">
              <w:rPr>
                <w:i w:val="0"/>
                <w:iCs/>
                <w:color w:val="auto"/>
              </w:rPr>
              <w:t>Termo de Abertura do Projeto</w:t>
            </w:r>
          </w:p>
        </w:tc>
      </w:tr>
      <w:tr w:rsidR="00CC26FB" w:rsidRPr="00AD6C4A" w14:paraId="0A21275E" w14:textId="77777777" w:rsidTr="00552BBA">
        <w:trPr>
          <w:trHeight w:val="270"/>
        </w:trPr>
        <w:tc>
          <w:tcPr>
            <w:tcW w:w="2122" w:type="dxa"/>
          </w:tcPr>
          <w:p w14:paraId="4018C574" w14:textId="435BD2EA" w:rsidR="00CC26FB" w:rsidRPr="00DD3DF3" w:rsidRDefault="00DD3DF3" w:rsidP="00925E9B">
            <w:pPr>
              <w:pStyle w:val="Instruo"/>
              <w:jc w:val="center"/>
              <w:rPr>
                <w:i w:val="0"/>
                <w:iCs/>
                <w:color w:val="auto"/>
              </w:rPr>
            </w:pPr>
            <w:r w:rsidRPr="00DD3DF3">
              <w:rPr>
                <w:i w:val="0"/>
                <w:iCs/>
                <w:color w:val="auto"/>
              </w:rPr>
              <w:t>HD</w:t>
            </w:r>
          </w:p>
        </w:tc>
        <w:tc>
          <w:tcPr>
            <w:tcW w:w="7484" w:type="dxa"/>
          </w:tcPr>
          <w:p w14:paraId="115BCF02" w14:textId="5A6C188A" w:rsidR="00CC26FB" w:rsidRPr="00DD3DF3" w:rsidRDefault="00DD3DF3" w:rsidP="00925E9B">
            <w:pPr>
              <w:pStyle w:val="Instruo"/>
              <w:jc w:val="center"/>
              <w:rPr>
                <w:i w:val="0"/>
                <w:iCs/>
                <w:color w:val="auto"/>
              </w:rPr>
            </w:pPr>
            <w:r w:rsidRPr="00DD3DF3">
              <w:rPr>
                <w:i w:val="0"/>
                <w:iCs/>
                <w:color w:val="auto"/>
              </w:rPr>
              <w:t>Healthy Delivery</w:t>
            </w:r>
          </w:p>
        </w:tc>
      </w:tr>
      <w:tr w:rsidR="00CC26FB" w:rsidRPr="00AD6C4A" w14:paraId="13965B95" w14:textId="77777777" w:rsidTr="00552BBA">
        <w:trPr>
          <w:trHeight w:val="272"/>
        </w:trPr>
        <w:tc>
          <w:tcPr>
            <w:tcW w:w="2122" w:type="dxa"/>
            <w:vAlign w:val="center"/>
          </w:tcPr>
          <w:p w14:paraId="34EFF7FF" w14:textId="173F596E" w:rsidR="00CC26FB" w:rsidRPr="00DD3DF3" w:rsidRDefault="00DD3DF3" w:rsidP="00925E9B">
            <w:pPr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</w:rPr>
              <w:t>HTML</w:t>
            </w:r>
          </w:p>
        </w:tc>
        <w:tc>
          <w:tcPr>
            <w:tcW w:w="7484" w:type="dxa"/>
            <w:vAlign w:val="center"/>
          </w:tcPr>
          <w:p w14:paraId="7509C9F9" w14:textId="364BCC8D" w:rsidR="00CC26FB" w:rsidRPr="00DD3DF3" w:rsidRDefault="00DD3DF3" w:rsidP="00925E9B">
            <w:pPr>
              <w:pStyle w:val="Recuodecorpodetexto"/>
              <w:ind w:left="0"/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</w:rPr>
              <w:t>HyperText Markup Language</w:t>
            </w:r>
          </w:p>
        </w:tc>
      </w:tr>
      <w:tr w:rsidR="00CC26FB" w:rsidRPr="00AD6C4A" w14:paraId="126D83B4" w14:textId="77777777" w:rsidTr="00552BBA">
        <w:trPr>
          <w:trHeight w:val="276"/>
        </w:trPr>
        <w:tc>
          <w:tcPr>
            <w:tcW w:w="2122" w:type="dxa"/>
          </w:tcPr>
          <w:p w14:paraId="0A441C01" w14:textId="1D337959" w:rsidR="00CC26FB" w:rsidRPr="00DD3DF3" w:rsidRDefault="00DD3DF3" w:rsidP="00925E9B">
            <w:pPr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</w:rPr>
              <w:t>PHP</w:t>
            </w:r>
          </w:p>
        </w:tc>
        <w:tc>
          <w:tcPr>
            <w:tcW w:w="7484" w:type="dxa"/>
          </w:tcPr>
          <w:p w14:paraId="71F300AB" w14:textId="4DC15B91" w:rsidR="00CC26FB" w:rsidRPr="00DD3DF3" w:rsidRDefault="00DD3DF3" w:rsidP="00925E9B">
            <w:pPr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  <w:sz w:val="21"/>
                <w:szCs w:val="21"/>
                <w:shd w:val="clear" w:color="auto" w:fill="FFFFFF"/>
              </w:rPr>
              <w:t>Personal Home Page</w:t>
            </w:r>
          </w:p>
        </w:tc>
      </w:tr>
      <w:tr w:rsidR="00CC26FB" w:rsidRPr="00AD6C4A" w14:paraId="6261F1A7" w14:textId="77777777" w:rsidTr="00552BBA">
        <w:trPr>
          <w:trHeight w:val="267"/>
        </w:trPr>
        <w:tc>
          <w:tcPr>
            <w:tcW w:w="2122" w:type="dxa"/>
          </w:tcPr>
          <w:p w14:paraId="0E62534E" w14:textId="7195AA04" w:rsidR="00CC26FB" w:rsidRPr="00DD3DF3" w:rsidRDefault="00DD3DF3" w:rsidP="00925E9B">
            <w:pPr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</w:rPr>
              <w:t>CSS</w:t>
            </w:r>
          </w:p>
        </w:tc>
        <w:tc>
          <w:tcPr>
            <w:tcW w:w="7484" w:type="dxa"/>
          </w:tcPr>
          <w:p w14:paraId="6D2292AD" w14:textId="4201ECB6" w:rsidR="00CC26FB" w:rsidRPr="00DD3DF3" w:rsidRDefault="00DD3DF3" w:rsidP="00925E9B">
            <w:pPr>
              <w:jc w:val="center"/>
              <w:rPr>
                <w:iCs/>
                <w:color w:val="auto"/>
              </w:rPr>
            </w:pPr>
            <w:r w:rsidRPr="00DD3DF3">
              <w:rPr>
                <w:iCs/>
                <w:color w:val="auto"/>
                <w:sz w:val="21"/>
                <w:szCs w:val="21"/>
                <w:shd w:val="clear" w:color="auto" w:fill="FFFFFF"/>
              </w:rPr>
              <w:t>Cascading Style Sheets</w:t>
            </w:r>
          </w:p>
        </w:tc>
      </w:tr>
      <w:tr w:rsidR="00CC26FB" w:rsidRPr="00AD6C4A" w14:paraId="07A01226" w14:textId="77777777" w:rsidTr="00552BBA">
        <w:trPr>
          <w:trHeight w:val="270"/>
        </w:trPr>
        <w:tc>
          <w:tcPr>
            <w:tcW w:w="2122" w:type="dxa"/>
            <w:vAlign w:val="center"/>
          </w:tcPr>
          <w:p w14:paraId="628088C7" w14:textId="77777777" w:rsidR="00CC26FB" w:rsidRPr="006E1461" w:rsidRDefault="00CC26FB" w:rsidP="00552BBA">
            <w:pPr>
              <w:rPr>
                <w:b/>
              </w:rPr>
            </w:pPr>
          </w:p>
        </w:tc>
        <w:tc>
          <w:tcPr>
            <w:tcW w:w="7484" w:type="dxa"/>
            <w:vAlign w:val="center"/>
          </w:tcPr>
          <w:p w14:paraId="780C36D2" w14:textId="77777777" w:rsidR="00CC26FB" w:rsidRPr="00C45264" w:rsidRDefault="00CC26FB" w:rsidP="00552BBA"/>
        </w:tc>
      </w:tr>
    </w:tbl>
    <w:p w14:paraId="22E4F906" w14:textId="77777777" w:rsidR="00CC26FB" w:rsidRDefault="00CC26FB" w:rsidP="00CC26FB">
      <w:pPr>
        <w:pStyle w:val="Ttulo1"/>
      </w:pPr>
      <w:bookmarkStart w:id="227" w:name="_Toc437505962"/>
      <w:bookmarkStart w:id="228" w:name="_Toc464634088"/>
      <w:r>
        <w:t>Definições</w:t>
      </w:r>
      <w:bookmarkEnd w:id="227"/>
      <w:bookmarkEnd w:id="228"/>
    </w:p>
    <w:p w14:paraId="45321E04" w14:textId="2346FE97" w:rsidR="00CC26FB" w:rsidRPr="00925E9B" w:rsidRDefault="00CC26FB" w:rsidP="00CC26FB">
      <w:pPr>
        <w:pStyle w:val="Instruo"/>
        <w:rPr>
          <w:i w:val="0"/>
          <w:iCs/>
          <w:color w:val="auto"/>
          <w:sz w:val="24"/>
          <w:szCs w:val="24"/>
          <w:lang w:val="pt-PT"/>
        </w:rPr>
      </w:pPr>
      <w:r w:rsidRPr="00925E9B">
        <w:rPr>
          <w:i w:val="0"/>
          <w:iCs/>
          <w:color w:val="auto"/>
          <w:sz w:val="24"/>
          <w:szCs w:val="24"/>
          <w:lang w:val="pt-PT"/>
        </w:rPr>
        <w:t>A definição do Termo é apresentada aqui na tabela</w:t>
      </w:r>
      <w:r w:rsidR="00925E9B" w:rsidRPr="00925E9B">
        <w:rPr>
          <w:i w:val="0"/>
          <w:iCs/>
          <w:color w:val="auto"/>
          <w:sz w:val="24"/>
          <w:szCs w:val="24"/>
          <w:lang w:val="pt-PT"/>
        </w:rPr>
        <w:t>.</w:t>
      </w:r>
    </w:p>
    <w:p w14:paraId="2EB65A31" w14:textId="77777777" w:rsidR="00CC26FB" w:rsidRDefault="00CC26FB" w:rsidP="00CC26FB">
      <w:pPr>
        <w:rPr>
          <w:lang w:val="pt-PT"/>
        </w:rPr>
      </w:pPr>
    </w:p>
    <w:tbl>
      <w:tblPr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90"/>
        <w:gridCol w:w="7449"/>
      </w:tblGrid>
      <w:tr w:rsidR="00CC26FB" w:rsidRPr="00553410" w14:paraId="79E4547F" w14:textId="77777777" w:rsidTr="00552BBA">
        <w:trPr>
          <w:trHeight w:val="397"/>
        </w:trPr>
        <w:tc>
          <w:tcPr>
            <w:tcW w:w="2190" w:type="dxa"/>
            <w:shd w:val="clear" w:color="auto" w:fill="D9D9D9"/>
            <w:vAlign w:val="center"/>
          </w:tcPr>
          <w:p w14:paraId="24AEE25E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Termos</w:t>
            </w:r>
          </w:p>
        </w:tc>
        <w:tc>
          <w:tcPr>
            <w:tcW w:w="7449" w:type="dxa"/>
            <w:shd w:val="clear" w:color="auto" w:fill="D9D9D9"/>
            <w:vAlign w:val="center"/>
          </w:tcPr>
          <w:p w14:paraId="642EFE72" w14:textId="77777777" w:rsidR="00CC26FB" w:rsidRPr="00553410" w:rsidRDefault="00CC26FB" w:rsidP="00552BBA">
            <w:pPr>
              <w:jc w:val="center"/>
              <w:rPr>
                <w:b/>
                <w:sz w:val="24"/>
                <w:szCs w:val="24"/>
                <w:lang w:eastAsia="en-US"/>
              </w:rPr>
            </w:pPr>
            <w:r w:rsidRPr="00553410">
              <w:rPr>
                <w:b/>
                <w:sz w:val="24"/>
                <w:szCs w:val="24"/>
                <w:lang w:eastAsia="en-US"/>
              </w:rPr>
              <w:t>Descrição</w:t>
            </w:r>
          </w:p>
        </w:tc>
      </w:tr>
      <w:tr w:rsidR="00CC26FB" w:rsidRPr="00286D13" w14:paraId="5121924B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478A7A5B" w14:textId="3B56109A" w:rsidR="00CC26FB" w:rsidRPr="00925E9B" w:rsidRDefault="00925E9B" w:rsidP="00552BBA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925E9B">
              <w:rPr>
                <w:i w:val="0"/>
                <w:iCs/>
                <w:color w:val="auto"/>
                <w:sz w:val="24"/>
                <w:szCs w:val="24"/>
              </w:rPr>
              <w:t>Mobilidade</w:t>
            </w:r>
          </w:p>
        </w:tc>
        <w:tc>
          <w:tcPr>
            <w:tcW w:w="7449" w:type="dxa"/>
            <w:vAlign w:val="center"/>
          </w:tcPr>
          <w:p w14:paraId="2684D664" w14:textId="6AB91AC8" w:rsidR="00CC26FB" w:rsidRPr="00925E9B" w:rsidRDefault="00925E9B" w:rsidP="00552BBA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925E9B">
              <w:rPr>
                <w:i w:val="0"/>
                <w:iCs/>
                <w:color w:val="auto"/>
                <w:sz w:val="24"/>
                <w:szCs w:val="24"/>
                <w:shd w:val="clear" w:color="auto" w:fill="FFFFFF"/>
              </w:rPr>
              <w:t>característica do que é móvel ou do que é capaz de se movimentar.</w:t>
            </w:r>
            <w:r w:rsidR="00CC26FB" w:rsidRPr="00925E9B">
              <w:rPr>
                <w:i w:val="0"/>
                <w:iCs/>
                <w:color w:val="auto"/>
                <w:sz w:val="24"/>
                <w:szCs w:val="24"/>
              </w:rPr>
              <w:t xml:space="preserve">   </w:t>
            </w:r>
          </w:p>
        </w:tc>
      </w:tr>
      <w:tr w:rsidR="00CC26FB" w:rsidRPr="00743E7C" w14:paraId="7893E35E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0FF62A88" w14:textId="08F45002" w:rsidR="00CC26FB" w:rsidRPr="00925E9B" w:rsidRDefault="00925E9B" w:rsidP="00552BBA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925E9B">
              <w:rPr>
                <w:i w:val="0"/>
                <w:iCs/>
                <w:color w:val="auto"/>
                <w:sz w:val="24"/>
                <w:szCs w:val="24"/>
              </w:rPr>
              <w:t>Fidelização</w:t>
            </w:r>
          </w:p>
        </w:tc>
        <w:tc>
          <w:tcPr>
            <w:tcW w:w="7449" w:type="dxa"/>
            <w:vAlign w:val="center"/>
          </w:tcPr>
          <w:p w14:paraId="71CA4A5E" w14:textId="2D45A97D" w:rsidR="00CC26FB" w:rsidRPr="00925E9B" w:rsidRDefault="00925E9B" w:rsidP="00552BBA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 w:rsidRPr="00925E9B">
              <w:rPr>
                <w:i w:val="0"/>
                <w:iCs/>
                <w:color w:val="auto"/>
                <w:sz w:val="24"/>
                <w:szCs w:val="24"/>
                <w:shd w:val="clear" w:color="auto" w:fill="FFFFFF"/>
              </w:rPr>
              <w:t>estratégia de marketing que visa à conquista da fidelidade do cliente ao uso dos produtos de determinada marca, serviço, loja ou rede de pontos de venda etc.</w:t>
            </w:r>
          </w:p>
        </w:tc>
      </w:tr>
      <w:tr w:rsidR="00CC26FB" w:rsidRPr="00743E7C" w14:paraId="0816F659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5C868AA7" w14:textId="27E61B6C" w:rsidR="00CC26FB" w:rsidRPr="00925E9B" w:rsidRDefault="00925E9B" w:rsidP="00552BBA">
            <w:pPr>
              <w:rPr>
                <w:iCs/>
                <w:color w:val="auto"/>
                <w:sz w:val="24"/>
                <w:szCs w:val="24"/>
              </w:rPr>
            </w:pPr>
            <w:r w:rsidRPr="00925E9B">
              <w:rPr>
                <w:iCs/>
                <w:color w:val="auto"/>
                <w:sz w:val="24"/>
                <w:szCs w:val="24"/>
              </w:rPr>
              <w:t>e-commerce</w:t>
            </w:r>
          </w:p>
        </w:tc>
        <w:tc>
          <w:tcPr>
            <w:tcW w:w="7449" w:type="dxa"/>
            <w:vAlign w:val="center"/>
          </w:tcPr>
          <w:p w14:paraId="30820C19" w14:textId="360272C2" w:rsidR="00CC26FB" w:rsidRPr="00925E9B" w:rsidRDefault="00925E9B" w:rsidP="00552BBA">
            <w:pPr>
              <w:autoSpaceDE w:val="0"/>
              <w:autoSpaceDN w:val="0"/>
              <w:adjustRightInd w:val="0"/>
              <w:rPr>
                <w:iCs/>
                <w:color w:val="auto"/>
                <w:sz w:val="24"/>
                <w:szCs w:val="24"/>
              </w:rPr>
            </w:pPr>
            <w:r w:rsidRPr="00925E9B">
              <w:rPr>
                <w:iCs/>
                <w:color w:val="auto"/>
                <w:sz w:val="24"/>
                <w:szCs w:val="24"/>
                <w:shd w:val="clear" w:color="auto" w:fill="FFFFFF"/>
              </w:rPr>
              <w:t>Loja virtual, loja online, comércio eletrônico.</w:t>
            </w:r>
          </w:p>
        </w:tc>
      </w:tr>
      <w:tr w:rsidR="00CC26FB" w:rsidRPr="00743E7C" w14:paraId="1B265811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73F570F2" w14:textId="4F6E81F8" w:rsidR="00CC26FB" w:rsidRPr="00925E9B" w:rsidRDefault="00925E9B" w:rsidP="00552BBA">
            <w:pPr>
              <w:rPr>
                <w:iCs/>
                <w:color w:val="auto"/>
                <w:sz w:val="24"/>
                <w:szCs w:val="24"/>
              </w:rPr>
            </w:pPr>
            <w:r w:rsidRPr="00925E9B">
              <w:rPr>
                <w:iCs/>
                <w:color w:val="auto"/>
                <w:sz w:val="24"/>
                <w:szCs w:val="24"/>
              </w:rPr>
              <w:t>Sobrecarga</w:t>
            </w:r>
          </w:p>
        </w:tc>
        <w:tc>
          <w:tcPr>
            <w:tcW w:w="7449" w:type="dxa"/>
            <w:vAlign w:val="center"/>
          </w:tcPr>
          <w:p w14:paraId="29FAF218" w14:textId="0A3733EA" w:rsidR="00CC26FB" w:rsidRPr="00925E9B" w:rsidRDefault="00925E9B" w:rsidP="00552BBA">
            <w:pPr>
              <w:autoSpaceDE w:val="0"/>
              <w:autoSpaceDN w:val="0"/>
              <w:adjustRightInd w:val="0"/>
              <w:rPr>
                <w:iCs/>
                <w:color w:val="auto"/>
                <w:sz w:val="24"/>
                <w:szCs w:val="24"/>
              </w:rPr>
            </w:pPr>
            <w:r w:rsidRPr="00925E9B">
              <w:rPr>
                <w:iCs/>
                <w:color w:val="auto"/>
                <w:sz w:val="24"/>
                <w:szCs w:val="24"/>
                <w:shd w:val="clear" w:color="auto" w:fill="FFFFFF"/>
              </w:rPr>
              <w:t> Carga excessiva; aquilo que se acrescenta à carga normal.</w:t>
            </w:r>
          </w:p>
        </w:tc>
      </w:tr>
      <w:tr w:rsidR="00CC26FB" w:rsidRPr="00743E7C" w14:paraId="0E36F63B" w14:textId="77777777" w:rsidTr="00552BBA">
        <w:trPr>
          <w:trHeight w:val="284"/>
        </w:trPr>
        <w:tc>
          <w:tcPr>
            <w:tcW w:w="2190" w:type="dxa"/>
            <w:vAlign w:val="center"/>
          </w:tcPr>
          <w:p w14:paraId="290D3362" w14:textId="77777777" w:rsidR="00CC26FB" w:rsidRPr="00743E7C" w:rsidRDefault="00CC26FB" w:rsidP="00552BBA"/>
        </w:tc>
        <w:tc>
          <w:tcPr>
            <w:tcW w:w="7449" w:type="dxa"/>
            <w:vAlign w:val="center"/>
          </w:tcPr>
          <w:p w14:paraId="7A78FAB5" w14:textId="77777777" w:rsidR="00CC26FB" w:rsidRPr="00743E7C" w:rsidRDefault="00CC26FB" w:rsidP="00552BBA"/>
        </w:tc>
      </w:tr>
    </w:tbl>
    <w:p w14:paraId="6D90EE4D" w14:textId="77777777" w:rsidR="002446C3" w:rsidRDefault="002446C3" w:rsidP="00CC26FB">
      <w:pPr>
        <w:rPr>
          <w:b/>
          <w:bCs/>
        </w:rPr>
      </w:pPr>
    </w:p>
    <w:sectPr w:rsidR="002446C3">
      <w:headerReference w:type="default" r:id="rId10"/>
      <w:footerReference w:type="default" r:id="rId11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86286" w14:textId="77777777" w:rsidR="005422EB" w:rsidRDefault="005422EB">
      <w:r>
        <w:separator/>
      </w:r>
    </w:p>
  </w:endnote>
  <w:endnote w:type="continuationSeparator" w:id="0">
    <w:p w14:paraId="465F0E54" w14:textId="77777777" w:rsidR="005422EB" w:rsidRDefault="005422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654E3E" w14:textId="77777777" w:rsidR="000B5FBB" w:rsidRDefault="000B5FBB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0B5FBB" w14:paraId="194B7C64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A77A85E" w14:textId="77777777" w:rsidR="000B5FBB" w:rsidRDefault="000B5FBB">
          <w:pPr>
            <w:pStyle w:val="Rodap"/>
          </w:pPr>
          <w:r>
            <w:t>Politec Ltda.</w:t>
          </w:r>
        </w:p>
        <w:p w14:paraId="6B830420" w14:textId="77777777" w:rsidR="000B5FBB" w:rsidRDefault="000B5FBB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C4221A2" w14:textId="77777777" w:rsidR="000B5FBB" w:rsidRDefault="000B5FBB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0110DCF" w14:textId="77777777" w:rsidR="000B5FBB" w:rsidRDefault="000B5FBB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7FEFD906" w14:textId="77777777" w:rsidR="000B5FBB" w:rsidRDefault="000B5FB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7C3EEC" w14:paraId="6F1BC3DB" w14:textId="77777777">
      <w:trPr>
        <w:cantSplit/>
      </w:trPr>
      <w:tc>
        <w:tcPr>
          <w:tcW w:w="6300" w:type="dxa"/>
        </w:tcPr>
        <w:p w14:paraId="0469C623" w14:textId="485EFA50" w:rsidR="007C3EEC" w:rsidRDefault="005422EB" w:rsidP="000B5FB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2086334407"/>
              <w:placeholder>
                <w:docPart w:val="E2DB00AF630E48C892E7E5B916DC9E7C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7B3379">
                <w:t>HD - Healthy Delivery</w:t>
              </w:r>
            </w:sdtContent>
          </w:sdt>
          <w:r w:rsidR="000B5FBB">
            <w:tab/>
          </w:r>
          <w:sdt>
            <w:sdtPr>
              <w:alias w:val="Assunto"/>
              <w:tag w:val=""/>
              <w:id w:val="-1302073007"/>
              <w:placeholder>
                <w:docPart w:val="6488E0C4F4874C4099DB06897E53B1B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7B3379">
                <w:t>Versão 1.0</w:t>
              </w:r>
            </w:sdtContent>
          </w:sdt>
        </w:p>
      </w:tc>
      <w:tc>
        <w:tcPr>
          <w:tcW w:w="1705" w:type="dxa"/>
          <w:vAlign w:val="center"/>
        </w:tcPr>
        <w:p w14:paraId="68E2D9AB" w14:textId="77777777" w:rsidR="007C3EEC" w:rsidRDefault="007C3EEC" w:rsidP="002446C3">
          <w:pPr>
            <w:pStyle w:val="Rodap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61C574B9" w14:textId="77777777" w:rsidR="007C3EEC" w:rsidRDefault="00C4222D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C331C2">
            <w:rPr>
              <w:noProof/>
            </w:rPr>
            <w:t>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C331C2">
            <w:rPr>
              <w:noProof/>
            </w:rPr>
            <w:t>4</w:t>
          </w:r>
          <w:r>
            <w:fldChar w:fldCharType="end"/>
          </w:r>
        </w:p>
      </w:tc>
    </w:tr>
  </w:tbl>
  <w:p w14:paraId="1735A2EB" w14:textId="77777777" w:rsidR="007C3EEC" w:rsidRDefault="000B5FBB" w:rsidP="000B5FBB">
    <w:pPr>
      <w:pStyle w:val="Rodap"/>
      <w:jc w:val="right"/>
    </w:pPr>
    <w:r>
      <w:t xml:space="preserve">vs: </w:t>
    </w:r>
    <w:fldSimple w:instr=" DOCPROPERTY  &quot;Versão Modelo&quot;  \* MERGEFORMAT ">
      <w:r w:rsidR="00D75A4C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6A69B" w14:textId="77777777" w:rsidR="005422EB" w:rsidRDefault="005422EB">
      <w:r>
        <w:separator/>
      </w:r>
    </w:p>
  </w:footnote>
  <w:footnote w:type="continuationSeparator" w:id="0">
    <w:p w14:paraId="756BAB7F" w14:textId="77777777" w:rsidR="005422EB" w:rsidRDefault="005422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0B5FBB" w14:paraId="1DD3829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DB0AF5C" w14:textId="77777777" w:rsidR="000B5FBB" w:rsidRDefault="000B5FBB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E442879" w14:textId="77777777" w:rsidR="000B5FBB" w:rsidRDefault="000B5FBB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57D191CE" w14:textId="77777777" w:rsidR="000B5FBB" w:rsidRDefault="000B5FBB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5FD0D97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667822563" r:id="rId2"/>
            </w:object>
          </w:r>
        </w:p>
      </w:tc>
    </w:tr>
  </w:tbl>
  <w:p w14:paraId="5645FD99" w14:textId="77777777" w:rsidR="000B5FBB" w:rsidRDefault="000B5FB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7C3EEC" w14:paraId="1C06083B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AAD68F9" w14:textId="3710E91C" w:rsidR="007C3EEC" w:rsidRDefault="00D75A4C" w:rsidP="00D75A4C">
          <w:pPr>
            <w:rPr>
              <w:b/>
              <w:bCs/>
              <w:lang w:val="pt-PT"/>
            </w:rPr>
          </w:pPr>
          <w:r>
            <w:rPr>
              <w:b/>
              <w:noProof/>
            </w:rPr>
            <w:drawing>
              <wp:inline distT="0" distB="0" distL="0" distR="0" wp14:anchorId="1ECB9E82" wp14:editId="048C91B6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  <w:lang w:val="pt-PT"/>
          </w:rPr>
          <w:alias w:val="Título"/>
          <w:tag w:val=""/>
          <w:id w:val="-2094935345"/>
          <w:placeholder>
            <w:docPart w:val="809883281B164456B44BEF339C5BFBE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9A105B5" w14:textId="77777777" w:rsidR="007C3EEC" w:rsidRDefault="000B5FBB">
              <w:pPr>
                <w:jc w:val="center"/>
                <w:rPr>
                  <w:bCs/>
                  <w:lang w:val="pt-PT"/>
                </w:rPr>
              </w:pPr>
              <w:r>
                <w:rPr>
                  <w:bCs/>
                  <w:lang w:val="pt-PT"/>
                </w:rPr>
                <w:t>Glossário</w:t>
              </w:r>
            </w:p>
          </w:tc>
        </w:sdtContent>
      </w:sdt>
      <w:tc>
        <w:tcPr>
          <w:tcW w:w="1440" w:type="dxa"/>
          <w:vAlign w:val="center"/>
        </w:tcPr>
        <w:p w14:paraId="51649DC9" w14:textId="77777777" w:rsidR="007C3EEC" w:rsidRDefault="007C3EEC">
          <w:pPr>
            <w:rPr>
              <w:b/>
            </w:rPr>
          </w:pPr>
        </w:p>
      </w:tc>
    </w:tr>
  </w:tbl>
  <w:p w14:paraId="2E767B9A" w14:textId="77777777" w:rsidR="007C3EEC" w:rsidRDefault="007C3E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1441E"/>
    <w:multiLevelType w:val="hybridMultilevel"/>
    <w:tmpl w:val="61D0E80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3F37BFE"/>
    <w:multiLevelType w:val="hybridMultilevel"/>
    <w:tmpl w:val="37B6D176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33A1"/>
    <w:multiLevelType w:val="multilevel"/>
    <w:tmpl w:val="A84626E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4C"/>
    <w:rsid w:val="000B5FBB"/>
    <w:rsid w:val="00113B18"/>
    <w:rsid w:val="001D44F3"/>
    <w:rsid w:val="002446C3"/>
    <w:rsid w:val="003E4EDE"/>
    <w:rsid w:val="005422EB"/>
    <w:rsid w:val="00587F90"/>
    <w:rsid w:val="005A6D65"/>
    <w:rsid w:val="007B3379"/>
    <w:rsid w:val="007C3EEC"/>
    <w:rsid w:val="00834762"/>
    <w:rsid w:val="00903341"/>
    <w:rsid w:val="00925E9B"/>
    <w:rsid w:val="00C07FB2"/>
    <w:rsid w:val="00C331C2"/>
    <w:rsid w:val="00C4222D"/>
    <w:rsid w:val="00CC26FB"/>
    <w:rsid w:val="00D75A4C"/>
    <w:rsid w:val="00DD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A63A06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RodapChar">
    <w:name w:val="Rodapé Char"/>
    <w:basedOn w:val="Fontepargpadro"/>
    <w:link w:val="Rodap"/>
    <w:semiHidden/>
    <w:rsid w:val="000B5FBB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0B5FB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26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26FB"/>
    <w:rPr>
      <w:rFonts w:ascii="Tahoma" w:hAnsi="Tahoma" w:cs="Tahoma"/>
      <w:color w:val="000000"/>
      <w:sz w:val="16"/>
      <w:szCs w:val="16"/>
      <w:lang w:val="pt-BR"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C26FB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C26FB"/>
    <w:rPr>
      <w:rFonts w:ascii="Arial" w:hAnsi="Arial" w:cs="Arial"/>
      <w:color w:val="00000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Gloss&#225;ri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72B48E39885437EB8AFE13B68ED4F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FB1265-80E0-4C52-A5CB-0019C9684C24}"/>
      </w:docPartPr>
      <w:docPartBody>
        <w:p w:rsidR="000B0E05" w:rsidRDefault="003B1F90">
          <w:pPr>
            <w:pStyle w:val="372B48E39885437EB8AFE13B68ED4F43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809883281B164456B44BEF339C5BFB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4B71B2-C688-4712-9BAF-84F22499300C}"/>
      </w:docPartPr>
      <w:docPartBody>
        <w:p w:rsidR="000B0E05" w:rsidRDefault="003B1F90">
          <w:pPr>
            <w:pStyle w:val="809883281B164456B44BEF339C5BFBEE"/>
          </w:pPr>
          <w:r w:rsidRPr="00A0088E">
            <w:rPr>
              <w:rStyle w:val="TextodoEspaoReservado"/>
            </w:rPr>
            <w:t>[Título]</w:t>
          </w:r>
        </w:p>
      </w:docPartBody>
    </w:docPart>
    <w:docPart>
      <w:docPartPr>
        <w:name w:val="E2DB00AF630E48C892E7E5B916DC9E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BFB237-273F-4289-8B64-EA6020ACAD55}"/>
      </w:docPartPr>
      <w:docPartBody>
        <w:p w:rsidR="000B0E05" w:rsidRDefault="003B1F90">
          <w:pPr>
            <w:pStyle w:val="E2DB00AF630E48C892E7E5B916DC9E7C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6488E0C4F4874C4099DB06897E53B1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A7B946-4180-47D5-8C79-6EA272C7CD98}"/>
      </w:docPartPr>
      <w:docPartBody>
        <w:p w:rsidR="000B0E05" w:rsidRDefault="003B1F90">
          <w:pPr>
            <w:pStyle w:val="6488E0C4F4874C4099DB06897E53B1B6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F90"/>
    <w:rsid w:val="000B0E05"/>
    <w:rsid w:val="003B1F90"/>
    <w:rsid w:val="00DB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372B48E39885437EB8AFE13B68ED4F43">
    <w:name w:val="372B48E39885437EB8AFE13B68ED4F43"/>
  </w:style>
  <w:style w:type="paragraph" w:customStyle="1" w:styleId="809883281B164456B44BEF339C5BFBEE">
    <w:name w:val="809883281B164456B44BEF339C5BFBEE"/>
  </w:style>
  <w:style w:type="paragraph" w:customStyle="1" w:styleId="E2DB00AF630E48C892E7E5B916DC9E7C">
    <w:name w:val="E2DB00AF630E48C892E7E5B916DC9E7C"/>
  </w:style>
  <w:style w:type="paragraph" w:customStyle="1" w:styleId="6488E0C4F4874C4099DB06897E53B1B6">
    <w:name w:val="6488E0C4F4874C4099DB06897E53B1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Glossário</Template>
  <TotalTime>29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HD - Healthy Delivery</Manager>
  <Company/>
  <LinksUpToDate>false</LinksUpToDate>
  <CharactersWithSpaces>1189</CharactersWithSpaces>
  <SharedDoc>false</SharedDoc>
  <HLinks>
    <vt:vector size="72" baseType="variant">
      <vt:variant>
        <vt:i4>1245240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_Toc124651811</vt:lpwstr>
      </vt:variant>
      <vt:variant>
        <vt:i4>1245240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_Toc124651810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_Toc124651809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_Toc124651808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_Toc124651807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_Toc124651806</vt:lpwstr>
      </vt:variant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_Toc124651805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_Toc124651804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_Toc124651803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_Toc124651802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_Toc124651801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1.0</dc:subject>
  <dc:creator>Felipe Rodriegues</dc:creator>
  <cp:lastModifiedBy>Felipe Rodriegues</cp:lastModifiedBy>
  <cp:revision>3</cp:revision>
  <cp:lastPrinted>2005-05-05T14:34:00Z</cp:lastPrinted>
  <dcterms:created xsi:type="dcterms:W3CDTF">2020-11-22T21:42:00Z</dcterms:created>
  <dcterms:modified xsi:type="dcterms:W3CDTF">2020-11-25T18:16:00Z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