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85A2B6" w14:textId="2733538A" w:rsidR="006A25C4" w:rsidRDefault="00362B7E" w:rsidP="006F3CDE">
      <w:pPr>
        <w:jc w:val="center"/>
      </w:pPr>
      <w:r>
        <w:rPr>
          <w:noProof/>
        </w:rPr>
        <w:drawing>
          <wp:inline distT="0" distB="0" distL="0" distR="0" wp14:anchorId="77189DCF" wp14:editId="066B15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FE667" w14:textId="77777777" w:rsidR="006A25C4" w:rsidRPr="00A20D4F" w:rsidRDefault="006A25C4" w:rsidP="006A25C4"/>
    <w:p w14:paraId="7BF6BF6D" w14:textId="77777777" w:rsidR="006A25C4" w:rsidRPr="00A20D4F" w:rsidRDefault="006A25C4" w:rsidP="006A25C4"/>
    <w:p w14:paraId="441AB9C6" w14:textId="77777777" w:rsidR="006A25C4" w:rsidRPr="00A20D4F" w:rsidRDefault="006A25C4" w:rsidP="006A25C4"/>
    <w:p w14:paraId="5055C076" w14:textId="77777777" w:rsidR="006A25C4" w:rsidRPr="00A20D4F" w:rsidRDefault="006A25C4" w:rsidP="006A25C4"/>
    <w:p w14:paraId="04C55F6A" w14:textId="77777777" w:rsidR="006A25C4" w:rsidRPr="00A20D4F" w:rsidRDefault="006A25C4" w:rsidP="006A25C4"/>
    <w:p w14:paraId="22EA123E" w14:textId="77777777" w:rsidR="006A25C4" w:rsidRPr="00A20D4F" w:rsidRDefault="006A25C4" w:rsidP="006A25C4"/>
    <w:p w14:paraId="08CA98DD" w14:textId="77777777" w:rsidR="006A25C4" w:rsidRPr="00A20D4F" w:rsidRDefault="006A25C4" w:rsidP="006A25C4"/>
    <w:p w14:paraId="5F56FC92" w14:textId="77777777" w:rsidR="006A25C4" w:rsidRPr="00A20D4F" w:rsidRDefault="006A25C4" w:rsidP="006A25C4"/>
    <w:p w14:paraId="27246646" w14:textId="77777777" w:rsidR="006A25C4" w:rsidRPr="00A20D4F" w:rsidRDefault="006A25C4" w:rsidP="006A25C4"/>
    <w:p w14:paraId="3A746139" w14:textId="77777777" w:rsidR="006A25C4" w:rsidRPr="00A20D4F" w:rsidRDefault="006A25C4" w:rsidP="006A25C4"/>
    <w:p w14:paraId="1DC2A0B9" w14:textId="77777777" w:rsidR="006A25C4" w:rsidRPr="00A20D4F" w:rsidRDefault="006A25C4" w:rsidP="006A25C4"/>
    <w:p w14:paraId="4E9CAAF4" w14:textId="77777777" w:rsidR="006A25C4" w:rsidRPr="00A20D4F" w:rsidRDefault="006A25C4" w:rsidP="006A25C4"/>
    <w:p w14:paraId="6B5732FF" w14:textId="77777777" w:rsidR="006A25C4" w:rsidRPr="00A20D4F" w:rsidRDefault="006A25C4" w:rsidP="006A25C4"/>
    <w:p w14:paraId="0B4C511C" w14:textId="77777777" w:rsidR="006A25C4" w:rsidRPr="00A20D4F" w:rsidRDefault="006A25C4" w:rsidP="006A25C4"/>
    <w:p w14:paraId="09D04504" w14:textId="77777777" w:rsidR="006A25C4" w:rsidRPr="00A20D4F" w:rsidRDefault="006A25C4" w:rsidP="006A25C4"/>
    <w:p w14:paraId="15F45384" w14:textId="77777777" w:rsidR="006A25C4" w:rsidRPr="00A20D4F" w:rsidRDefault="006A25C4" w:rsidP="006A25C4"/>
    <w:p w14:paraId="566183F0" w14:textId="35FE8153" w:rsidR="006A25C4" w:rsidRDefault="006A25C4" w:rsidP="00362B7E">
      <w:pPr>
        <w:tabs>
          <w:tab w:val="left" w:pos="4184"/>
        </w:tabs>
        <w:rPr>
          <w:i/>
        </w:rPr>
      </w:pPr>
    </w:p>
    <w:p w14:paraId="760F75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79CDA" wp14:editId="1319448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122A0A47D02432A8A47B2142C25AA0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BFBA0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79CD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122A0A47D02432A8A47B2142C25AA0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57BFBA0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0ACFB6" w14:textId="77777777" w:rsidR="006A25C4" w:rsidRPr="00264EFB" w:rsidRDefault="006A25C4" w:rsidP="006A25C4"/>
    <w:p w14:paraId="1BCF5E59" w14:textId="77777777" w:rsidR="006A25C4" w:rsidRPr="00264EFB" w:rsidRDefault="006A25C4" w:rsidP="006A25C4"/>
    <w:p w14:paraId="7D633F04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5651" wp14:editId="300A3D8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710777F" w14:textId="31B808FA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362B7E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7A7D8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1DC501B5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9DF2F12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6565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710777F" w14:textId="31B808FA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362B7E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7A7D8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2</w:t>
                          </w:r>
                        </w:p>
                      </w:sdtContent>
                    </w:sdt>
                    <w:p w14:paraId="1DC501B5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29DF2F12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756F9E" w14:textId="77777777" w:rsidR="006A25C4" w:rsidRPr="00264EFB" w:rsidRDefault="006A25C4" w:rsidP="006A25C4"/>
    <w:p w14:paraId="2B47E148" w14:textId="77777777" w:rsidR="006A25C4" w:rsidRPr="00264EFB" w:rsidRDefault="006A25C4" w:rsidP="006A25C4"/>
    <w:p w14:paraId="7F9A5BAC" w14:textId="77777777" w:rsidR="006A25C4" w:rsidRPr="00264EFB" w:rsidRDefault="006A25C4" w:rsidP="006A25C4"/>
    <w:p w14:paraId="5FBBD17D" w14:textId="77777777" w:rsidR="006A25C4" w:rsidRPr="00264EFB" w:rsidRDefault="006A25C4" w:rsidP="006A25C4"/>
    <w:p w14:paraId="436099ED" w14:textId="77777777" w:rsidR="006A25C4" w:rsidRPr="00264EFB" w:rsidRDefault="006A25C4" w:rsidP="006A25C4"/>
    <w:p w14:paraId="6BFDFA0D" w14:textId="77777777" w:rsidR="006A25C4" w:rsidRPr="00264EFB" w:rsidRDefault="006A25C4" w:rsidP="006A25C4">
      <w:r>
        <w:tab/>
      </w:r>
    </w:p>
    <w:p w14:paraId="096EC694" w14:textId="77777777" w:rsidR="006A25C4" w:rsidRPr="00264EFB" w:rsidRDefault="006A25C4" w:rsidP="006A25C4"/>
    <w:p w14:paraId="79C4C6FF" w14:textId="77777777" w:rsidR="006A25C4" w:rsidRPr="00264EFB" w:rsidRDefault="006A25C4" w:rsidP="006A25C4"/>
    <w:p w14:paraId="0D131D6D" w14:textId="77777777" w:rsidR="006A25C4" w:rsidRPr="00264EFB" w:rsidRDefault="006A25C4" w:rsidP="006A25C4"/>
    <w:p w14:paraId="315C8A95" w14:textId="77777777" w:rsidR="006A25C4" w:rsidRPr="00264EFB" w:rsidRDefault="006A25C4" w:rsidP="006A25C4"/>
    <w:p w14:paraId="463D4182" w14:textId="77777777" w:rsidR="006A25C4" w:rsidRPr="00264EFB" w:rsidRDefault="006A25C4" w:rsidP="006A25C4"/>
    <w:p w14:paraId="3706E7BA" w14:textId="77777777" w:rsidR="006A25C4" w:rsidRPr="00264EFB" w:rsidRDefault="006A25C4" w:rsidP="006A25C4"/>
    <w:p w14:paraId="1EF499B2" w14:textId="77777777" w:rsidR="006A25C4" w:rsidRPr="00264EFB" w:rsidRDefault="006A25C4" w:rsidP="006A25C4"/>
    <w:p w14:paraId="28B91450" w14:textId="77777777" w:rsidR="006A25C4" w:rsidRPr="00264EFB" w:rsidRDefault="006A25C4" w:rsidP="006A25C4"/>
    <w:p w14:paraId="5F4D01F3" w14:textId="77777777" w:rsidR="006A25C4" w:rsidRPr="00264EFB" w:rsidRDefault="006A25C4" w:rsidP="006A25C4"/>
    <w:p w14:paraId="2850ACA8" w14:textId="77777777" w:rsidR="006A25C4" w:rsidRPr="00264EFB" w:rsidRDefault="006A25C4" w:rsidP="006A25C4"/>
    <w:p w14:paraId="39FC79A8" w14:textId="77777777" w:rsidR="006A25C4" w:rsidRPr="00264EFB" w:rsidRDefault="006A25C4" w:rsidP="006A25C4"/>
    <w:p w14:paraId="25D3E698" w14:textId="77777777" w:rsidR="006A25C4" w:rsidRDefault="006A25C4" w:rsidP="006A25C4">
      <w:pPr>
        <w:tabs>
          <w:tab w:val="left" w:pos="3700"/>
        </w:tabs>
      </w:pPr>
      <w:r>
        <w:tab/>
      </w:r>
    </w:p>
    <w:p w14:paraId="4D421069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6AD80" wp14:editId="139AB1F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6E90E4" w14:textId="3DFFCF33" w:rsidR="006A25C4" w:rsidRPr="00264EFB" w:rsidRDefault="00362B7E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16B969A6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6AD80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6E90E4" w14:textId="3DFFCF33" w:rsidR="006A25C4" w:rsidRPr="00264EFB" w:rsidRDefault="00362B7E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16B969A6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A7C7903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808"/>
        <w:gridCol w:w="2552"/>
      </w:tblGrid>
      <w:tr w:rsidR="006A25C4" w14:paraId="4029D18A" w14:textId="77777777" w:rsidTr="00BF1EF6">
        <w:trPr>
          <w:trHeight w:val="284"/>
        </w:trPr>
        <w:tc>
          <w:tcPr>
            <w:tcW w:w="1550" w:type="dxa"/>
            <w:shd w:val="clear" w:color="auto" w:fill="C00000"/>
          </w:tcPr>
          <w:p w14:paraId="143B655F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5ACBBF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808" w:type="dxa"/>
            <w:shd w:val="clear" w:color="auto" w:fill="C00000"/>
          </w:tcPr>
          <w:p w14:paraId="0EB3AD07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C00000"/>
          </w:tcPr>
          <w:p w14:paraId="1E01A529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1DB5B35C" w14:textId="77777777" w:rsidTr="00BF1EF6">
        <w:trPr>
          <w:trHeight w:val="284"/>
        </w:trPr>
        <w:tc>
          <w:tcPr>
            <w:tcW w:w="1550" w:type="dxa"/>
          </w:tcPr>
          <w:p w14:paraId="1F586517" w14:textId="5FDCC67F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11/11/20</w:t>
            </w:r>
          </w:p>
          <w:p w14:paraId="1D2AE18C" w14:textId="77777777" w:rsidR="006A25C4" w:rsidRPr="00362B7E" w:rsidRDefault="006A25C4" w:rsidP="007A7D8A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80" w:type="dxa"/>
          </w:tcPr>
          <w:p w14:paraId="111B888F" w14:textId="3664620B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1.0</w:t>
            </w:r>
          </w:p>
        </w:tc>
        <w:tc>
          <w:tcPr>
            <w:tcW w:w="4808" w:type="dxa"/>
          </w:tcPr>
          <w:p w14:paraId="6852A17A" w14:textId="359AF16A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 xml:space="preserve">Iniciação </w:t>
            </w:r>
            <w:r w:rsidR="00BB52E6">
              <w:rPr>
                <w:color w:val="auto"/>
              </w:rPr>
              <w:t>do documento</w:t>
            </w:r>
          </w:p>
        </w:tc>
        <w:tc>
          <w:tcPr>
            <w:tcW w:w="2552" w:type="dxa"/>
          </w:tcPr>
          <w:p w14:paraId="4509A2C2" w14:textId="75ED0BBF" w:rsidR="006A25C4" w:rsidRPr="00362B7E" w:rsidRDefault="00362B7E" w:rsidP="007A7D8A">
            <w:pPr>
              <w:pStyle w:val="Instruo"/>
              <w:jc w:val="center"/>
              <w:rPr>
                <w:color w:val="auto"/>
              </w:rPr>
            </w:pPr>
            <w:r w:rsidRPr="00362B7E">
              <w:rPr>
                <w:color w:val="auto"/>
              </w:rPr>
              <w:t>Felipe Rodrigues</w:t>
            </w:r>
          </w:p>
        </w:tc>
      </w:tr>
      <w:tr w:rsidR="006A25C4" w14:paraId="2B48CA9C" w14:textId="77777777" w:rsidTr="00BF1EF6">
        <w:trPr>
          <w:trHeight w:val="284"/>
        </w:trPr>
        <w:tc>
          <w:tcPr>
            <w:tcW w:w="1550" w:type="dxa"/>
          </w:tcPr>
          <w:p w14:paraId="5EAEA3D1" w14:textId="1AE6ACA1" w:rsidR="006A25C4" w:rsidRPr="001A02F9" w:rsidRDefault="001A02F9" w:rsidP="007A7D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13/12/20</w:t>
            </w:r>
          </w:p>
        </w:tc>
        <w:tc>
          <w:tcPr>
            <w:tcW w:w="1080" w:type="dxa"/>
          </w:tcPr>
          <w:p w14:paraId="6CCF6922" w14:textId="4A12394A" w:rsidR="006A25C4" w:rsidRPr="001A02F9" w:rsidRDefault="001A02F9" w:rsidP="007A7D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1.1</w:t>
            </w:r>
          </w:p>
        </w:tc>
        <w:tc>
          <w:tcPr>
            <w:tcW w:w="4808" w:type="dxa"/>
          </w:tcPr>
          <w:p w14:paraId="6C011FE1" w14:textId="238A1FF9" w:rsidR="006A25C4" w:rsidRPr="001A02F9" w:rsidRDefault="007A7D8A" w:rsidP="007A7D8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="001A02F9">
              <w:rPr>
                <w:i/>
                <w:iCs/>
              </w:rPr>
              <w:t>xclusão</w:t>
            </w:r>
            <w:r w:rsidR="001A02F9" w:rsidRPr="001A02F9">
              <w:rPr>
                <w:i/>
                <w:iCs/>
              </w:rPr>
              <w:t xml:space="preserve"> </w:t>
            </w:r>
            <w:r w:rsidR="001A02F9">
              <w:rPr>
                <w:i/>
                <w:iCs/>
              </w:rPr>
              <w:t>do</w:t>
            </w:r>
            <w:r w:rsidR="001A02F9" w:rsidRPr="001A02F9">
              <w:rPr>
                <w:i/>
                <w:iCs/>
              </w:rPr>
              <w:t xml:space="preserve"> gerenciamento</w:t>
            </w:r>
            <w:r w:rsidR="00BF1EF6">
              <w:rPr>
                <w:i/>
                <w:iCs/>
              </w:rPr>
              <w:t xml:space="preserve"> </w:t>
            </w:r>
            <w:r w:rsidR="001A02F9" w:rsidRPr="001A02F9">
              <w:rPr>
                <w:i/>
                <w:iCs/>
              </w:rPr>
              <w:t>de clientes</w:t>
            </w:r>
            <w:r w:rsidR="001A02F9">
              <w:rPr>
                <w:i/>
                <w:iCs/>
              </w:rPr>
              <w:t xml:space="preserve"> na seção 3.</w:t>
            </w:r>
          </w:p>
        </w:tc>
        <w:tc>
          <w:tcPr>
            <w:tcW w:w="2552" w:type="dxa"/>
          </w:tcPr>
          <w:p w14:paraId="0230F58D" w14:textId="12EFC38A" w:rsidR="006A25C4" w:rsidRPr="001A02F9" w:rsidRDefault="001A02F9" w:rsidP="007A7D8A">
            <w:pPr>
              <w:jc w:val="center"/>
              <w:rPr>
                <w:i/>
                <w:iCs/>
              </w:rPr>
            </w:pPr>
            <w:r w:rsidRPr="001A02F9">
              <w:rPr>
                <w:i/>
                <w:iCs/>
              </w:rPr>
              <w:t>Felipe Rodrigues</w:t>
            </w:r>
          </w:p>
        </w:tc>
      </w:tr>
      <w:tr w:rsidR="006A25C4" w14:paraId="38C8BFD1" w14:textId="77777777" w:rsidTr="00BF1EF6">
        <w:trPr>
          <w:trHeight w:val="284"/>
        </w:trPr>
        <w:tc>
          <w:tcPr>
            <w:tcW w:w="1550" w:type="dxa"/>
          </w:tcPr>
          <w:p w14:paraId="229198D8" w14:textId="2DC287F6" w:rsidR="006A25C4" w:rsidRPr="007A7D8A" w:rsidRDefault="00C00043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10/01/21</w:t>
            </w:r>
          </w:p>
        </w:tc>
        <w:tc>
          <w:tcPr>
            <w:tcW w:w="1080" w:type="dxa"/>
          </w:tcPr>
          <w:p w14:paraId="46A15C9A" w14:textId="1B3F5C5C" w:rsidR="006A25C4" w:rsidRPr="007A7D8A" w:rsidRDefault="007A7D8A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1.2</w:t>
            </w:r>
          </w:p>
        </w:tc>
        <w:tc>
          <w:tcPr>
            <w:tcW w:w="4808" w:type="dxa"/>
          </w:tcPr>
          <w:p w14:paraId="376A5A62" w14:textId="4ADC021B" w:rsidR="006A25C4" w:rsidRPr="007A7D8A" w:rsidRDefault="007A7D8A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A</w:t>
            </w:r>
            <w:r>
              <w:rPr>
                <w:i/>
                <w:iCs/>
              </w:rPr>
              <w:t>tualização</w:t>
            </w:r>
            <w:r w:rsidRPr="007A7D8A">
              <w:rPr>
                <w:i/>
                <w:iCs/>
              </w:rPr>
              <w:t xml:space="preserve"> nas seções 1, 2 e 4</w:t>
            </w:r>
          </w:p>
        </w:tc>
        <w:tc>
          <w:tcPr>
            <w:tcW w:w="2552" w:type="dxa"/>
          </w:tcPr>
          <w:p w14:paraId="061A44A9" w14:textId="30B05C0C" w:rsidR="006A25C4" w:rsidRPr="007A7D8A" w:rsidRDefault="007A7D8A" w:rsidP="007A7D8A">
            <w:pPr>
              <w:jc w:val="center"/>
              <w:rPr>
                <w:i/>
                <w:iCs/>
              </w:rPr>
            </w:pPr>
            <w:r w:rsidRPr="007A7D8A">
              <w:rPr>
                <w:i/>
                <w:iCs/>
              </w:rPr>
              <w:t>Felipe Rodrigues</w:t>
            </w:r>
          </w:p>
        </w:tc>
      </w:tr>
    </w:tbl>
    <w:p w14:paraId="08738627" w14:textId="77777777" w:rsidR="00CA1C0D" w:rsidRDefault="00CA1C0D"/>
    <w:p w14:paraId="52EE35BF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790C757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83C1E1D" w14:textId="77777777" w:rsidR="00B31999" w:rsidRDefault="001B0A9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55BF948" w14:textId="77777777" w:rsidR="00B31999" w:rsidRDefault="001B0A9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4770237" w14:textId="77777777" w:rsidR="00B31999" w:rsidRDefault="001B0A9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749CE79F" w14:textId="77777777" w:rsidR="00B31999" w:rsidRDefault="001B0A9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26EB154" w14:textId="77777777" w:rsidR="00B31999" w:rsidRDefault="001B0A9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2B95B304" w14:textId="77777777" w:rsidR="00B31999" w:rsidRDefault="001B0A9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9016F94" w14:textId="77777777" w:rsidR="00B31999" w:rsidRDefault="001B0A9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722536A" w14:textId="77777777" w:rsidR="00B31999" w:rsidRDefault="001B0A9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3AE6CA65" w14:textId="77777777" w:rsidR="00B31999" w:rsidRDefault="001B0A9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42EF6A12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75C50529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629D028B" w14:textId="1AEEA598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0538A57" w14:textId="5A4DD942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>O presente projeto é sobre um sistema web para delivery</w:t>
      </w:r>
      <w:r>
        <w:rPr>
          <w:sz w:val="24"/>
          <w:szCs w:val="24"/>
        </w:rPr>
        <w:t xml:space="preserve"> de comidas saudáveis</w:t>
      </w:r>
      <w:r w:rsidRPr="00362B7E">
        <w:rPr>
          <w:sz w:val="24"/>
          <w:szCs w:val="24"/>
        </w:rPr>
        <w:t>, mais concretamente um e-commerce com</w:t>
      </w:r>
      <w:r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o gerenciamento</w:t>
      </w:r>
      <w:r w:rsidR="00C00043">
        <w:rPr>
          <w:sz w:val="24"/>
          <w:szCs w:val="24"/>
        </w:rPr>
        <w:t xml:space="preserve"> </w:t>
      </w:r>
      <w:r w:rsidRPr="00362B7E">
        <w:rPr>
          <w:sz w:val="24"/>
          <w:szCs w:val="24"/>
        </w:rPr>
        <w:t>dos funcionários, dos pedidos e dos produtos.</w:t>
      </w:r>
    </w:p>
    <w:p w14:paraId="5587AD30" w14:textId="10A70E4C" w:rsidR="008535C4" w:rsidRDefault="008535C4" w:rsidP="008535C4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73DC333A" w14:textId="379113D3" w:rsidR="00362B7E" w:rsidRPr="00362B7E" w:rsidRDefault="00362B7E" w:rsidP="00362B7E">
      <w:pPr>
        <w:rPr>
          <w:sz w:val="18"/>
          <w:szCs w:val="18"/>
          <w:lang w:val="pt-PT" w:eastAsia="en-US"/>
        </w:rPr>
      </w:pPr>
      <w:r w:rsidRPr="00362B7E">
        <w:rPr>
          <w:sz w:val="24"/>
          <w:szCs w:val="24"/>
        </w:rPr>
        <w:t xml:space="preserve">Reduzir custos e aumentar as vendas por meio da fidelização dos clientes, bem como melhorar a mobilidade entre os clientes e as redes </w:t>
      </w:r>
      <w:r>
        <w:rPr>
          <w:sz w:val="24"/>
          <w:szCs w:val="24"/>
        </w:rPr>
        <w:t>que fornecem alimentos saudáveis.</w:t>
      </w:r>
    </w:p>
    <w:p w14:paraId="508EE5F9" w14:textId="6728E1D8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266D0485" w14:textId="1B3FF4C5" w:rsidR="00362B7E" w:rsidRPr="00BA25B1" w:rsidRDefault="00362B7E" w:rsidP="00362B7E">
      <w:pPr>
        <w:rPr>
          <w:sz w:val="24"/>
          <w:szCs w:val="24"/>
          <w:lang w:val="pt-PT" w:eastAsia="en-US"/>
        </w:rPr>
      </w:pPr>
      <w:r w:rsidRPr="00BA25B1">
        <w:rPr>
          <w:sz w:val="24"/>
          <w:szCs w:val="24"/>
          <w:lang w:val="pt-PT" w:eastAsia="en-US"/>
        </w:rPr>
        <w:t xml:space="preserve">HD </w:t>
      </w:r>
      <w:r w:rsidR="00BA25B1" w:rsidRPr="00BA25B1">
        <w:rPr>
          <w:sz w:val="24"/>
          <w:szCs w:val="24"/>
          <w:lang w:val="pt-PT" w:eastAsia="en-US"/>
        </w:rPr>
        <w:t>–&gt;</w:t>
      </w:r>
      <w:r w:rsidRPr="00BA25B1">
        <w:rPr>
          <w:sz w:val="24"/>
          <w:szCs w:val="24"/>
          <w:lang w:val="pt-PT" w:eastAsia="en-US"/>
        </w:rPr>
        <w:t xml:space="preserve"> </w:t>
      </w:r>
      <w:r w:rsidR="00BA25B1" w:rsidRPr="00BA25B1">
        <w:rPr>
          <w:sz w:val="24"/>
          <w:szCs w:val="24"/>
          <w:lang w:val="pt-PT" w:eastAsia="en-US"/>
        </w:rPr>
        <w:t>Healthy Delivery</w:t>
      </w:r>
    </w:p>
    <w:p w14:paraId="7F9DE6A1" w14:textId="24AF19A2" w:rsidR="00BA25B1" w:rsidRDefault="00BA25B1" w:rsidP="00362B7E">
      <w:pPr>
        <w:rPr>
          <w:color w:val="202124"/>
          <w:sz w:val="24"/>
          <w:szCs w:val="24"/>
          <w:shd w:val="clear" w:color="auto" w:fill="FFFFFF"/>
        </w:rPr>
      </w:pPr>
      <w:r w:rsidRPr="00BA25B1">
        <w:rPr>
          <w:sz w:val="24"/>
          <w:szCs w:val="24"/>
          <w:lang w:val="pt-PT" w:eastAsia="en-US"/>
        </w:rPr>
        <w:t xml:space="preserve">Fidelização </w:t>
      </w:r>
      <w:r>
        <w:rPr>
          <w:sz w:val="24"/>
          <w:szCs w:val="24"/>
          <w:lang w:val="pt-PT" w:eastAsia="en-US"/>
        </w:rPr>
        <w:t>-&gt;</w:t>
      </w:r>
      <w:r w:rsidRPr="00BA25B1">
        <w:rPr>
          <w:sz w:val="24"/>
          <w:szCs w:val="24"/>
          <w:lang w:val="pt-PT" w:eastAsia="en-US"/>
        </w:rPr>
        <w:t xml:space="preserve"> </w:t>
      </w:r>
      <w:r w:rsidRPr="00BA25B1">
        <w:rPr>
          <w:color w:val="202124"/>
          <w:sz w:val="24"/>
          <w:szCs w:val="24"/>
          <w:shd w:val="clear" w:color="auto" w:fill="FFFFFF"/>
        </w:rPr>
        <w:t>tornar (um cliente) fiel a um produto, marca, serviço etc.</w:t>
      </w:r>
    </w:p>
    <w:p w14:paraId="6C771E50" w14:textId="77777777" w:rsidR="00BA25B1" w:rsidRPr="00BA25B1" w:rsidRDefault="00BA25B1" w:rsidP="00362B7E">
      <w:pPr>
        <w:rPr>
          <w:sz w:val="24"/>
          <w:szCs w:val="24"/>
          <w:lang w:val="pt-PT" w:eastAsia="en-US"/>
        </w:rPr>
      </w:pPr>
    </w:p>
    <w:p w14:paraId="15195EAC" w14:textId="77777777"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09519E77" w14:textId="47EB6617" w:rsidR="00152A9F" w:rsidRDefault="00152A9F" w:rsidP="00152A9F">
      <w:pPr>
        <w:pStyle w:val="Instruo"/>
        <w:rPr>
          <w:lang w:val="pt-PT"/>
        </w:rPr>
      </w:pPr>
    </w:p>
    <w:p w14:paraId="1B38F4A1" w14:textId="33F6E47E" w:rsidR="0091283D" w:rsidRPr="00937ABC" w:rsidRDefault="00937ABC" w:rsidP="00937ABC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937ABC">
        <w:rPr>
          <w:sz w:val="24"/>
          <w:szCs w:val="24"/>
          <w:lang w:val="pt-PT"/>
        </w:rPr>
        <w:t>TAP – Termo abertura do projeto.docx</w:t>
      </w:r>
    </w:p>
    <w:p w14:paraId="730D7D35" w14:textId="77777777" w:rsidR="0091283D" w:rsidRPr="0091283D" w:rsidRDefault="0091283D" w:rsidP="0091283D">
      <w:pPr>
        <w:rPr>
          <w:lang w:val="pt-PT"/>
        </w:rPr>
      </w:pPr>
    </w:p>
    <w:p w14:paraId="67894759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769C799D" w14:textId="38B0B6D2" w:rsidR="00CA1C0D" w:rsidRDefault="00E14F8E" w:rsidP="00BA25B1">
      <w:pPr>
        <w:pStyle w:val="Ttulo1"/>
      </w:pPr>
      <w:bookmarkStart w:id="18" w:name="_Toc41559914"/>
      <w:r>
        <w:lastRenderedPageBreak/>
        <w:t>Problema</w:t>
      </w:r>
      <w:bookmarkEnd w:id="18"/>
    </w:p>
    <w:p w14:paraId="6BF2842D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0"/>
        <w:gridCol w:w="2107"/>
        <w:gridCol w:w="3838"/>
        <w:gridCol w:w="5573"/>
      </w:tblGrid>
      <w:tr w:rsidR="00480DDC" w:rsidRPr="0091283D" w14:paraId="52D0A135" w14:textId="77777777" w:rsidTr="0091283D">
        <w:tc>
          <w:tcPr>
            <w:tcW w:w="3652" w:type="dxa"/>
            <w:shd w:val="pct5" w:color="auto" w:fill="auto"/>
          </w:tcPr>
          <w:p w14:paraId="51C5B433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289EDA2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7122D00B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5F942EB4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FA630CD" w14:textId="77777777" w:rsidTr="0091283D">
        <w:tc>
          <w:tcPr>
            <w:tcW w:w="3652" w:type="dxa"/>
          </w:tcPr>
          <w:p w14:paraId="28C544B9" w14:textId="01C858D0" w:rsidR="00BA25B1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Locomoção dos clientes até aos estabelecimentos</w:t>
            </w:r>
            <w:r w:rsidR="00BB5B73" w:rsidRPr="00BB5B73">
              <w:rPr>
                <w:i w:val="0"/>
                <w:iCs/>
                <w:color w:val="auto"/>
                <w:sz w:val="24"/>
                <w:szCs w:val="24"/>
              </w:rPr>
              <w:t xml:space="preserve"> que não possuem serviços de delivery</w:t>
            </w:r>
            <w:r w:rsidR="00BB5B73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39B84AF2" w14:textId="6E6272F9" w:rsidR="00184C3A" w:rsidRPr="00BB5B73" w:rsidRDefault="00184C3A" w:rsidP="00480DDC">
            <w:pPr>
              <w:pStyle w:val="Instruo"/>
              <w:rPr>
                <w:i w:val="0"/>
                <w:i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1F22733" w14:textId="512B705A" w:rsidR="00184C3A" w:rsidRPr="00BB5B73" w:rsidRDefault="00BA25B1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Clientes</w:t>
            </w:r>
            <w:r w:rsidR="007A7D8A">
              <w:rPr>
                <w:i w:val="0"/>
                <w:iCs/>
                <w:color w:val="auto"/>
                <w:sz w:val="24"/>
                <w:szCs w:val="24"/>
              </w:rPr>
              <w:t xml:space="preserve"> e empresário</w:t>
            </w:r>
            <w:r w:rsidR="009450A2">
              <w:rPr>
                <w:i w:val="0"/>
                <w:iCs/>
                <w:color w:val="auto"/>
                <w:sz w:val="24"/>
                <w:szCs w:val="24"/>
              </w:rPr>
              <w:t>s</w:t>
            </w:r>
          </w:p>
        </w:tc>
        <w:tc>
          <w:tcPr>
            <w:tcW w:w="3896" w:type="dxa"/>
          </w:tcPr>
          <w:p w14:paraId="138CFC61" w14:textId="77777777" w:rsidR="00184C3A" w:rsidRPr="00BB5B73" w:rsidRDefault="00BB5B73" w:rsidP="00BA25B1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>1 – Perda de clientes</w:t>
            </w:r>
          </w:p>
          <w:p w14:paraId="68B758C1" w14:textId="77777777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2 – Reclamação dos clientes</w:t>
            </w:r>
          </w:p>
          <w:p w14:paraId="4D5B51E7" w14:textId="02FEE4DE" w:rsidR="00BB5B73" w:rsidRPr="00BB5B73" w:rsidRDefault="00BB5B73" w:rsidP="00BB5B73">
            <w:pPr>
              <w:rPr>
                <w:color w:val="auto"/>
                <w:sz w:val="24"/>
                <w:szCs w:val="24"/>
              </w:rPr>
            </w:pPr>
            <w:r w:rsidRPr="00BB5B73">
              <w:rPr>
                <w:color w:val="auto"/>
                <w:sz w:val="24"/>
                <w:szCs w:val="24"/>
              </w:rPr>
              <w:t>3 – Necessidades doss</w:t>
            </w:r>
          </w:p>
        </w:tc>
        <w:tc>
          <w:tcPr>
            <w:tcW w:w="5683" w:type="dxa"/>
          </w:tcPr>
          <w:p w14:paraId="187624DE" w14:textId="72DB59B2" w:rsidR="00E26429" w:rsidRPr="00BB5B73" w:rsidRDefault="00BB5B73" w:rsidP="00BB5B73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Como </w:t>
            </w:r>
            <w:r w:rsidR="000D44A2" w:rsidRPr="007A7D8A">
              <w:rPr>
                <w:b/>
                <w:bCs/>
                <w:i w:val="0"/>
                <w:iCs/>
                <w:color w:val="auto"/>
                <w:sz w:val="24"/>
                <w:szCs w:val="24"/>
              </w:rPr>
              <w:t>e</w:t>
            </w:r>
            <w:r w:rsidRPr="007A7D8A">
              <w:rPr>
                <w:b/>
                <w:bCs/>
                <w:i w:val="0"/>
                <w:iCs/>
                <w:color w:val="auto"/>
                <w:sz w:val="24"/>
                <w:szCs w:val="24"/>
              </w:rPr>
              <w:t>mpresário</w:t>
            </w:r>
            <w:r w:rsidRPr="00BB5B73">
              <w:rPr>
                <w:i w:val="0"/>
                <w:iCs/>
                <w:color w:val="auto"/>
                <w:sz w:val="24"/>
                <w:szCs w:val="24"/>
              </w:rPr>
              <w:t xml:space="preserve"> eu quero fornecer para meus clientes uma opção para que os mesmos </w:t>
            </w:r>
            <w:r w:rsidR="007A7D8A">
              <w:rPr>
                <w:i w:val="0"/>
                <w:iCs/>
                <w:color w:val="auto"/>
                <w:sz w:val="24"/>
                <w:szCs w:val="24"/>
              </w:rPr>
              <w:t>possam fazer login no sistema do delivery, realizarem seus pedidos e pagar diretamente no site.</w:t>
            </w:r>
          </w:p>
          <w:p w14:paraId="0771168B" w14:textId="77777777" w:rsidR="00480DDC" w:rsidRPr="00480DDC" w:rsidRDefault="00480DDC" w:rsidP="00480DDC"/>
          <w:p w14:paraId="187A8753" w14:textId="35BC0787" w:rsidR="00184C3A" w:rsidRDefault="00184C3A" w:rsidP="00184C3A"/>
        </w:tc>
      </w:tr>
      <w:tr w:rsidR="0095017F" w14:paraId="0083DB15" w14:textId="77777777" w:rsidTr="0091283D">
        <w:tc>
          <w:tcPr>
            <w:tcW w:w="3652" w:type="dxa"/>
          </w:tcPr>
          <w:p w14:paraId="7332029F" w14:textId="433E132F" w:rsidR="0095017F" w:rsidRPr="00BB52E6" w:rsidRDefault="00BB52E6" w:rsidP="0095017F">
            <w:r w:rsidRPr="00BB52E6">
              <w:rPr>
                <w:sz w:val="24"/>
                <w:szCs w:val="24"/>
              </w:rPr>
              <w:t>Alimentação</w:t>
            </w:r>
          </w:p>
        </w:tc>
        <w:tc>
          <w:tcPr>
            <w:tcW w:w="2123" w:type="dxa"/>
          </w:tcPr>
          <w:p w14:paraId="609B8CD7" w14:textId="7CC3B258" w:rsidR="0095017F" w:rsidRPr="00BB52E6" w:rsidRDefault="00BB52E6" w:rsidP="0006541F">
            <w:pPr>
              <w:pStyle w:val="Instruo"/>
              <w:rPr>
                <w:i w:val="0"/>
                <w:iCs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Clientes</w:t>
            </w:r>
            <w:r w:rsidR="007A7D8A">
              <w:rPr>
                <w:i w:val="0"/>
                <w:iCs/>
                <w:color w:val="000000" w:themeColor="text1"/>
                <w:sz w:val="24"/>
                <w:szCs w:val="24"/>
              </w:rPr>
              <w:t xml:space="preserve"> e ADM</w:t>
            </w:r>
          </w:p>
        </w:tc>
        <w:tc>
          <w:tcPr>
            <w:tcW w:w="3896" w:type="dxa"/>
          </w:tcPr>
          <w:p w14:paraId="12764A7E" w14:textId="44031C1D" w:rsidR="0095017F" w:rsidRPr="00BB52E6" w:rsidRDefault="00BB52E6" w:rsidP="00BB52E6">
            <w:pPr>
              <w:pStyle w:val="Instruo"/>
              <w:rPr>
                <w:i w:val="0"/>
                <w:iCs/>
                <w:color w:val="000000" w:themeColor="text1"/>
                <w:sz w:val="24"/>
                <w:szCs w:val="24"/>
              </w:rPr>
            </w:pPr>
            <w:r w:rsidRPr="00BB52E6">
              <w:rPr>
                <w:i w:val="0"/>
                <w:iCs/>
                <w:color w:val="000000" w:themeColor="text1"/>
                <w:sz w:val="24"/>
                <w:szCs w:val="24"/>
              </w:rPr>
              <w:t>1 - Saúde</w:t>
            </w:r>
          </w:p>
          <w:p w14:paraId="56CDE388" w14:textId="7E4DF31E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- </w:t>
            </w:r>
            <w:r w:rsidRPr="00BB52E6">
              <w:rPr>
                <w:sz w:val="24"/>
                <w:szCs w:val="24"/>
              </w:rPr>
              <w:t>Autoestima</w:t>
            </w:r>
          </w:p>
          <w:p w14:paraId="4A76F058" w14:textId="6094AECA" w:rsidR="00BB52E6" w:rsidRPr="00BB52E6" w:rsidRDefault="00BB52E6" w:rsidP="00BB52E6">
            <w:pPr>
              <w:rPr>
                <w:sz w:val="24"/>
                <w:szCs w:val="24"/>
              </w:rPr>
            </w:pPr>
            <w:r w:rsidRPr="00BB52E6">
              <w:rPr>
                <w:sz w:val="24"/>
                <w:szCs w:val="24"/>
              </w:rPr>
              <w:t>3 - Peso</w:t>
            </w:r>
          </w:p>
        </w:tc>
        <w:tc>
          <w:tcPr>
            <w:tcW w:w="5683" w:type="dxa"/>
          </w:tcPr>
          <w:p w14:paraId="4FEF2A72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253C4663" w14:textId="495D88E3" w:rsidR="00D77A69" w:rsidRDefault="00BB52E6" w:rsidP="00D77A69">
            <w:pPr>
              <w:rPr>
                <w:lang w:val="pt-PT"/>
              </w:rPr>
            </w:pPr>
            <w:r w:rsidRPr="000D44A2">
              <w:rPr>
                <w:sz w:val="24"/>
                <w:szCs w:val="24"/>
              </w:rPr>
              <w:t>Como</w:t>
            </w:r>
            <w:r>
              <w:rPr>
                <w:sz w:val="24"/>
                <w:szCs w:val="24"/>
              </w:rPr>
              <w:t xml:space="preserve"> </w:t>
            </w:r>
            <w:r w:rsidR="007A7D8A">
              <w:rPr>
                <w:b/>
                <w:bCs/>
                <w:sz w:val="24"/>
                <w:szCs w:val="24"/>
              </w:rPr>
              <w:t xml:space="preserve">ADM </w:t>
            </w:r>
            <w:r>
              <w:rPr>
                <w:sz w:val="24"/>
                <w:szCs w:val="24"/>
              </w:rPr>
              <w:t xml:space="preserve">eu quero </w:t>
            </w:r>
            <w:r w:rsidR="007A7D8A">
              <w:rPr>
                <w:sz w:val="24"/>
                <w:szCs w:val="24"/>
              </w:rPr>
              <w:t xml:space="preserve">um </w:t>
            </w:r>
            <w:r w:rsidR="00484178">
              <w:rPr>
                <w:sz w:val="24"/>
                <w:szCs w:val="24"/>
              </w:rPr>
              <w:t>painel</w:t>
            </w:r>
            <w:r w:rsidR="007A7D8A">
              <w:rPr>
                <w:sz w:val="24"/>
                <w:szCs w:val="24"/>
              </w:rPr>
              <w:t xml:space="preserve"> </w:t>
            </w:r>
            <w:r w:rsidR="00484178">
              <w:rPr>
                <w:sz w:val="24"/>
                <w:szCs w:val="24"/>
              </w:rPr>
              <w:t>onde</w:t>
            </w:r>
            <w:r w:rsidR="007A7D8A">
              <w:rPr>
                <w:sz w:val="24"/>
                <w:szCs w:val="24"/>
              </w:rPr>
              <w:t xml:space="preserve"> eu possa cadastrar</w:t>
            </w:r>
            <w:r w:rsidR="00484178">
              <w:rPr>
                <w:sz w:val="24"/>
                <w:szCs w:val="24"/>
              </w:rPr>
              <w:t xml:space="preserve"> uma lista de produtos saudáveis para meus clientes, contribuindo assim para a saúde dos mesmos e oferecendo uma forma de alimentação mais saudável.</w:t>
            </w:r>
          </w:p>
          <w:p w14:paraId="1464F7D1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5D78530C" w14:textId="77777777" w:rsidR="00D77A69" w:rsidRDefault="00D77A69" w:rsidP="00D77A69">
      <w:pPr>
        <w:rPr>
          <w:lang w:val="pt-PT"/>
        </w:rPr>
      </w:pPr>
    </w:p>
    <w:p w14:paraId="6C16E9D2" w14:textId="77777777" w:rsidR="00DA2E88" w:rsidRDefault="00DA2E88" w:rsidP="00D77A69">
      <w:pPr>
        <w:rPr>
          <w:lang w:val="pt-PT"/>
        </w:rPr>
      </w:pPr>
    </w:p>
    <w:p w14:paraId="46150943" w14:textId="77777777" w:rsidR="00DA2E88" w:rsidRPr="0091283D" w:rsidRDefault="00DA2E88" w:rsidP="00DA2E88">
      <w:pPr>
        <w:rPr>
          <w:lang w:val="pt-PT"/>
        </w:rPr>
      </w:pPr>
    </w:p>
    <w:p w14:paraId="30111F7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1BEFEC33" w14:textId="77777777" w:rsidR="00DA2E88" w:rsidRDefault="00DA2E88" w:rsidP="00D77A69">
      <w:pPr>
        <w:rPr>
          <w:lang w:val="pt-PT"/>
        </w:rPr>
      </w:pPr>
    </w:p>
    <w:p w14:paraId="5E451234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2381"/>
        <w:gridCol w:w="6097"/>
      </w:tblGrid>
      <w:tr w:rsidR="008E6E4C" w:rsidRPr="0091283D" w14:paraId="5B51D9A8" w14:textId="77777777" w:rsidTr="00191731">
        <w:tc>
          <w:tcPr>
            <w:tcW w:w="1722" w:type="dxa"/>
            <w:shd w:val="pct5" w:color="auto" w:fill="auto"/>
          </w:tcPr>
          <w:p w14:paraId="1AD83F24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4FB1148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ED2E2C0" w14:textId="77777777" w:rsidR="0091283D" w:rsidRPr="008E6E4C" w:rsidRDefault="0091283D" w:rsidP="00191731">
            <w:pPr>
              <w:rPr>
                <w:b/>
                <w:bCs/>
                <w:sz w:val="24"/>
                <w:szCs w:val="24"/>
                <w:lang w:val="pt-PT"/>
              </w:rPr>
            </w:pPr>
            <w:r w:rsidRPr="008E6E4C">
              <w:rPr>
                <w:b/>
                <w:bCs/>
                <w:sz w:val="24"/>
                <w:szCs w:val="24"/>
                <w:lang w:val="pt-PT"/>
              </w:rPr>
              <w:t>Responsabilidades</w:t>
            </w:r>
          </w:p>
        </w:tc>
      </w:tr>
      <w:tr w:rsidR="008E6E4C" w14:paraId="084E1334" w14:textId="77777777" w:rsidTr="00191731">
        <w:tc>
          <w:tcPr>
            <w:tcW w:w="1722" w:type="dxa"/>
          </w:tcPr>
          <w:p w14:paraId="0190E005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6E17F02C" w14:textId="29DF962C" w:rsidR="008E6E4C" w:rsidRPr="008E6E4C" w:rsidRDefault="008E6E4C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José Silva</w:t>
            </w:r>
          </w:p>
          <w:p w14:paraId="4B0385C7" w14:textId="0A124CC4" w:rsidR="0091283D" w:rsidRPr="008E6E4C" w:rsidRDefault="0091283D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</w:tcPr>
          <w:p w14:paraId="5D548337" w14:textId="77777777" w:rsidR="00191731" w:rsidRDefault="00191731" w:rsidP="00191731">
            <w:pPr>
              <w:pStyle w:val="Instruo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</w:p>
          <w:p w14:paraId="233D58C5" w14:textId="651B2482" w:rsidR="0091283D" w:rsidRPr="008E6E4C" w:rsidRDefault="008E6E4C" w:rsidP="00191731">
            <w:pPr>
              <w:pStyle w:val="Instruo"/>
              <w:jc w:val="center"/>
              <w:rPr>
                <w:i w:val="0"/>
                <w:iCs/>
                <w:color w:val="auto"/>
                <w:sz w:val="24"/>
                <w:szCs w:val="24"/>
                <w:lang w:val="pt-PT"/>
              </w:rPr>
            </w:pPr>
            <w:r w:rsidRPr="008E6E4C">
              <w:rPr>
                <w:i w:val="0"/>
                <w:iCs/>
                <w:color w:val="auto"/>
                <w:sz w:val="24"/>
                <w:szCs w:val="24"/>
                <w:lang w:val="pt-PT"/>
              </w:rPr>
              <w:t>ADM</w:t>
            </w:r>
          </w:p>
        </w:tc>
        <w:tc>
          <w:tcPr>
            <w:tcW w:w="0" w:type="auto"/>
          </w:tcPr>
          <w:p w14:paraId="0383370A" w14:textId="594E5086" w:rsidR="008E6E4C" w:rsidRPr="008E6E4C" w:rsidRDefault="008E6E4C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  <w:p w14:paraId="2BDC34A3" w14:textId="1528F8E9" w:rsidR="008E6E4C" w:rsidRPr="008E6E4C" w:rsidRDefault="008E6E4C" w:rsidP="00191731">
            <w:pPr>
              <w:rPr>
                <w:sz w:val="24"/>
                <w:szCs w:val="24"/>
                <w:lang w:val="pt-PT" w:eastAsia="en-US"/>
              </w:rPr>
            </w:pPr>
            <w:r w:rsidRPr="008E6E4C">
              <w:rPr>
                <w:sz w:val="24"/>
                <w:szCs w:val="24"/>
              </w:rPr>
              <w:t xml:space="preserve">Gerenciar </w:t>
            </w:r>
            <w:r w:rsidR="005E3C61">
              <w:rPr>
                <w:sz w:val="24"/>
                <w:szCs w:val="24"/>
              </w:rPr>
              <w:t>a</w:t>
            </w:r>
            <w:r w:rsidRPr="008E6E4C">
              <w:rPr>
                <w:sz w:val="24"/>
                <w:szCs w:val="24"/>
              </w:rPr>
              <w:t>s c</w:t>
            </w:r>
            <w:r w:rsidR="005E3C61">
              <w:rPr>
                <w:sz w:val="24"/>
                <w:szCs w:val="24"/>
              </w:rPr>
              <w:t>ategorias</w:t>
            </w:r>
            <w:r w:rsidRPr="008E6E4C">
              <w:rPr>
                <w:sz w:val="24"/>
                <w:szCs w:val="24"/>
              </w:rPr>
              <w:t>, os pedidos</w:t>
            </w:r>
            <w:r w:rsidR="00BF1EF6">
              <w:rPr>
                <w:sz w:val="24"/>
                <w:szCs w:val="24"/>
              </w:rPr>
              <w:t>, os balconistas</w:t>
            </w:r>
            <w:r w:rsidRPr="008E6E4C">
              <w:rPr>
                <w:sz w:val="24"/>
                <w:szCs w:val="24"/>
              </w:rPr>
              <w:t xml:space="preserve"> e os produtos.</w:t>
            </w:r>
          </w:p>
          <w:p w14:paraId="5DF7D909" w14:textId="643765B8" w:rsidR="0091283D" w:rsidRPr="008E6E4C" w:rsidRDefault="0091283D" w:rsidP="00191731">
            <w:pPr>
              <w:pStyle w:val="Instruo"/>
              <w:rPr>
                <w:sz w:val="24"/>
                <w:szCs w:val="24"/>
                <w:lang w:val="pt-PT"/>
              </w:rPr>
            </w:pPr>
          </w:p>
        </w:tc>
      </w:tr>
    </w:tbl>
    <w:p w14:paraId="764F20B5" w14:textId="77777777" w:rsidR="0037618A" w:rsidRDefault="0037618A" w:rsidP="0037618A">
      <w:pPr>
        <w:rPr>
          <w:lang w:val="pt-PT"/>
        </w:rPr>
      </w:pPr>
    </w:p>
    <w:p w14:paraId="54A6A73B" w14:textId="1D3C9E5D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228C382A" w14:textId="77777777" w:rsidR="0007174D" w:rsidRDefault="0007174D" w:rsidP="0007174D">
      <w:pPr>
        <w:pStyle w:val="Default"/>
      </w:pPr>
    </w:p>
    <w:p w14:paraId="785377A0" w14:textId="77777777" w:rsidR="0007174D" w:rsidRDefault="0007174D" w:rsidP="0007174D">
      <w:pPr>
        <w:pStyle w:val="Default"/>
        <w:rPr>
          <w:color w:val="auto"/>
        </w:rPr>
      </w:pPr>
    </w:p>
    <w:p w14:paraId="35212332" w14:textId="77777777" w:rsidR="0007174D" w:rsidRPr="0007174D" w:rsidRDefault="0007174D" w:rsidP="0007174D">
      <w:pPr>
        <w:pStyle w:val="Default"/>
        <w:numPr>
          <w:ilvl w:val="0"/>
          <w:numId w:val="23"/>
        </w:numPr>
        <w:rPr>
          <w:color w:val="auto"/>
        </w:rPr>
      </w:pPr>
      <w:r w:rsidRPr="0007174D">
        <w:rPr>
          <w:color w:val="auto"/>
        </w:rPr>
        <w:t xml:space="preserve">Funcionalidades do sistema não serão projetadas para dispositivos </w:t>
      </w:r>
      <w:r w:rsidRPr="0007174D">
        <w:rPr>
          <w:i/>
          <w:iCs/>
          <w:color w:val="auto"/>
        </w:rPr>
        <w:t>mobile</w:t>
      </w:r>
      <w:r w:rsidRPr="0007174D">
        <w:rPr>
          <w:color w:val="auto"/>
        </w:rPr>
        <w:t xml:space="preserve">. </w:t>
      </w:r>
    </w:p>
    <w:p w14:paraId="19BA42E0" w14:textId="49301089" w:rsidR="00937ABC" w:rsidRDefault="00937ABC" w:rsidP="0007174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39941134" w14:textId="77777777" w:rsidR="00937ABC" w:rsidRPr="00937ABC" w:rsidRDefault="00937ABC" w:rsidP="00937ABC">
      <w:pPr>
        <w:pStyle w:val="PargrafodaLista"/>
        <w:rPr>
          <w:lang w:val="pt-PT" w:eastAsia="en-US"/>
        </w:rPr>
      </w:pPr>
    </w:p>
    <w:p w14:paraId="148BA492" w14:textId="6CC97832" w:rsidR="00937ABC" w:rsidRPr="00937ABC" w:rsidRDefault="007B7D37" w:rsidP="00937ABC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0F3F4650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Problemas de conexão com o banco de dados</w:t>
      </w:r>
    </w:p>
    <w:p w14:paraId="0979256F" w14:textId="7777777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Sobrecarga de trabalho das pessoas envolvidas</w:t>
      </w:r>
    </w:p>
    <w:p w14:paraId="6E10A2B7" w14:textId="4B0532E7" w:rsidR="00937ABC" w:rsidRPr="00937ABC" w:rsidRDefault="00937ABC" w:rsidP="00937ABC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 w:rsidRPr="00937ABC">
        <w:rPr>
          <w:iCs/>
          <w:sz w:val="24"/>
          <w:szCs w:val="24"/>
        </w:rPr>
        <w:t>Falta de comunicação com a equipe</w:t>
      </w:r>
    </w:p>
    <w:p w14:paraId="5C4E6C73" w14:textId="6C9578AA" w:rsidR="00CA1C0D" w:rsidRDefault="00E14F8E" w:rsidP="00937ABC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3D430E10" w14:textId="507F62D7" w:rsidR="00937ABC" w:rsidRDefault="00937ABC" w:rsidP="00937ABC">
      <w:pPr>
        <w:rPr>
          <w:lang w:val="pt-PT" w:eastAsia="en-US"/>
        </w:rPr>
      </w:pPr>
    </w:p>
    <w:p w14:paraId="41FFA294" w14:textId="3F893466" w:rsid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 w:rsidRPr="00937ABC">
        <w:rPr>
          <w:sz w:val="24"/>
          <w:szCs w:val="24"/>
          <w:lang w:val="pt-PT" w:eastAsia="en-US"/>
        </w:rPr>
        <w:t>Manual do usuário</w:t>
      </w:r>
    </w:p>
    <w:p w14:paraId="0DAC0C97" w14:textId="3F8D28B5" w:rsidR="00937ABC" w:rsidRPr="00937ABC" w:rsidRDefault="00937ABC" w:rsidP="00937ABC">
      <w:pPr>
        <w:pStyle w:val="PargrafodaLista"/>
        <w:numPr>
          <w:ilvl w:val="0"/>
          <w:numId w:val="17"/>
        </w:numPr>
        <w:rPr>
          <w:sz w:val="24"/>
          <w:szCs w:val="24"/>
          <w:lang w:val="pt-PT" w:eastAsia="en-US"/>
        </w:rPr>
      </w:pPr>
      <w:r>
        <w:rPr>
          <w:sz w:val="24"/>
          <w:szCs w:val="24"/>
          <w:lang w:val="pt-PT" w:eastAsia="en-US"/>
        </w:rPr>
        <w:t>Guia de implantação</w:t>
      </w:r>
    </w:p>
    <w:sectPr w:rsidR="00937ABC" w:rsidRPr="00937ABC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99380" w14:textId="77777777" w:rsidR="001B0A91" w:rsidRDefault="001B0A91">
      <w:r>
        <w:separator/>
      </w:r>
    </w:p>
  </w:endnote>
  <w:endnote w:type="continuationSeparator" w:id="0">
    <w:p w14:paraId="7F414E84" w14:textId="77777777" w:rsidR="001B0A91" w:rsidRDefault="001B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0A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C56183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BF0E74" w14:textId="77777777" w:rsidR="006A25C4" w:rsidRDefault="006A25C4">
          <w:pPr>
            <w:pStyle w:val="Rodap"/>
          </w:pPr>
          <w:r>
            <w:t>Politec Ltda.</w:t>
          </w:r>
        </w:p>
        <w:p w14:paraId="7A9A61D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A94071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19EAEB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B0A91">
            <w:fldChar w:fldCharType="begin"/>
          </w:r>
          <w:r w:rsidR="001B0A91">
            <w:instrText xml:space="preserve"> NUMPAGES </w:instrText>
          </w:r>
          <w:r w:rsidR="001B0A91">
            <w:fldChar w:fldCharType="separate"/>
          </w:r>
          <w:r>
            <w:rPr>
              <w:noProof/>
            </w:rPr>
            <w:t>3</w:t>
          </w:r>
          <w:r w:rsidR="001B0A91">
            <w:rPr>
              <w:noProof/>
            </w:rPr>
            <w:fldChar w:fldCharType="end"/>
          </w:r>
        </w:p>
      </w:tc>
    </w:tr>
  </w:tbl>
  <w:p w14:paraId="6DEC67C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D547C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155DF60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67EDD29" w14:textId="77777777" w:rsidR="00152A9F" w:rsidRDefault="00152A9F">
          <w:pPr>
            <w:pStyle w:val="Rodap"/>
          </w:pPr>
          <w:r>
            <w:t>Politec Ltda.</w:t>
          </w:r>
        </w:p>
        <w:p w14:paraId="4BF725A4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6BE3CF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0F77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B0A91">
            <w:fldChar w:fldCharType="begin"/>
          </w:r>
          <w:r w:rsidR="001B0A91">
            <w:instrText xml:space="preserve"> NUMPAGES </w:instrText>
          </w:r>
          <w:r w:rsidR="001B0A91">
            <w:fldChar w:fldCharType="separate"/>
          </w:r>
          <w:r>
            <w:rPr>
              <w:noProof/>
            </w:rPr>
            <w:t>3</w:t>
          </w:r>
          <w:r w:rsidR="001B0A91">
            <w:rPr>
              <w:noProof/>
            </w:rPr>
            <w:fldChar w:fldCharType="end"/>
          </w:r>
        </w:p>
      </w:tc>
    </w:tr>
  </w:tbl>
  <w:p w14:paraId="50B3BA4A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18AA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1DE0180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312D85A" w14:textId="77777777" w:rsidR="00DA2E88" w:rsidRDefault="00DA2E88">
          <w:pPr>
            <w:pStyle w:val="Rodap"/>
          </w:pPr>
          <w:r>
            <w:t>Politec Ltda.</w:t>
          </w:r>
        </w:p>
        <w:p w14:paraId="050296B7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5CAFCA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1D0C9E4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B0A91">
            <w:fldChar w:fldCharType="begin"/>
          </w:r>
          <w:r w:rsidR="001B0A91">
            <w:instrText xml:space="preserve"> NUMPAGES </w:instrText>
          </w:r>
          <w:r w:rsidR="001B0A91">
            <w:fldChar w:fldCharType="separate"/>
          </w:r>
          <w:r>
            <w:rPr>
              <w:noProof/>
            </w:rPr>
            <w:t>3</w:t>
          </w:r>
          <w:r w:rsidR="001B0A91">
            <w:rPr>
              <w:noProof/>
            </w:rPr>
            <w:fldChar w:fldCharType="end"/>
          </w:r>
        </w:p>
      </w:tc>
    </w:tr>
  </w:tbl>
  <w:p w14:paraId="2CEC64E4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D58E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23BFE1C2" w14:textId="77777777">
      <w:trPr>
        <w:cantSplit/>
      </w:trPr>
      <w:sdt>
        <w:sdtPr>
          <w:alias w:val="Gestor"/>
          <w:tag w:val=""/>
          <w:id w:val="1558433569"/>
          <w:placeholder>
            <w:docPart w:val="3034B4FA17FC411EB73B456EAC120DD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642E84AC" w14:textId="76E1B556" w:rsidR="00CA1C0D" w:rsidRDefault="000D44A2">
              <w:r>
                <w:t>HD - Healthy Delivery</w:t>
              </w:r>
            </w:p>
          </w:tc>
        </w:sdtContent>
      </w:sdt>
      <w:tc>
        <w:tcPr>
          <w:tcW w:w="1440" w:type="dxa"/>
          <w:vAlign w:val="center"/>
        </w:tcPr>
        <w:p w14:paraId="67A49D63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F75A00AFE864CAA85815CD393116D6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3136D62D" w14:textId="5309E4B2" w:rsidR="00CA1C0D" w:rsidRPr="00F22AD8" w:rsidRDefault="007A7D8A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1.2</w:t>
              </w:r>
            </w:p>
          </w:tc>
        </w:sdtContent>
      </w:sdt>
      <w:tc>
        <w:tcPr>
          <w:tcW w:w="1610" w:type="dxa"/>
          <w:vAlign w:val="center"/>
        </w:tcPr>
        <w:p w14:paraId="1FC355D0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1B0A91">
            <w:fldChar w:fldCharType="begin"/>
          </w:r>
          <w:r w:rsidR="001B0A91">
            <w:instrText xml:space="preserve"> NUMPAGES </w:instrText>
          </w:r>
          <w:r w:rsidR="001B0A91">
            <w:fldChar w:fldCharType="separate"/>
          </w:r>
          <w:r w:rsidR="00B31999">
            <w:rPr>
              <w:noProof/>
            </w:rPr>
            <w:t>6</w:t>
          </w:r>
          <w:r w:rsidR="001B0A91">
            <w:rPr>
              <w:noProof/>
            </w:rPr>
            <w:fldChar w:fldCharType="end"/>
          </w:r>
        </w:p>
      </w:tc>
    </w:tr>
  </w:tbl>
  <w:p w14:paraId="1344971C" w14:textId="77777777" w:rsidR="00CA1C0D" w:rsidRDefault="006A25C4" w:rsidP="006A25C4">
    <w:pPr>
      <w:jc w:val="right"/>
    </w:pPr>
    <w:r>
      <w:t xml:space="preserve">vs: </w:t>
    </w:r>
    <w:r w:rsidR="001B0A91">
      <w:fldChar w:fldCharType="begin"/>
    </w:r>
    <w:r w:rsidR="001B0A91">
      <w:instrText xml:space="preserve"> DOCPROPERTY  "Versão Modelo"  \* MERGEFORMAT </w:instrText>
    </w:r>
    <w:r w:rsidR="001B0A91">
      <w:fldChar w:fldCharType="separate"/>
    </w:r>
    <w:r w:rsidR="00362B7E">
      <w:t>1</w:t>
    </w:r>
    <w:r w:rsidR="001B0A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56CC1" w14:textId="77777777" w:rsidR="001B0A91" w:rsidRDefault="001B0A91">
      <w:r>
        <w:separator/>
      </w:r>
    </w:p>
  </w:footnote>
  <w:footnote w:type="continuationSeparator" w:id="0">
    <w:p w14:paraId="3E29B4E9" w14:textId="77777777" w:rsidR="001B0A91" w:rsidRDefault="001B0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1BA5D41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0F390A4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B00A969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3700613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31EB0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797296" r:id="rId2"/>
            </w:object>
          </w:r>
        </w:p>
      </w:tc>
    </w:tr>
  </w:tbl>
  <w:p w14:paraId="43C5E08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70BDF8E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9E59D2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8CB75A6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06D6B66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B75B2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71797297" r:id="rId2"/>
            </w:object>
          </w:r>
        </w:p>
      </w:tc>
    </w:tr>
  </w:tbl>
  <w:p w14:paraId="43028F62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1ADF8F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40C4353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57FBBD0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05513A6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0D40AE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71797298" r:id="rId2"/>
            </w:object>
          </w:r>
        </w:p>
      </w:tc>
    </w:tr>
  </w:tbl>
  <w:p w14:paraId="0D83F928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45E192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B83DDD6" w14:textId="5346D55C" w:rsidR="00CA1C0D" w:rsidRDefault="00937ABC">
          <w:pPr>
            <w:jc w:val="center"/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5F74109F" wp14:editId="02AE9AA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CE589AADB6E478BA4257848ADCD37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CE24D1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0B3FF83" w14:textId="77777777" w:rsidR="00CA1C0D" w:rsidRDefault="00CA1C0D">
          <w:pPr>
            <w:rPr>
              <w:b/>
            </w:rPr>
          </w:pPr>
        </w:p>
      </w:tc>
    </w:tr>
  </w:tbl>
  <w:p w14:paraId="38F8FCB0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70A"/>
    <w:multiLevelType w:val="hybridMultilevel"/>
    <w:tmpl w:val="823E04C6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0BF7"/>
    <w:multiLevelType w:val="hybridMultilevel"/>
    <w:tmpl w:val="75F48802"/>
    <w:lvl w:ilvl="0" w:tplc="85941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2F71"/>
    <w:multiLevelType w:val="hybridMultilevel"/>
    <w:tmpl w:val="07DA7AF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78CF"/>
    <w:multiLevelType w:val="hybridMultilevel"/>
    <w:tmpl w:val="C556F95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F21DE"/>
    <w:multiLevelType w:val="hybridMultilevel"/>
    <w:tmpl w:val="E7F4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C14B0"/>
    <w:multiLevelType w:val="hybridMultilevel"/>
    <w:tmpl w:val="EEA6127A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8AD"/>
    <w:multiLevelType w:val="hybridMultilevel"/>
    <w:tmpl w:val="6810A9D8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D2460"/>
    <w:multiLevelType w:val="hybridMultilevel"/>
    <w:tmpl w:val="6F707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66A1E"/>
    <w:multiLevelType w:val="hybridMultilevel"/>
    <w:tmpl w:val="B414E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 w15:restartNumberingAfterBreak="0">
    <w:nsid w:val="7C977667"/>
    <w:multiLevelType w:val="hybridMultilevel"/>
    <w:tmpl w:val="72FA5384"/>
    <w:lvl w:ilvl="0" w:tplc="97924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9"/>
  </w:num>
  <w:num w:numId="7">
    <w:abstractNumId w:val="8"/>
  </w:num>
  <w:num w:numId="8">
    <w:abstractNumId w:val="11"/>
  </w:num>
  <w:num w:numId="9">
    <w:abstractNumId w:val="17"/>
  </w:num>
  <w:num w:numId="10">
    <w:abstractNumId w:val="15"/>
  </w:num>
  <w:num w:numId="11">
    <w:abstractNumId w:val="2"/>
  </w:num>
  <w:num w:numId="12">
    <w:abstractNumId w:val="3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5"/>
  </w:num>
  <w:num w:numId="18">
    <w:abstractNumId w:val="7"/>
  </w:num>
  <w:num w:numId="19">
    <w:abstractNumId w:val="19"/>
  </w:num>
  <w:num w:numId="20">
    <w:abstractNumId w:val="1"/>
  </w:num>
  <w:num w:numId="21">
    <w:abstractNumId w:val="4"/>
  </w:num>
  <w:num w:numId="22">
    <w:abstractNumId w:val="14"/>
  </w:num>
  <w:num w:numId="2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E"/>
    <w:rsid w:val="000351BF"/>
    <w:rsid w:val="000568CE"/>
    <w:rsid w:val="0006541F"/>
    <w:rsid w:val="0007174D"/>
    <w:rsid w:val="000B1595"/>
    <w:rsid w:val="000B65A4"/>
    <w:rsid w:val="000D44A2"/>
    <w:rsid w:val="000E5CBC"/>
    <w:rsid w:val="00134755"/>
    <w:rsid w:val="00152A9F"/>
    <w:rsid w:val="00156BB7"/>
    <w:rsid w:val="00170C62"/>
    <w:rsid w:val="00184C3A"/>
    <w:rsid w:val="00191731"/>
    <w:rsid w:val="00195780"/>
    <w:rsid w:val="001A02F9"/>
    <w:rsid w:val="001B0A91"/>
    <w:rsid w:val="001F7C4D"/>
    <w:rsid w:val="00271A9A"/>
    <w:rsid w:val="00280DC8"/>
    <w:rsid w:val="002C4CB3"/>
    <w:rsid w:val="002F0A41"/>
    <w:rsid w:val="00362B7E"/>
    <w:rsid w:val="0037618A"/>
    <w:rsid w:val="00381155"/>
    <w:rsid w:val="003D28E2"/>
    <w:rsid w:val="0041241E"/>
    <w:rsid w:val="00412ACF"/>
    <w:rsid w:val="00424835"/>
    <w:rsid w:val="004262DA"/>
    <w:rsid w:val="00480DDC"/>
    <w:rsid w:val="00484178"/>
    <w:rsid w:val="0054001E"/>
    <w:rsid w:val="00572868"/>
    <w:rsid w:val="00577A27"/>
    <w:rsid w:val="00591727"/>
    <w:rsid w:val="005E3C61"/>
    <w:rsid w:val="006933DF"/>
    <w:rsid w:val="006A25C4"/>
    <w:rsid w:val="006F3CDE"/>
    <w:rsid w:val="00706369"/>
    <w:rsid w:val="00754E2E"/>
    <w:rsid w:val="007A7D8A"/>
    <w:rsid w:val="007B5DD4"/>
    <w:rsid w:val="007B7D37"/>
    <w:rsid w:val="008535C4"/>
    <w:rsid w:val="008601CF"/>
    <w:rsid w:val="00866C43"/>
    <w:rsid w:val="00866F97"/>
    <w:rsid w:val="008E6E4C"/>
    <w:rsid w:val="008F5C6A"/>
    <w:rsid w:val="0091283D"/>
    <w:rsid w:val="00937ABC"/>
    <w:rsid w:val="009450A2"/>
    <w:rsid w:val="0095017F"/>
    <w:rsid w:val="00970EC6"/>
    <w:rsid w:val="0099317F"/>
    <w:rsid w:val="009B1EEF"/>
    <w:rsid w:val="00A17A8E"/>
    <w:rsid w:val="00A40A69"/>
    <w:rsid w:val="00B31999"/>
    <w:rsid w:val="00B562B3"/>
    <w:rsid w:val="00B940E5"/>
    <w:rsid w:val="00BA25B1"/>
    <w:rsid w:val="00BA55D0"/>
    <w:rsid w:val="00BB52E6"/>
    <w:rsid w:val="00BB5B73"/>
    <w:rsid w:val="00BB7C2C"/>
    <w:rsid w:val="00BD4D84"/>
    <w:rsid w:val="00BF1EF6"/>
    <w:rsid w:val="00C00043"/>
    <w:rsid w:val="00C22D9B"/>
    <w:rsid w:val="00C357FE"/>
    <w:rsid w:val="00C57F62"/>
    <w:rsid w:val="00CA1C0D"/>
    <w:rsid w:val="00CF37F6"/>
    <w:rsid w:val="00D675CB"/>
    <w:rsid w:val="00D766D3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C33FE"/>
    <w:rsid w:val="00EE12F5"/>
    <w:rsid w:val="00EF3596"/>
    <w:rsid w:val="00F17D38"/>
    <w:rsid w:val="00F2279B"/>
    <w:rsid w:val="00F22AD8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CB1AD2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7ABC"/>
    <w:pPr>
      <w:ind w:left="720"/>
      <w:contextualSpacing/>
    </w:pPr>
  </w:style>
  <w:style w:type="paragraph" w:customStyle="1" w:styleId="Default">
    <w:name w:val="Default"/>
    <w:rsid w:val="000717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Vis&#227;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22A0A47D02432A8A47B2142C25AA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21E024-3870-4CB8-ADC7-68EE1F2E3DC0}"/>
      </w:docPartPr>
      <w:docPartBody>
        <w:p w:rsidR="00543B21" w:rsidRDefault="00787B75">
          <w:pPr>
            <w:pStyle w:val="A122A0A47D02432A8A47B2142C25AA0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CE589AADB6E478BA4257848ADCD37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0C159E-4D98-43DD-ABF1-7F2A8F0731CD}"/>
      </w:docPartPr>
      <w:docPartBody>
        <w:p w:rsidR="00543B21" w:rsidRDefault="00787B75">
          <w:pPr>
            <w:pStyle w:val="6CE589AADB6E478BA4257848ADCD378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3034B4FA17FC411EB73B456EAC120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6AE310-4F68-4E90-B395-6F8E6D903199}"/>
      </w:docPartPr>
      <w:docPartBody>
        <w:p w:rsidR="00543B21" w:rsidRDefault="00787B75">
          <w:pPr>
            <w:pStyle w:val="3034B4FA17FC411EB73B456EAC120DD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5F75A00AFE864CAA85815CD393116D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E90846-785E-4E71-8EE6-C2DD9AD82484}"/>
      </w:docPartPr>
      <w:docPartBody>
        <w:p w:rsidR="00543B21" w:rsidRDefault="00787B75">
          <w:pPr>
            <w:pStyle w:val="5F75A00AFE864CAA85815CD393116D6F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5"/>
    <w:rsid w:val="0028670A"/>
    <w:rsid w:val="00543B21"/>
    <w:rsid w:val="00787B75"/>
    <w:rsid w:val="00806712"/>
    <w:rsid w:val="00865B43"/>
    <w:rsid w:val="00911619"/>
    <w:rsid w:val="009C411C"/>
    <w:rsid w:val="00A06517"/>
    <w:rsid w:val="00B2358B"/>
    <w:rsid w:val="00B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122A0A47D02432A8A47B2142C25AA0F">
    <w:name w:val="A122A0A47D02432A8A47B2142C25AA0F"/>
  </w:style>
  <w:style w:type="paragraph" w:customStyle="1" w:styleId="6CE589AADB6E478BA4257848ADCD3785">
    <w:name w:val="6CE589AADB6E478BA4257848ADCD3785"/>
  </w:style>
  <w:style w:type="paragraph" w:customStyle="1" w:styleId="3034B4FA17FC411EB73B456EAC120DD7">
    <w:name w:val="3034B4FA17FC411EB73B456EAC120DD7"/>
  </w:style>
  <w:style w:type="paragraph" w:customStyle="1" w:styleId="5F75A00AFE864CAA85815CD393116D6F">
    <w:name w:val="5F75A00AFE864CAA85815CD393116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 (1)</Template>
  <TotalTime>139</TotalTime>
  <Pages>6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HD - Healthy Delivery</Manager>
  <Company/>
  <LinksUpToDate>false</LinksUpToDate>
  <CharactersWithSpaces>2819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1.2</dc:subject>
  <dc:creator>Felipe Rodriegues</dc:creator>
  <cp:lastModifiedBy>Felipe Rodriegues</cp:lastModifiedBy>
  <cp:revision>11</cp:revision>
  <cp:lastPrinted>2005-05-17T17:30:00Z</cp:lastPrinted>
  <dcterms:created xsi:type="dcterms:W3CDTF">2020-11-22T20:07:00Z</dcterms:created>
  <dcterms:modified xsi:type="dcterms:W3CDTF">2021-01-10T18:22:00Z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