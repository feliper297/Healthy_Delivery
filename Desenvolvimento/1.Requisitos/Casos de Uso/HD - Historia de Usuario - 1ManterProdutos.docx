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37BEB4" w14:textId="4ECA6D5B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571D2B">
        <w:t>manter produtos</w:t>
      </w:r>
    </w:p>
    <w:p w14:paraId="279BE0A6" w14:textId="633B377B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>:</w:t>
      </w:r>
      <w:r w:rsidR="00571D2B">
        <w:t xml:space="preserve"> 1</w:t>
      </w:r>
    </w:p>
    <w:p w14:paraId="2206114E" w14:textId="436393C7" w:rsidR="00AF2C6E" w:rsidRDefault="00AF2C6E" w:rsidP="00AF2C6E">
      <w:pPr>
        <w:pStyle w:val="EPP-Seonivel1"/>
      </w:pPr>
      <w:r>
        <w:t>estimativa:</w:t>
      </w:r>
      <w:r w:rsidR="00571D2B">
        <w:t xml:space="preserve"> 14/01/2021</w:t>
      </w:r>
    </w:p>
    <w:p w14:paraId="5DD29E5F" w14:textId="77566B10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C725687" w14:textId="6B291A8E" w:rsidR="004B1997" w:rsidRPr="0096520B" w:rsidRDefault="00571D2B" w:rsidP="004B1997">
      <w:pPr>
        <w:pStyle w:val="Instruo"/>
        <w:rPr>
          <w:i w:val="0"/>
          <w:iCs/>
          <w:color w:val="000000" w:themeColor="text1"/>
          <w:sz w:val="22"/>
          <w:szCs w:val="22"/>
          <w:lang w:val="pt-PT"/>
        </w:rPr>
      </w:pPr>
      <w:bookmarkStart w:id="1" w:name="_Toc464633894"/>
      <w:r w:rsidRPr="0096520B">
        <w:rPr>
          <w:i w:val="0"/>
          <w:iCs/>
          <w:color w:val="000000" w:themeColor="text1"/>
          <w:sz w:val="22"/>
          <w:szCs w:val="22"/>
          <w:lang w:val="pt-PT"/>
        </w:rPr>
        <w:t xml:space="preserve">Como administrador eu quero um painel onde eu possa cadastrar, editar e excluir os produtos do estabelecimento na qual eu administro, isso facilitaria muito no meu dia-a-dia além de economizar tempo e reduzir custos, pois assim eu não precisaria </w:t>
      </w:r>
      <w:r w:rsidR="0096520B" w:rsidRPr="0096520B">
        <w:rPr>
          <w:i w:val="0"/>
          <w:iCs/>
          <w:color w:val="000000" w:themeColor="text1"/>
          <w:sz w:val="22"/>
          <w:szCs w:val="22"/>
          <w:lang w:val="pt-PT"/>
        </w:rPr>
        <w:t>comprar caderno e lápis para anotar os produtos.</w:t>
      </w:r>
    </w:p>
    <w:p w14:paraId="1EA9D226" w14:textId="480F5BD9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15CFE33" w14:textId="713A33A8" w:rsidR="00016CF6" w:rsidRPr="0096520B" w:rsidRDefault="00016CF6" w:rsidP="00016CF6">
      <w:pPr>
        <w:pStyle w:val="EPP-Cabealho"/>
        <w:jc w:val="left"/>
        <w:rPr>
          <w:sz w:val="22"/>
          <w:szCs w:val="22"/>
        </w:rPr>
      </w:pPr>
      <w:r w:rsidRPr="0096520B">
        <w:rPr>
          <w:b/>
          <w:sz w:val="22"/>
          <w:szCs w:val="22"/>
        </w:rPr>
        <w:t>Pré-condição</w:t>
      </w:r>
      <w:r w:rsidRPr="0096520B">
        <w:rPr>
          <w:sz w:val="22"/>
          <w:szCs w:val="22"/>
        </w:rPr>
        <w:t xml:space="preserve">: </w:t>
      </w:r>
      <w:r w:rsidR="0096520B" w:rsidRPr="0096520B">
        <w:rPr>
          <w:iCs/>
          <w:color w:val="000000" w:themeColor="text1"/>
          <w:sz w:val="22"/>
          <w:szCs w:val="22"/>
        </w:rPr>
        <w:t>O usuário deve estar logado no Sistema e possuir perfil de acesso à essa funcionalidade .</w:t>
      </w:r>
    </w:p>
    <w:p w14:paraId="7790DB71" w14:textId="77777777" w:rsidR="00016CF6" w:rsidRDefault="00016CF6" w:rsidP="00016CF6">
      <w:pPr>
        <w:pStyle w:val="EPP-Cabealho"/>
        <w:jc w:val="left"/>
      </w:pPr>
    </w:p>
    <w:p w14:paraId="0B3F73F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5"/>
        <w:gridCol w:w="2392"/>
        <w:gridCol w:w="2396"/>
      </w:tblGrid>
      <w:tr w:rsidR="00016CF6" w:rsidRPr="00016CF6" w14:paraId="0794539C" w14:textId="77777777" w:rsidTr="00016CF6">
        <w:tc>
          <w:tcPr>
            <w:tcW w:w="1101" w:type="dxa"/>
          </w:tcPr>
          <w:p w14:paraId="1C51872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EBABF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D5662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1BE7B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746F7DC2" w14:textId="77777777" w:rsidTr="00016CF6">
        <w:tc>
          <w:tcPr>
            <w:tcW w:w="1101" w:type="dxa"/>
          </w:tcPr>
          <w:p w14:paraId="60584722" w14:textId="5BAF4B17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3787" w:type="dxa"/>
          </w:tcPr>
          <w:p w14:paraId="35ADDDC9" w14:textId="701F8995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Cadastrar um novo produto</w:t>
            </w:r>
          </w:p>
        </w:tc>
        <w:tc>
          <w:tcPr>
            <w:tcW w:w="2445" w:type="dxa"/>
          </w:tcPr>
          <w:p w14:paraId="6A223A37" w14:textId="2880A051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Nome, descrição, valor, categoria que ele pertence, descrição longa, foto e se é combo ou não</w:t>
            </w:r>
          </w:p>
        </w:tc>
        <w:tc>
          <w:tcPr>
            <w:tcW w:w="2445" w:type="dxa"/>
          </w:tcPr>
          <w:p w14:paraId="3E2033C9" w14:textId="5A7D91B8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Apresentar a mensagem que o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produto 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foi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cadastrado com sucesso e ser listado na tabela de produtos</w:t>
            </w:r>
          </w:p>
        </w:tc>
      </w:tr>
      <w:tr w:rsidR="00016CF6" w14:paraId="57B29C97" w14:textId="77777777" w:rsidTr="00016CF6">
        <w:tc>
          <w:tcPr>
            <w:tcW w:w="1101" w:type="dxa"/>
          </w:tcPr>
          <w:p w14:paraId="74387036" w14:textId="77777777" w:rsidR="00016CF6" w:rsidRPr="0096520B" w:rsidRDefault="00096D0C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3787" w:type="dxa"/>
          </w:tcPr>
          <w:p w14:paraId="3435C7D2" w14:textId="5676C472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Excluir um produto</w:t>
            </w:r>
          </w:p>
        </w:tc>
        <w:tc>
          <w:tcPr>
            <w:tcW w:w="2445" w:type="dxa"/>
          </w:tcPr>
          <w:p w14:paraId="14B5FDEC" w14:textId="77777777" w:rsidR="0096520B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0E3F950A" w14:textId="516E6F70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id do produto</w:t>
            </w:r>
          </w:p>
        </w:tc>
        <w:tc>
          <w:tcPr>
            <w:tcW w:w="2445" w:type="dxa"/>
          </w:tcPr>
          <w:p w14:paraId="38455AA1" w14:textId="7896306A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O produto ser excluido com sucesso e não aparecer mais na tabela de produtos</w:t>
            </w:r>
          </w:p>
        </w:tc>
      </w:tr>
      <w:tr w:rsidR="00016CF6" w14:paraId="43CEB64F" w14:textId="77777777" w:rsidTr="00016CF6">
        <w:tc>
          <w:tcPr>
            <w:tcW w:w="1101" w:type="dxa"/>
          </w:tcPr>
          <w:p w14:paraId="7A2E3F58" w14:textId="1CBEEB2E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3787" w:type="dxa"/>
          </w:tcPr>
          <w:p w14:paraId="5B4101C9" w14:textId="583ACCEB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Editar algum produto</w:t>
            </w:r>
          </w:p>
        </w:tc>
        <w:tc>
          <w:tcPr>
            <w:tcW w:w="2445" w:type="dxa"/>
          </w:tcPr>
          <w:p w14:paraId="67EE6EBC" w14:textId="1BE53E07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Nome, descrição, valor, categoria que ele pertence, descrição longa, combo</w:t>
            </w:r>
          </w:p>
        </w:tc>
        <w:tc>
          <w:tcPr>
            <w:tcW w:w="2445" w:type="dxa"/>
          </w:tcPr>
          <w:p w14:paraId="411AFFA8" w14:textId="3B373EBB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O produto ser editado com sucesso e a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presentar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as alterações na tabela de produtos</w:t>
            </w:r>
          </w:p>
        </w:tc>
      </w:tr>
    </w:tbl>
    <w:p w14:paraId="6C34CC37" w14:textId="77777777" w:rsidR="00016CF6" w:rsidRDefault="00016CF6" w:rsidP="007E6CB5">
      <w:pPr>
        <w:pStyle w:val="EPP-Comentario"/>
      </w:pPr>
    </w:p>
    <w:p w14:paraId="408B39D0" w14:textId="77777777" w:rsidR="0033170C" w:rsidRDefault="0033170C" w:rsidP="0033170C">
      <w:pPr>
        <w:pStyle w:val="EPP-Seonivel1"/>
      </w:pPr>
      <w:r>
        <w:t>tEM PROTÓTIPO?</w:t>
      </w:r>
    </w:p>
    <w:p w14:paraId="3835C6B1" w14:textId="10A29EB1" w:rsidR="0033170C" w:rsidRPr="0096520B" w:rsidRDefault="0096520B" w:rsidP="007E6CB5">
      <w:pPr>
        <w:pStyle w:val="EPP-Comentario"/>
        <w:rPr>
          <w:i w:val="0"/>
          <w:iCs/>
          <w:color w:val="000000" w:themeColor="text1"/>
          <w:sz w:val="22"/>
          <w:szCs w:val="22"/>
        </w:rPr>
      </w:pPr>
      <w:r w:rsidRPr="0096520B">
        <w:rPr>
          <w:i w:val="0"/>
          <w:iCs/>
          <w:color w:val="000000" w:themeColor="text1"/>
          <w:sz w:val="22"/>
          <w:szCs w:val="22"/>
        </w:rPr>
        <w:t>Não existe</w:t>
      </w:r>
    </w:p>
    <w:sectPr w:rsidR="0033170C" w:rsidRPr="0096520B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33020" w14:textId="77777777" w:rsidR="00E77530" w:rsidRDefault="00E77530">
      <w:r>
        <w:separator/>
      </w:r>
    </w:p>
  </w:endnote>
  <w:endnote w:type="continuationSeparator" w:id="0">
    <w:p w14:paraId="4E52DF5A" w14:textId="77777777" w:rsidR="00E77530" w:rsidRDefault="00E7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FEF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1365120" w14:textId="77777777">
      <w:trPr>
        <w:cantSplit/>
      </w:trPr>
      <w:tc>
        <w:tcPr>
          <w:tcW w:w="6300" w:type="dxa"/>
        </w:tcPr>
        <w:p w14:paraId="44A66BE0" w14:textId="5F31862A" w:rsidR="00FB4266" w:rsidRDefault="00E7753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71D2B">
                <w:t>HD</w:t>
              </w:r>
              <w:r w:rsidR="0069452F">
                <w:t xml:space="preserve"> - </w:t>
              </w:r>
              <w:r w:rsidR="00571D2B">
                <w:t>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571D2B"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F854CE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7E46C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BD2EE0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E77530">
      <w:fldChar w:fldCharType="begin"/>
    </w:r>
    <w:r w:rsidR="00E77530">
      <w:instrText xml:space="preserve"> DOCPROPERTY  "Versão Modelo"  \* MERGEFORMAT </w:instrText>
    </w:r>
    <w:r w:rsidR="00E77530">
      <w:fldChar w:fldCharType="separate"/>
    </w:r>
    <w:r w:rsidR="00571D2B">
      <w:t>1</w:t>
    </w:r>
    <w:r w:rsidR="00E775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3873A" w14:textId="77777777" w:rsidR="00E77530" w:rsidRDefault="00E77530">
      <w:r>
        <w:separator/>
      </w:r>
    </w:p>
  </w:footnote>
  <w:footnote w:type="continuationSeparator" w:id="0">
    <w:p w14:paraId="5889CFF1" w14:textId="77777777" w:rsidR="00E77530" w:rsidRDefault="00E7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E69C12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0587E66" w14:textId="5CDAB91B" w:rsidR="00FB4266" w:rsidRDefault="00571D2B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4DFC31BA" wp14:editId="5F0C7C2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DF5D0D7" w14:textId="5E08D439" w:rsidR="00FB4266" w:rsidRDefault="004B1997" w:rsidP="00571D2B">
              <w:pPr>
                <w:pStyle w:val="EPP-Cabealho"/>
                <w:numPr>
                  <w:ilvl w:val="0"/>
                  <w:numId w:val="13"/>
                </w:numPr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3A59B46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A24062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DB5672"/>
    <w:multiLevelType w:val="hybridMultilevel"/>
    <w:tmpl w:val="1644ABA0"/>
    <w:lvl w:ilvl="0" w:tplc="C780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71D2B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6520B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7753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B6585"/>
  <w15:docId w15:val="{7EDDFF0F-8B46-44A7-9E4A-BAE0EEE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Historia%20de%20Usuari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(2)</Template>
  <TotalTime>20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HD - Healthy Delivery</Manager>
  <Company/>
  <LinksUpToDate>false</LinksUpToDate>
  <CharactersWithSpaces>1140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1.0</dc:subject>
  <dc:creator>Felipe Rodriegues</dc:creator>
  <cp:lastModifiedBy>Felipe Rodriegues</cp:lastModifiedBy>
  <cp:revision>1</cp:revision>
  <cp:lastPrinted>2005-05-05T18:34:00Z</cp:lastPrinted>
  <dcterms:created xsi:type="dcterms:W3CDTF">2021-01-14T15:21:00Z</dcterms:created>
  <dcterms:modified xsi:type="dcterms:W3CDTF">2021-01-14T15:42:00Z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