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308C65F7" w14:textId="45637AA1" w:rsidR="0069452F" w:rsidRDefault="002D33B2" w:rsidP="00C57F6A">
      <w:pPr>
        <w:jc w:val="center"/>
      </w:pPr>
      <w:r>
        <w:rPr>
          <w:noProof/>
        </w:rPr>
        <w:drawing>
          <wp:inline distT="0" distB="0" distL="0" distR="0" wp14:anchorId="14644B6E" wp14:editId="66AE85BD">
            <wp:extent cx="4117599" cy="3360781"/>
            <wp:effectExtent l="0" t="0" r="0" b="0"/>
            <wp:docPr id="1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17599" cy="336078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5307998" w14:textId="77777777" w:rsidR="0069452F" w:rsidRPr="00A20D4F" w:rsidRDefault="0069452F" w:rsidP="0069452F"/>
    <w:p w14:paraId="7FB56CEB" w14:textId="77777777" w:rsidR="0069452F" w:rsidRPr="00A20D4F" w:rsidRDefault="0069452F" w:rsidP="0069452F"/>
    <w:p w14:paraId="6E20761E" w14:textId="77777777" w:rsidR="0069452F" w:rsidRPr="00A20D4F" w:rsidRDefault="0069452F" w:rsidP="0069452F"/>
    <w:p w14:paraId="6E605BC0" w14:textId="77777777" w:rsidR="0069452F" w:rsidRPr="00A20D4F" w:rsidRDefault="0069452F" w:rsidP="0069452F"/>
    <w:p w14:paraId="01ACC286" w14:textId="77777777" w:rsidR="0069452F" w:rsidRPr="00A20D4F" w:rsidRDefault="0069452F" w:rsidP="0069452F"/>
    <w:p w14:paraId="5BAF4633" w14:textId="77777777" w:rsidR="0069452F" w:rsidRPr="00A20D4F" w:rsidRDefault="0069452F" w:rsidP="0069452F"/>
    <w:p w14:paraId="6E250338" w14:textId="77777777" w:rsidR="0069452F" w:rsidRPr="00A20D4F" w:rsidRDefault="0069452F" w:rsidP="0069452F"/>
    <w:p w14:paraId="1CF97362" w14:textId="77777777" w:rsidR="0069452F" w:rsidRPr="00A20D4F" w:rsidRDefault="0069452F" w:rsidP="0069452F"/>
    <w:p w14:paraId="28CC29C8" w14:textId="77777777" w:rsidR="0069452F" w:rsidRPr="00A20D4F" w:rsidRDefault="0069452F" w:rsidP="0069452F"/>
    <w:p w14:paraId="3B6B9375" w14:textId="77777777" w:rsidR="0069452F" w:rsidRPr="00A20D4F" w:rsidRDefault="0069452F" w:rsidP="0069452F"/>
    <w:p w14:paraId="2904B304" w14:textId="77777777" w:rsidR="0069452F" w:rsidRPr="00A20D4F" w:rsidRDefault="0069452F" w:rsidP="0069452F"/>
    <w:p w14:paraId="34546D2E" w14:textId="77777777" w:rsidR="0069452F" w:rsidRPr="00A20D4F" w:rsidRDefault="0069452F" w:rsidP="0069452F"/>
    <w:p w14:paraId="25ED578D" w14:textId="77777777" w:rsidR="0069452F" w:rsidRPr="00A20D4F" w:rsidRDefault="0069452F" w:rsidP="0069452F"/>
    <w:p w14:paraId="1D448DE6" w14:textId="77777777" w:rsidR="0069452F" w:rsidRPr="00A20D4F" w:rsidRDefault="0069452F" w:rsidP="0069452F"/>
    <w:p w14:paraId="6A046394" w14:textId="77777777" w:rsidR="0069452F" w:rsidRPr="00A20D4F" w:rsidRDefault="0069452F" w:rsidP="0069452F"/>
    <w:p w14:paraId="456D195B" w14:textId="77777777" w:rsidR="0069452F" w:rsidRPr="00A20D4F" w:rsidRDefault="0069452F" w:rsidP="0069452F"/>
    <w:p w14:paraId="15378E8B" w14:textId="10C62A5D" w:rsidR="0069452F" w:rsidRDefault="0069452F" w:rsidP="007E6CB5">
      <w:pPr>
        <w:pStyle w:val="EPP-Comentario"/>
      </w:pPr>
    </w:p>
    <w:p w14:paraId="0F642505" w14:textId="77777777" w:rsidR="0069452F" w:rsidRPr="00264EFB" w:rsidRDefault="0069452F" w:rsidP="0069452F">
      <w:r w:rsidRPr="00A20D4F">
        <w:rPr>
          <w:i/>
          <w:noProof/>
          <w:color w:val="0000FF"/>
          <w:lang w:val="pt-PT" w:eastAsia="pt-PT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45708A4" wp14:editId="79F35929">
                <wp:simplePos x="0" y="0"/>
                <wp:positionH relativeFrom="column">
                  <wp:posOffset>-687780</wp:posOffset>
                </wp:positionH>
                <wp:positionV relativeFrom="paragraph">
                  <wp:posOffset>47551</wp:posOffset>
                </wp:positionV>
                <wp:extent cx="7102549" cy="712470"/>
                <wp:effectExtent l="0" t="0" r="3175" b="0"/>
                <wp:wrapNone/>
                <wp:docPr id="3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02549" cy="712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rFonts w:ascii="Segoe UI" w:hAnsi="Segoe UI" w:cs="Segoe UI"/>
                                <w:color w:val="C00000"/>
                              </w:rPr>
                              <w:alias w:val="Título"/>
                              <w:tag w:val=""/>
                              <w:id w:val="-1202546390"/>
                              <w:placeholder>
                                <w:docPart w:val="5E611B46091948168D35B8DA71F69C64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2B155EEC" w14:textId="1490FD86" w:rsidR="0069452F" w:rsidRPr="0037364C" w:rsidRDefault="002D33B2" w:rsidP="00F8327F">
                                <w:pPr>
                                  <w:pStyle w:val="Titulodocumento"/>
                                  <w:numPr>
                                    <w:ilvl w:val="0"/>
                                    <w:numId w:val="14"/>
                                  </w:numPr>
                                  <w:jc w:val="center"/>
                                  <w:rPr>
                                    <w:rFonts w:ascii="Segoe UI" w:hAnsi="Segoe UI" w:cs="Segoe UI"/>
                                    <w:color w:val="C00000"/>
                                  </w:rPr>
                                </w:pPr>
                                <w:r>
                                  <w:rPr>
                                    <w:rFonts w:ascii="Segoe UI" w:hAnsi="Segoe UI" w:cs="Segoe UI"/>
                                    <w:color w:val="C00000"/>
                                  </w:rPr>
                                  <w:t>Manter Produtos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45708A4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-54.15pt;margin-top:3.75pt;width:559.25pt;height:56.1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" stroked="f">
                <v:textbox>
                  <w:txbxContent>
                    <w:sdt>
                      <w:sdtPr>
                        <w:rPr>
                          <w:rFonts w:ascii="Segoe UI" w:hAnsi="Segoe UI" w:cs="Segoe UI"/>
                          <w:color w:val="C00000"/>
                        </w:rPr>
                        <w:alias w:val="Título"/>
                        <w:tag w:val=""/>
                        <w:id w:val="-1202546390"/>
                        <w:placeholder>
                          <w:docPart w:val="5E611B46091948168D35B8DA71F69C64"/>
                        </w:placeholder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p w14:paraId="2B155EEC" w14:textId="1490FD86" w:rsidR="0069452F" w:rsidRPr="0037364C" w:rsidRDefault="002D33B2" w:rsidP="00F8327F">
                          <w:pPr>
                            <w:pStyle w:val="Titulodocumento"/>
                            <w:numPr>
                              <w:ilvl w:val="0"/>
                              <w:numId w:val="14"/>
                            </w:numPr>
                            <w:jc w:val="center"/>
                            <w:rPr>
                              <w:rFonts w:ascii="Segoe UI" w:hAnsi="Segoe UI" w:cs="Segoe UI"/>
                              <w:color w:val="C00000"/>
                            </w:rPr>
                          </w:pPr>
                          <w:r>
                            <w:rPr>
                              <w:rFonts w:ascii="Segoe UI" w:hAnsi="Segoe UI" w:cs="Segoe UI"/>
                              <w:color w:val="C00000"/>
                            </w:rPr>
                            <w:t>Manter Produtos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14:paraId="0FECDEFA" w14:textId="77777777" w:rsidR="0069452F" w:rsidRPr="00264EFB" w:rsidRDefault="0069452F" w:rsidP="0069452F"/>
    <w:p w14:paraId="0D32CC1A" w14:textId="77777777" w:rsidR="0069452F" w:rsidRPr="00264EFB" w:rsidRDefault="0069452F" w:rsidP="0069452F"/>
    <w:p w14:paraId="70CCCC85" w14:textId="77777777" w:rsidR="0069452F" w:rsidRPr="00264EFB" w:rsidRDefault="0069452F" w:rsidP="0069452F">
      <w:r w:rsidRPr="00A20D4F">
        <w:rPr>
          <w:i/>
          <w:noProof/>
          <w:color w:val="0000FF"/>
          <w:lang w:val="pt-PT" w:eastAsia="pt-P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B07515" wp14:editId="17884B6C">
                <wp:simplePos x="0" y="0"/>
                <wp:positionH relativeFrom="column">
                  <wp:posOffset>-690881</wp:posOffset>
                </wp:positionH>
                <wp:positionV relativeFrom="paragraph">
                  <wp:posOffset>196850</wp:posOffset>
                </wp:positionV>
                <wp:extent cx="7102475" cy="597535"/>
                <wp:effectExtent l="0" t="0" r="3175" b="0"/>
                <wp:wrapNone/>
                <wp:docPr id="1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02475" cy="5975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color w:val="171717" w:themeColor="background2" w:themeShade="1A"/>
                                <w:sz w:val="32"/>
                                <w:szCs w:val="32"/>
                              </w:rPr>
                              <w:alias w:val="Assunto"/>
                              <w:tag w:val=""/>
                              <w:id w:val="1073392669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5D62C014" w14:textId="6ACB7420" w:rsidR="0069452F" w:rsidRPr="0037364C" w:rsidRDefault="0069452F" w:rsidP="0069452F">
                                <w:pPr>
                                  <w:pStyle w:val="Titulodocumento"/>
                                  <w:jc w:val="center"/>
                                  <w:rPr>
                                    <w:rFonts w:ascii="Segoe UI" w:hAnsi="Segoe UI" w:cs="Segoe UI"/>
                                    <w:b w:val="0"/>
                                    <w:color w:val="171717" w:themeColor="background2" w:themeShade="1A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Segoe UI" w:hAnsi="Segoe UI" w:cs="Segoe UI"/>
                                    <w:b w:val="0"/>
                                    <w:color w:val="171717" w:themeColor="background2" w:themeShade="1A"/>
                                    <w:sz w:val="32"/>
                                    <w:szCs w:val="32"/>
                                    <w:lang w:val="pt-PT"/>
                                  </w:rPr>
                                  <w:t xml:space="preserve">Versão </w:t>
                                </w:r>
                                <w:r w:rsidR="002D33B2">
                                  <w:rPr>
                                    <w:rFonts w:ascii="Segoe UI" w:hAnsi="Segoe UI" w:cs="Segoe UI"/>
                                    <w:b w:val="0"/>
                                    <w:color w:val="171717" w:themeColor="background2" w:themeShade="1A"/>
                                    <w:sz w:val="32"/>
                                    <w:szCs w:val="32"/>
                                    <w:lang w:val="pt-PT"/>
                                  </w:rPr>
                                  <w:t>1.0</w:t>
                                </w:r>
                              </w:p>
                            </w:sdtContent>
                          </w:sdt>
                          <w:p w14:paraId="306F95CF" w14:textId="77777777" w:rsidR="0069452F" w:rsidRPr="0037364C" w:rsidRDefault="0069452F" w:rsidP="0069452F">
                            <w:pPr>
                              <w:pStyle w:val="Titulodocumento"/>
                              <w:jc w:val="right"/>
                              <w:rPr>
                                <w:rFonts w:ascii="Segoe UI" w:hAnsi="Segoe UI" w:cs="Segoe UI"/>
                                <w:b w:val="0"/>
                                <w:color w:val="171717" w:themeColor="background2" w:themeShade="1A"/>
                                <w:sz w:val="32"/>
                                <w:szCs w:val="32"/>
                              </w:rPr>
                            </w:pPr>
                          </w:p>
                          <w:p w14:paraId="43D2F82C" w14:textId="77777777" w:rsidR="0069452F" w:rsidRPr="0037364C" w:rsidRDefault="0069452F" w:rsidP="0069452F">
                            <w:pPr>
                              <w:pStyle w:val="Sumrio1"/>
                              <w:jc w:val="right"/>
                              <w:rPr>
                                <w:rFonts w:ascii="Segoe UI" w:hAnsi="Segoe UI" w:cs="Segoe UI"/>
                                <w:color w:val="171717" w:themeColor="background2" w:themeShade="1A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B07515" id="_x0000_s1027" type="#_x0000_t202" style="position:absolute;left:0;text-align:left;margin-left:-54.4pt;margin-top:15.5pt;width:559.25pt;height:47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" stroked="f">
                <v:textbox>
                  <w:txbxContent>
                    <w:sdt>
                      <w:sdtPr>
                        <w:rPr>
                          <w:rFonts w:ascii="Segoe UI" w:hAnsi="Segoe UI" w:cs="Segoe UI"/>
                          <w:b w:val="0"/>
                          <w:color w:val="171717" w:themeColor="background2" w:themeShade="1A"/>
                          <w:sz w:val="32"/>
                          <w:szCs w:val="32"/>
                        </w:rPr>
                        <w:alias w:val="Assunto"/>
                        <w:tag w:val=""/>
                        <w:id w:val="1073392669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EndPr/>
                      <w:sdtContent>
                        <w:p w14:paraId="5D62C014" w14:textId="6ACB7420" w:rsidR="0069452F" w:rsidRPr="0037364C" w:rsidRDefault="0069452F" w:rsidP="0069452F">
                          <w:pPr>
                            <w:pStyle w:val="Titulodocumento"/>
                            <w:jc w:val="center"/>
                            <w:rPr>
                              <w:rFonts w:ascii="Segoe UI" w:hAnsi="Segoe UI" w:cs="Segoe UI"/>
                              <w:b w:val="0"/>
                              <w:color w:val="171717" w:themeColor="background2" w:themeShade="1A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Segoe UI" w:hAnsi="Segoe UI" w:cs="Segoe UI"/>
                              <w:b w:val="0"/>
                              <w:color w:val="171717" w:themeColor="background2" w:themeShade="1A"/>
                              <w:sz w:val="32"/>
                              <w:szCs w:val="32"/>
                              <w:lang w:val="pt-PT"/>
                            </w:rPr>
                            <w:t xml:space="preserve">Versão </w:t>
                          </w:r>
                          <w:r w:rsidR="002D33B2">
                            <w:rPr>
                              <w:rFonts w:ascii="Segoe UI" w:hAnsi="Segoe UI" w:cs="Segoe UI"/>
                              <w:b w:val="0"/>
                              <w:color w:val="171717" w:themeColor="background2" w:themeShade="1A"/>
                              <w:sz w:val="32"/>
                              <w:szCs w:val="32"/>
                              <w:lang w:val="pt-PT"/>
                            </w:rPr>
                            <w:t>1.0</w:t>
                          </w:r>
                        </w:p>
                      </w:sdtContent>
                    </w:sdt>
                    <w:p w14:paraId="306F95CF" w14:textId="77777777" w:rsidR="0069452F" w:rsidRPr="0037364C" w:rsidRDefault="0069452F" w:rsidP="0069452F">
                      <w:pPr>
                        <w:pStyle w:val="Titulodocumento"/>
                        <w:jc w:val="right"/>
                        <w:rPr>
                          <w:rFonts w:ascii="Segoe UI" w:hAnsi="Segoe UI" w:cs="Segoe UI"/>
                          <w:b w:val="0"/>
                          <w:color w:val="171717" w:themeColor="background2" w:themeShade="1A"/>
                          <w:sz w:val="32"/>
                          <w:szCs w:val="32"/>
                        </w:rPr>
                      </w:pPr>
                    </w:p>
                    <w:p w14:paraId="43D2F82C" w14:textId="77777777" w:rsidR="0069452F" w:rsidRPr="0037364C" w:rsidRDefault="0069452F" w:rsidP="0069452F">
                      <w:pPr>
                        <w:pStyle w:val="Sumrio1"/>
                        <w:jc w:val="right"/>
                        <w:rPr>
                          <w:rFonts w:ascii="Segoe UI" w:hAnsi="Segoe UI" w:cs="Segoe UI"/>
                          <w:color w:val="171717" w:themeColor="background2" w:themeShade="1A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BCF0AAA" w14:textId="77777777" w:rsidR="0069452F" w:rsidRPr="00264EFB" w:rsidRDefault="0069452F" w:rsidP="0069452F"/>
    <w:p w14:paraId="50D921CE" w14:textId="77777777" w:rsidR="0069452F" w:rsidRPr="00264EFB" w:rsidRDefault="0069452F" w:rsidP="0069452F"/>
    <w:p w14:paraId="34F2B407" w14:textId="77777777" w:rsidR="0069452F" w:rsidRPr="00264EFB" w:rsidRDefault="0069452F" w:rsidP="0069452F"/>
    <w:p w14:paraId="5DF1425D" w14:textId="77777777" w:rsidR="0069452F" w:rsidRPr="00264EFB" w:rsidRDefault="0069452F" w:rsidP="0069452F"/>
    <w:p w14:paraId="0B8BD11D" w14:textId="77777777" w:rsidR="0069452F" w:rsidRPr="00264EFB" w:rsidRDefault="0069452F" w:rsidP="0069452F"/>
    <w:p w14:paraId="0DE20B86" w14:textId="77777777" w:rsidR="0069452F" w:rsidRPr="00264EFB" w:rsidRDefault="0069452F" w:rsidP="0069452F"/>
    <w:p w14:paraId="33E0B9D2" w14:textId="77777777" w:rsidR="0069452F" w:rsidRPr="00264EFB" w:rsidRDefault="0069452F" w:rsidP="0069452F"/>
    <w:p w14:paraId="4F457239" w14:textId="77777777" w:rsidR="0069452F" w:rsidRPr="00264EFB" w:rsidRDefault="0069452F" w:rsidP="0069452F"/>
    <w:p w14:paraId="363BD2BE" w14:textId="77777777" w:rsidR="0069452F" w:rsidRPr="00264EFB" w:rsidRDefault="0069452F" w:rsidP="0069452F"/>
    <w:p w14:paraId="30109B4A" w14:textId="77777777" w:rsidR="0069452F" w:rsidRPr="00264EFB" w:rsidRDefault="0069452F" w:rsidP="0069452F"/>
    <w:p w14:paraId="08223EAD" w14:textId="77777777" w:rsidR="0069452F" w:rsidRPr="00264EFB" w:rsidRDefault="0069452F" w:rsidP="0069452F"/>
    <w:p w14:paraId="24CB2FB1" w14:textId="77777777" w:rsidR="0069452F" w:rsidRPr="00264EFB" w:rsidRDefault="0069452F" w:rsidP="0069452F"/>
    <w:p w14:paraId="21F15FA9" w14:textId="77777777" w:rsidR="0069452F" w:rsidRPr="00264EFB" w:rsidRDefault="0069452F" w:rsidP="0069452F"/>
    <w:p w14:paraId="43EF9F60" w14:textId="77777777" w:rsidR="0069452F" w:rsidRPr="00264EFB" w:rsidRDefault="0069452F" w:rsidP="0069452F"/>
    <w:p w14:paraId="5AC1FC91" w14:textId="77777777" w:rsidR="0069452F" w:rsidRPr="00264EFB" w:rsidRDefault="0069452F" w:rsidP="0069452F"/>
    <w:p w14:paraId="5F032695" w14:textId="77777777" w:rsidR="0069452F" w:rsidRPr="00264EFB" w:rsidRDefault="0069452F" w:rsidP="0069452F"/>
    <w:p w14:paraId="16EC0F27" w14:textId="77777777" w:rsidR="0069452F" w:rsidRPr="00264EFB" w:rsidRDefault="0069452F" w:rsidP="0069452F"/>
    <w:p w14:paraId="790E09A8" w14:textId="77777777" w:rsidR="0069452F" w:rsidRDefault="0069452F" w:rsidP="0069452F">
      <w:pPr>
        <w:tabs>
          <w:tab w:val="left" w:pos="3700"/>
        </w:tabs>
      </w:pPr>
      <w:r>
        <w:tab/>
      </w:r>
    </w:p>
    <w:p w14:paraId="2A955E9B" w14:textId="77777777" w:rsidR="0069452F" w:rsidRPr="00264EFB" w:rsidRDefault="0069452F" w:rsidP="0069452F">
      <w:pPr>
        <w:tabs>
          <w:tab w:val="left" w:pos="3700"/>
        </w:tabs>
        <w:sectPr w:rsidR="0069452F" w:rsidRPr="00264EFB">
          <w:headerReference w:type="first" r:id="rId8"/>
          <w:footerReference w:type="first" r:id="rId9"/>
          <w:pgSz w:w="11907" w:h="16840" w:code="9"/>
          <w:pgMar w:top="851" w:right="851" w:bottom="851" w:left="1418" w:header="851" w:footer="851" w:gutter="0"/>
          <w:cols w:space="708"/>
          <w:docGrid w:linePitch="360"/>
        </w:sectPr>
      </w:pPr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2C228D4" wp14:editId="4DA52881">
                <wp:simplePos x="0" y="0"/>
                <wp:positionH relativeFrom="column">
                  <wp:posOffset>-751205</wp:posOffset>
                </wp:positionH>
                <wp:positionV relativeFrom="paragraph">
                  <wp:posOffset>292100</wp:posOffset>
                </wp:positionV>
                <wp:extent cx="7269480" cy="426085"/>
                <wp:effectExtent l="0" t="0" r="7620" b="0"/>
                <wp:wrapNone/>
                <wp:docPr id="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69480" cy="426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rFonts w:ascii="Segoe UI" w:hAnsi="Segoe UI" w:cs="Segoe UI"/>
                                <w:color w:val="171717" w:themeColor="background2" w:themeShade="1A"/>
                                <w:sz w:val="40"/>
                              </w:rPr>
                              <w:alias w:val="Gestor"/>
                              <w:tag w:val=""/>
                              <w:id w:val="-2105568354"/>
                              <w:dataBinding w:prefixMappings="xmlns:ns0='http://schemas.openxmlformats.org/officeDocument/2006/extended-properties' " w:xpath="/ns0:Properties[1]/ns0:Manager[1]" w:storeItemID="{6668398D-A668-4E3E-A5EB-62B293D839F1}"/>
                              <w:text/>
                            </w:sdtPr>
                            <w:sdtEndPr/>
                            <w:sdtContent>
                              <w:p w14:paraId="5C1B8834" w14:textId="3DEE8D04" w:rsidR="0069452F" w:rsidRPr="00264EFB" w:rsidRDefault="002D33B2" w:rsidP="0069452F">
                                <w:pPr>
                                  <w:pStyle w:val="Titulodocumento"/>
                                  <w:jc w:val="center"/>
                                  <w:rPr>
                                    <w:rFonts w:ascii="Segoe UI" w:hAnsi="Segoe UI" w:cs="Segoe UI"/>
                                    <w:color w:val="171717" w:themeColor="background2" w:themeShade="1A"/>
                                    <w:sz w:val="40"/>
                                  </w:rPr>
                                </w:pPr>
                                <w:r>
                                  <w:rPr>
                                    <w:rFonts w:ascii="Segoe UI" w:hAnsi="Segoe UI" w:cs="Segoe UI"/>
                                    <w:color w:val="171717" w:themeColor="background2" w:themeShade="1A"/>
                                    <w:sz w:val="40"/>
                                    <w:lang w:val="pt-PT"/>
                                  </w:rPr>
                                  <w:t>HD</w:t>
                                </w:r>
                                <w:r w:rsidR="0069452F">
                                  <w:rPr>
                                    <w:rFonts w:ascii="Segoe UI" w:hAnsi="Segoe UI" w:cs="Segoe UI"/>
                                    <w:color w:val="171717" w:themeColor="background2" w:themeShade="1A"/>
                                    <w:sz w:val="40"/>
                                    <w:lang w:val="pt-PT"/>
                                  </w:rPr>
                                  <w:t xml:space="preserve"> - </w:t>
                                </w:r>
                                <w:r>
                                  <w:rPr>
                                    <w:rFonts w:ascii="Segoe UI" w:hAnsi="Segoe UI" w:cs="Segoe UI"/>
                                    <w:color w:val="171717" w:themeColor="background2" w:themeShade="1A"/>
                                    <w:sz w:val="40"/>
                                    <w:lang w:val="pt-PT"/>
                                  </w:rPr>
                                  <w:t>Healthy Delivery</w:t>
                                </w:r>
                              </w:p>
                            </w:sdtContent>
                          </w:sdt>
                          <w:p w14:paraId="27452682" w14:textId="77777777" w:rsidR="0069452F" w:rsidRDefault="0069452F" w:rsidP="0069452F">
                            <w:pPr>
                              <w:pStyle w:val="Titulodocumen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C228D4" id="Text Box 4" o:spid="_x0000_s1028" type="#_x0000_t202" style="position:absolute;left:0;text-align:left;margin-left:-59.15pt;margin-top:23pt;width:572.4pt;height:33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" stroked="f">
                <v:textbox>
                  <w:txbxContent>
                    <w:sdt>
                      <w:sdtPr>
                        <w:rPr>
                          <w:rFonts w:ascii="Segoe UI" w:hAnsi="Segoe UI" w:cs="Segoe UI"/>
                          <w:color w:val="171717" w:themeColor="background2" w:themeShade="1A"/>
                          <w:sz w:val="40"/>
                        </w:rPr>
                        <w:alias w:val="Gestor"/>
                        <w:tag w:val=""/>
                        <w:id w:val="-2105568354"/>
                        <w:dataBinding w:prefixMappings="xmlns:ns0='http://schemas.openxmlformats.org/officeDocument/2006/extended-properties' " w:xpath="/ns0:Properties[1]/ns0:Manager[1]" w:storeItemID="{6668398D-A668-4E3E-A5EB-62B293D839F1}"/>
                        <w:text/>
                      </w:sdtPr>
                      <w:sdtEndPr/>
                      <w:sdtContent>
                        <w:p w14:paraId="5C1B8834" w14:textId="3DEE8D04" w:rsidR="0069452F" w:rsidRPr="00264EFB" w:rsidRDefault="002D33B2" w:rsidP="0069452F">
                          <w:pPr>
                            <w:pStyle w:val="Titulodocumento"/>
                            <w:jc w:val="center"/>
                            <w:rPr>
                              <w:rFonts w:ascii="Segoe UI" w:hAnsi="Segoe UI" w:cs="Segoe UI"/>
                              <w:color w:val="171717" w:themeColor="background2" w:themeShade="1A"/>
                              <w:sz w:val="40"/>
                            </w:rPr>
                          </w:pPr>
                          <w:r>
                            <w:rPr>
                              <w:rFonts w:ascii="Segoe UI" w:hAnsi="Segoe UI" w:cs="Segoe UI"/>
                              <w:color w:val="171717" w:themeColor="background2" w:themeShade="1A"/>
                              <w:sz w:val="40"/>
                              <w:lang w:val="pt-PT"/>
                            </w:rPr>
                            <w:t>HD</w:t>
                          </w:r>
                          <w:r w:rsidR="0069452F">
                            <w:rPr>
                              <w:rFonts w:ascii="Segoe UI" w:hAnsi="Segoe UI" w:cs="Segoe UI"/>
                              <w:color w:val="171717" w:themeColor="background2" w:themeShade="1A"/>
                              <w:sz w:val="40"/>
                              <w:lang w:val="pt-PT"/>
                            </w:rPr>
                            <w:t xml:space="preserve"> - </w:t>
                          </w:r>
                          <w:r>
                            <w:rPr>
                              <w:rFonts w:ascii="Segoe UI" w:hAnsi="Segoe UI" w:cs="Segoe UI"/>
                              <w:color w:val="171717" w:themeColor="background2" w:themeShade="1A"/>
                              <w:sz w:val="40"/>
                              <w:lang w:val="pt-PT"/>
                            </w:rPr>
                            <w:t>Healthy Delivery</w:t>
                          </w:r>
                        </w:p>
                      </w:sdtContent>
                    </w:sdt>
                    <w:p w14:paraId="27452682" w14:textId="77777777" w:rsidR="0069452F" w:rsidRDefault="0069452F" w:rsidP="0069452F">
                      <w:pPr>
                        <w:pStyle w:val="Titulodocumento"/>
                      </w:pPr>
                    </w:p>
                  </w:txbxContent>
                </v:textbox>
              </v:shape>
            </w:pict>
          </mc:Fallback>
        </mc:AlternateContent>
      </w:r>
      <w:r>
        <w:tab/>
      </w:r>
    </w:p>
    <w:p w14:paraId="3F5B1B6D" w14:textId="77777777" w:rsidR="00FB4266" w:rsidRDefault="00375F64" w:rsidP="007E6CB5">
      <w:pPr>
        <w:pStyle w:val="EPP-Titulo"/>
      </w:pPr>
      <w:r>
        <w:lastRenderedPageBreak/>
        <w:t>Histórico de Revisões</w:t>
      </w:r>
    </w:p>
    <w:tbl>
      <w:tblPr>
        <w:tblW w:w="972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50"/>
        <w:gridCol w:w="1080"/>
        <w:gridCol w:w="4680"/>
        <w:gridCol w:w="2410"/>
      </w:tblGrid>
      <w:tr w:rsidR="0069452F" w14:paraId="3B974A49" w14:textId="77777777" w:rsidTr="00BF5EBE">
        <w:trPr>
          <w:trHeight w:val="284"/>
        </w:trPr>
        <w:tc>
          <w:tcPr>
            <w:tcW w:w="1550" w:type="dxa"/>
            <w:shd w:val="clear" w:color="auto" w:fill="C00000"/>
          </w:tcPr>
          <w:p w14:paraId="25380A81" w14:textId="77777777" w:rsidR="0069452F" w:rsidRPr="0037364C" w:rsidRDefault="0069452F" w:rsidP="00BF5EBE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</w:pPr>
            <w:r w:rsidRPr="0037364C"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  <w:t>Data</w:t>
            </w:r>
          </w:p>
        </w:tc>
        <w:tc>
          <w:tcPr>
            <w:tcW w:w="1080" w:type="dxa"/>
            <w:shd w:val="clear" w:color="auto" w:fill="C00000"/>
          </w:tcPr>
          <w:p w14:paraId="71F7AB89" w14:textId="77777777" w:rsidR="0069452F" w:rsidRPr="0037364C" w:rsidRDefault="0069452F" w:rsidP="00BF5EBE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</w:pPr>
            <w:r w:rsidRPr="0037364C"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  <w:t>Versão</w:t>
            </w:r>
          </w:p>
        </w:tc>
        <w:tc>
          <w:tcPr>
            <w:tcW w:w="4680" w:type="dxa"/>
            <w:shd w:val="clear" w:color="auto" w:fill="C00000"/>
          </w:tcPr>
          <w:p w14:paraId="457C9B35" w14:textId="77777777" w:rsidR="0069452F" w:rsidRPr="0037364C" w:rsidRDefault="0069452F" w:rsidP="00BF5EBE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</w:pPr>
            <w:r w:rsidRPr="0037364C"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  <w:t>Descrição</w:t>
            </w:r>
          </w:p>
        </w:tc>
        <w:tc>
          <w:tcPr>
            <w:tcW w:w="2410" w:type="dxa"/>
            <w:shd w:val="clear" w:color="auto" w:fill="C00000"/>
          </w:tcPr>
          <w:p w14:paraId="585B2495" w14:textId="77777777" w:rsidR="0069452F" w:rsidRPr="0037364C" w:rsidRDefault="0069452F" w:rsidP="00BF5EBE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</w:pPr>
            <w:r w:rsidRPr="0037364C"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  <w:t>Autor</w:t>
            </w:r>
          </w:p>
        </w:tc>
      </w:tr>
      <w:tr w:rsidR="0069452F" w14:paraId="27094AB0" w14:textId="77777777" w:rsidTr="00BF5EBE">
        <w:trPr>
          <w:trHeight w:val="284"/>
        </w:trPr>
        <w:tc>
          <w:tcPr>
            <w:tcW w:w="1550" w:type="dxa"/>
          </w:tcPr>
          <w:p w14:paraId="3609AA69" w14:textId="2788B0E0" w:rsidR="0069452F" w:rsidRPr="002D33B2" w:rsidRDefault="002D33B2" w:rsidP="002D33B2">
            <w:pPr>
              <w:pStyle w:val="EPP-Comentario"/>
              <w:jc w:val="center"/>
              <w:rPr>
                <w:i w:val="0"/>
                <w:iCs/>
                <w:color w:val="auto"/>
                <w:sz w:val="24"/>
                <w:szCs w:val="24"/>
              </w:rPr>
            </w:pPr>
            <w:r w:rsidRPr="002D33B2">
              <w:rPr>
                <w:i w:val="0"/>
                <w:iCs/>
                <w:color w:val="auto"/>
                <w:sz w:val="24"/>
                <w:szCs w:val="24"/>
              </w:rPr>
              <w:t>22/11/2020</w:t>
            </w:r>
          </w:p>
          <w:p w14:paraId="2BDB5A75" w14:textId="77777777" w:rsidR="0069452F" w:rsidRPr="002D33B2" w:rsidRDefault="0069452F" w:rsidP="002D33B2">
            <w:pPr>
              <w:pStyle w:val="EPP-Comentario"/>
              <w:jc w:val="center"/>
              <w:rPr>
                <w:i w:val="0"/>
                <w:iCs/>
                <w:color w:val="auto"/>
                <w:sz w:val="24"/>
                <w:szCs w:val="24"/>
              </w:rPr>
            </w:pPr>
          </w:p>
        </w:tc>
        <w:tc>
          <w:tcPr>
            <w:tcW w:w="1080" w:type="dxa"/>
          </w:tcPr>
          <w:p w14:paraId="192A0BF4" w14:textId="4AD5A420" w:rsidR="0069452F" w:rsidRPr="002D33B2" w:rsidRDefault="002D33B2" w:rsidP="002D33B2">
            <w:pPr>
              <w:pStyle w:val="EPP-Comentario"/>
              <w:jc w:val="center"/>
              <w:rPr>
                <w:i w:val="0"/>
                <w:iCs/>
                <w:color w:val="auto"/>
                <w:sz w:val="24"/>
                <w:szCs w:val="24"/>
              </w:rPr>
            </w:pPr>
            <w:r w:rsidRPr="002D33B2">
              <w:rPr>
                <w:i w:val="0"/>
                <w:iCs/>
                <w:color w:val="auto"/>
                <w:sz w:val="24"/>
                <w:szCs w:val="24"/>
              </w:rPr>
              <w:t>1.0</w:t>
            </w:r>
          </w:p>
        </w:tc>
        <w:tc>
          <w:tcPr>
            <w:tcW w:w="4680" w:type="dxa"/>
          </w:tcPr>
          <w:p w14:paraId="7D19541F" w14:textId="125068E5" w:rsidR="0069452F" w:rsidRPr="002D33B2" w:rsidRDefault="002D33B2" w:rsidP="002D33B2">
            <w:pPr>
              <w:pStyle w:val="EPP-Comentario"/>
              <w:jc w:val="center"/>
              <w:rPr>
                <w:i w:val="0"/>
                <w:iCs/>
                <w:color w:val="auto"/>
                <w:sz w:val="24"/>
                <w:szCs w:val="24"/>
              </w:rPr>
            </w:pPr>
            <w:r w:rsidRPr="002D33B2">
              <w:rPr>
                <w:i w:val="0"/>
                <w:iCs/>
                <w:color w:val="auto"/>
                <w:sz w:val="24"/>
                <w:szCs w:val="24"/>
              </w:rPr>
              <w:t>Iniciação</w:t>
            </w:r>
          </w:p>
        </w:tc>
        <w:tc>
          <w:tcPr>
            <w:tcW w:w="2410" w:type="dxa"/>
          </w:tcPr>
          <w:p w14:paraId="4FBD2A36" w14:textId="0C2F6C0A" w:rsidR="0069452F" w:rsidRPr="002D33B2" w:rsidRDefault="002D33B2" w:rsidP="002D33B2">
            <w:pPr>
              <w:pStyle w:val="EPP-Comentario"/>
              <w:jc w:val="center"/>
              <w:rPr>
                <w:i w:val="0"/>
                <w:iCs/>
                <w:color w:val="auto"/>
                <w:sz w:val="24"/>
                <w:szCs w:val="24"/>
              </w:rPr>
            </w:pPr>
            <w:r w:rsidRPr="002D33B2">
              <w:rPr>
                <w:i w:val="0"/>
                <w:iCs/>
                <w:color w:val="auto"/>
                <w:sz w:val="24"/>
                <w:szCs w:val="24"/>
              </w:rPr>
              <w:t>Felipe Rodrigues</w:t>
            </w:r>
          </w:p>
        </w:tc>
      </w:tr>
      <w:tr w:rsidR="0069452F" w14:paraId="1D0B4910" w14:textId="77777777" w:rsidTr="00BF5EBE">
        <w:trPr>
          <w:trHeight w:val="284"/>
        </w:trPr>
        <w:tc>
          <w:tcPr>
            <w:tcW w:w="1550" w:type="dxa"/>
          </w:tcPr>
          <w:p w14:paraId="2A82F916" w14:textId="77777777" w:rsidR="0069452F" w:rsidRDefault="0069452F" w:rsidP="00BF5EBE">
            <w:pPr>
              <w:jc w:val="left"/>
            </w:pPr>
          </w:p>
        </w:tc>
        <w:tc>
          <w:tcPr>
            <w:tcW w:w="1080" w:type="dxa"/>
          </w:tcPr>
          <w:p w14:paraId="7D9A8ED7" w14:textId="77777777" w:rsidR="0069452F" w:rsidRDefault="0069452F" w:rsidP="00BF5EBE">
            <w:pPr>
              <w:jc w:val="left"/>
            </w:pPr>
          </w:p>
        </w:tc>
        <w:tc>
          <w:tcPr>
            <w:tcW w:w="4680" w:type="dxa"/>
          </w:tcPr>
          <w:p w14:paraId="2D66C3BF" w14:textId="77777777" w:rsidR="0069452F" w:rsidRDefault="0069452F" w:rsidP="00BF5EBE">
            <w:pPr>
              <w:jc w:val="left"/>
            </w:pPr>
          </w:p>
        </w:tc>
        <w:tc>
          <w:tcPr>
            <w:tcW w:w="2410" w:type="dxa"/>
          </w:tcPr>
          <w:p w14:paraId="5A7030C1" w14:textId="77777777" w:rsidR="0069452F" w:rsidRDefault="0069452F" w:rsidP="00BF5EBE">
            <w:pPr>
              <w:jc w:val="left"/>
            </w:pPr>
          </w:p>
        </w:tc>
      </w:tr>
      <w:tr w:rsidR="0069452F" w14:paraId="3A10BD0A" w14:textId="77777777" w:rsidTr="00BF5EBE">
        <w:trPr>
          <w:trHeight w:val="284"/>
        </w:trPr>
        <w:tc>
          <w:tcPr>
            <w:tcW w:w="1550" w:type="dxa"/>
          </w:tcPr>
          <w:p w14:paraId="54FEA255" w14:textId="77777777" w:rsidR="0069452F" w:rsidRDefault="0069452F" w:rsidP="00BF5EBE">
            <w:pPr>
              <w:jc w:val="left"/>
            </w:pPr>
          </w:p>
        </w:tc>
        <w:tc>
          <w:tcPr>
            <w:tcW w:w="1080" w:type="dxa"/>
          </w:tcPr>
          <w:p w14:paraId="47A68792" w14:textId="77777777" w:rsidR="0069452F" w:rsidRDefault="0069452F" w:rsidP="00BF5EBE">
            <w:pPr>
              <w:jc w:val="left"/>
            </w:pPr>
          </w:p>
        </w:tc>
        <w:tc>
          <w:tcPr>
            <w:tcW w:w="4680" w:type="dxa"/>
          </w:tcPr>
          <w:p w14:paraId="5AABCD12" w14:textId="77777777" w:rsidR="0069452F" w:rsidRDefault="0069452F" w:rsidP="00BF5EBE">
            <w:pPr>
              <w:jc w:val="left"/>
            </w:pPr>
          </w:p>
        </w:tc>
        <w:tc>
          <w:tcPr>
            <w:tcW w:w="2410" w:type="dxa"/>
          </w:tcPr>
          <w:p w14:paraId="0BE70E00" w14:textId="77777777" w:rsidR="0069452F" w:rsidRDefault="0069452F" w:rsidP="00BF5EBE">
            <w:pPr>
              <w:jc w:val="left"/>
            </w:pPr>
          </w:p>
        </w:tc>
      </w:tr>
    </w:tbl>
    <w:p w14:paraId="2F30F476" w14:textId="77777777" w:rsidR="00FB4266" w:rsidRDefault="00FB4266"/>
    <w:p w14:paraId="041F25D1" w14:textId="77777777" w:rsidR="00FB4266" w:rsidRDefault="00375F64">
      <w:pPr>
        <w:pStyle w:val="Ttulo"/>
        <w:jc w:val="center"/>
      </w:pPr>
      <w:r>
        <w:br w:type="page"/>
      </w:r>
      <w:r>
        <w:lastRenderedPageBreak/>
        <w:t>SUMÁRIO</w:t>
      </w:r>
    </w:p>
    <w:p w14:paraId="39FA7953" w14:textId="77777777" w:rsidR="008E52A1" w:rsidRDefault="00375F64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TOC \o "1-3" \h \z </w:instrText>
      </w:r>
      <w:r>
        <w:rPr>
          <w:rFonts w:cs="Arial"/>
        </w:rPr>
        <w:fldChar w:fldCharType="separate"/>
      </w:r>
      <w:hyperlink w:anchor="_Toc488661421" w:history="1">
        <w:r w:rsidR="008E52A1" w:rsidRPr="00922641">
          <w:rPr>
            <w:rStyle w:val="Hyperlink"/>
          </w:rPr>
          <w:t>1. Objetivo</w:t>
        </w:r>
        <w:r w:rsidR="008E52A1">
          <w:rPr>
            <w:webHidden/>
          </w:rPr>
          <w:tab/>
        </w:r>
        <w:r w:rsidR="008E52A1">
          <w:rPr>
            <w:webHidden/>
          </w:rPr>
          <w:fldChar w:fldCharType="begin"/>
        </w:r>
        <w:r w:rsidR="008E52A1">
          <w:rPr>
            <w:webHidden/>
          </w:rPr>
          <w:instrText xml:space="preserve"> PAGEREF _Toc488661421 \h </w:instrText>
        </w:r>
        <w:r w:rsidR="008E52A1">
          <w:rPr>
            <w:webHidden/>
          </w:rPr>
        </w:r>
        <w:r w:rsidR="008E52A1">
          <w:rPr>
            <w:webHidden/>
          </w:rPr>
          <w:fldChar w:fldCharType="separate"/>
        </w:r>
        <w:r w:rsidR="008E52A1">
          <w:rPr>
            <w:webHidden/>
          </w:rPr>
          <w:t>4</w:t>
        </w:r>
        <w:r w:rsidR="008E52A1">
          <w:rPr>
            <w:webHidden/>
          </w:rPr>
          <w:fldChar w:fldCharType="end"/>
        </w:r>
      </w:hyperlink>
    </w:p>
    <w:p w14:paraId="590D3A0B" w14:textId="77777777" w:rsidR="008E52A1" w:rsidRDefault="004A4D43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88661422" w:history="1">
        <w:r w:rsidR="008E52A1" w:rsidRPr="00922641">
          <w:rPr>
            <w:rStyle w:val="Hyperlink"/>
          </w:rPr>
          <w:t>2. Atores</w:t>
        </w:r>
        <w:r w:rsidR="008E52A1">
          <w:rPr>
            <w:webHidden/>
          </w:rPr>
          <w:tab/>
        </w:r>
        <w:r w:rsidR="008E52A1">
          <w:rPr>
            <w:webHidden/>
          </w:rPr>
          <w:fldChar w:fldCharType="begin"/>
        </w:r>
        <w:r w:rsidR="008E52A1">
          <w:rPr>
            <w:webHidden/>
          </w:rPr>
          <w:instrText xml:space="preserve"> PAGEREF _Toc488661422 \h </w:instrText>
        </w:r>
        <w:r w:rsidR="008E52A1">
          <w:rPr>
            <w:webHidden/>
          </w:rPr>
        </w:r>
        <w:r w:rsidR="008E52A1">
          <w:rPr>
            <w:webHidden/>
          </w:rPr>
          <w:fldChar w:fldCharType="separate"/>
        </w:r>
        <w:r w:rsidR="008E52A1">
          <w:rPr>
            <w:webHidden/>
          </w:rPr>
          <w:t>4</w:t>
        </w:r>
        <w:r w:rsidR="008E52A1">
          <w:rPr>
            <w:webHidden/>
          </w:rPr>
          <w:fldChar w:fldCharType="end"/>
        </w:r>
      </w:hyperlink>
    </w:p>
    <w:p w14:paraId="6B78B07A" w14:textId="77777777" w:rsidR="008E52A1" w:rsidRDefault="004A4D43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88661423" w:history="1">
        <w:r w:rsidR="008E52A1" w:rsidRPr="00922641">
          <w:rPr>
            <w:rStyle w:val="Hyperlink"/>
          </w:rPr>
          <w:t>3. PRÉ-CONDIÇÕES</w:t>
        </w:r>
        <w:r w:rsidR="008E52A1">
          <w:rPr>
            <w:webHidden/>
          </w:rPr>
          <w:tab/>
        </w:r>
        <w:r w:rsidR="008E52A1">
          <w:rPr>
            <w:webHidden/>
          </w:rPr>
          <w:fldChar w:fldCharType="begin"/>
        </w:r>
        <w:r w:rsidR="008E52A1">
          <w:rPr>
            <w:webHidden/>
          </w:rPr>
          <w:instrText xml:space="preserve"> PAGEREF _Toc488661423 \h </w:instrText>
        </w:r>
        <w:r w:rsidR="008E52A1">
          <w:rPr>
            <w:webHidden/>
          </w:rPr>
        </w:r>
        <w:r w:rsidR="008E52A1">
          <w:rPr>
            <w:webHidden/>
          </w:rPr>
          <w:fldChar w:fldCharType="separate"/>
        </w:r>
        <w:r w:rsidR="008E52A1">
          <w:rPr>
            <w:webHidden/>
          </w:rPr>
          <w:t>4</w:t>
        </w:r>
        <w:r w:rsidR="008E52A1">
          <w:rPr>
            <w:webHidden/>
          </w:rPr>
          <w:fldChar w:fldCharType="end"/>
        </w:r>
      </w:hyperlink>
    </w:p>
    <w:p w14:paraId="10173B86" w14:textId="77777777" w:rsidR="008E52A1" w:rsidRDefault="004A4D43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88661424" w:history="1">
        <w:r w:rsidR="008E52A1" w:rsidRPr="00922641">
          <w:rPr>
            <w:rStyle w:val="Hyperlink"/>
          </w:rPr>
          <w:t>4. Fluxo Básico</w:t>
        </w:r>
        <w:r w:rsidR="008E52A1">
          <w:rPr>
            <w:webHidden/>
          </w:rPr>
          <w:tab/>
        </w:r>
        <w:r w:rsidR="008E52A1">
          <w:rPr>
            <w:webHidden/>
          </w:rPr>
          <w:fldChar w:fldCharType="begin"/>
        </w:r>
        <w:r w:rsidR="008E52A1">
          <w:rPr>
            <w:webHidden/>
          </w:rPr>
          <w:instrText xml:space="preserve"> PAGEREF _Toc488661424 \h </w:instrText>
        </w:r>
        <w:r w:rsidR="008E52A1">
          <w:rPr>
            <w:webHidden/>
          </w:rPr>
        </w:r>
        <w:r w:rsidR="008E52A1">
          <w:rPr>
            <w:webHidden/>
          </w:rPr>
          <w:fldChar w:fldCharType="separate"/>
        </w:r>
        <w:r w:rsidR="008E52A1">
          <w:rPr>
            <w:webHidden/>
          </w:rPr>
          <w:t>4</w:t>
        </w:r>
        <w:r w:rsidR="008E52A1">
          <w:rPr>
            <w:webHidden/>
          </w:rPr>
          <w:fldChar w:fldCharType="end"/>
        </w:r>
      </w:hyperlink>
    </w:p>
    <w:p w14:paraId="66533940" w14:textId="77777777" w:rsidR="008E52A1" w:rsidRDefault="004A4D43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88661425" w:history="1">
        <w:r w:rsidR="008E52A1" w:rsidRPr="00922641">
          <w:rPr>
            <w:rStyle w:val="Hyperlink"/>
          </w:rPr>
          <w:t>5. Fluxos Alternativos</w:t>
        </w:r>
        <w:r w:rsidR="008E52A1">
          <w:rPr>
            <w:webHidden/>
          </w:rPr>
          <w:tab/>
        </w:r>
        <w:r w:rsidR="008E52A1">
          <w:rPr>
            <w:webHidden/>
          </w:rPr>
          <w:fldChar w:fldCharType="begin"/>
        </w:r>
        <w:r w:rsidR="008E52A1">
          <w:rPr>
            <w:webHidden/>
          </w:rPr>
          <w:instrText xml:space="preserve"> PAGEREF _Toc488661425 \h </w:instrText>
        </w:r>
        <w:r w:rsidR="008E52A1">
          <w:rPr>
            <w:webHidden/>
          </w:rPr>
        </w:r>
        <w:r w:rsidR="008E52A1">
          <w:rPr>
            <w:webHidden/>
          </w:rPr>
          <w:fldChar w:fldCharType="separate"/>
        </w:r>
        <w:r w:rsidR="008E52A1">
          <w:rPr>
            <w:webHidden/>
          </w:rPr>
          <w:t>4</w:t>
        </w:r>
        <w:r w:rsidR="008E52A1">
          <w:rPr>
            <w:webHidden/>
          </w:rPr>
          <w:fldChar w:fldCharType="end"/>
        </w:r>
      </w:hyperlink>
    </w:p>
    <w:p w14:paraId="21C84796" w14:textId="77777777" w:rsidR="008E52A1" w:rsidRDefault="004A4D43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88661426" w:history="1">
        <w:r w:rsidR="008E52A1" w:rsidRPr="00922641">
          <w:rPr>
            <w:rStyle w:val="Hyperlink"/>
          </w:rPr>
          <w:t>6. Regras de Negócio</w:t>
        </w:r>
        <w:r w:rsidR="008E52A1">
          <w:rPr>
            <w:webHidden/>
          </w:rPr>
          <w:tab/>
        </w:r>
        <w:r w:rsidR="008E52A1">
          <w:rPr>
            <w:webHidden/>
          </w:rPr>
          <w:fldChar w:fldCharType="begin"/>
        </w:r>
        <w:r w:rsidR="008E52A1">
          <w:rPr>
            <w:webHidden/>
          </w:rPr>
          <w:instrText xml:space="preserve"> PAGEREF _Toc488661426 \h </w:instrText>
        </w:r>
        <w:r w:rsidR="008E52A1">
          <w:rPr>
            <w:webHidden/>
          </w:rPr>
        </w:r>
        <w:r w:rsidR="008E52A1">
          <w:rPr>
            <w:webHidden/>
          </w:rPr>
          <w:fldChar w:fldCharType="separate"/>
        </w:r>
        <w:r w:rsidR="008E52A1">
          <w:rPr>
            <w:webHidden/>
          </w:rPr>
          <w:t>5</w:t>
        </w:r>
        <w:r w:rsidR="008E52A1">
          <w:rPr>
            <w:webHidden/>
          </w:rPr>
          <w:fldChar w:fldCharType="end"/>
        </w:r>
      </w:hyperlink>
    </w:p>
    <w:p w14:paraId="1B6EF839" w14:textId="77777777" w:rsidR="00FB4266" w:rsidRDefault="00375F64">
      <w:pPr>
        <w:spacing w:before="120" w:after="120"/>
      </w:pPr>
      <w:r>
        <w:fldChar w:fldCharType="end"/>
      </w:r>
      <w:r>
        <w:t xml:space="preserve"> </w:t>
      </w:r>
    </w:p>
    <w:p w14:paraId="0B355510" w14:textId="77777777" w:rsidR="00FB4266" w:rsidRDefault="00375F64">
      <w:pPr>
        <w:pStyle w:val="Ttulo"/>
        <w:rPr>
          <w:rFonts w:eastAsia="Arial Unicode MS"/>
        </w:rPr>
      </w:pPr>
      <w:r>
        <w:br w:type="page"/>
      </w:r>
      <w:bookmarkStart w:id="0" w:name="_Toc98042874"/>
      <w:bookmarkStart w:id="1" w:name="_Toc98043036"/>
      <w:bookmarkStart w:id="2" w:name="_Toc98043106"/>
      <w:bookmarkStart w:id="3" w:name="_Toc98043177"/>
      <w:bookmarkStart w:id="4" w:name="_Toc98043208"/>
      <w:bookmarkStart w:id="5" w:name="_Toc98043249"/>
      <w:bookmarkStart w:id="6" w:name="_Toc98043458"/>
      <w:bookmarkStart w:id="7" w:name="_Toc98043498"/>
      <w:bookmarkStart w:id="8" w:name="_Toc98043531"/>
      <w:bookmarkStart w:id="9" w:name="_Toc98043560"/>
      <w:bookmarkStart w:id="10" w:name="_Toc98043609"/>
      <w:bookmarkStart w:id="11" w:name="_Toc102790895"/>
      <w:bookmarkStart w:id="12" w:name="_Toc102790925"/>
      <w:bookmarkStart w:id="13" w:name="_Toc104002552"/>
      <w:bookmarkStart w:id="14" w:name="_Toc104087800"/>
      <w:bookmarkStart w:id="15" w:name="_Toc104002553"/>
      <w:bookmarkStart w:id="16" w:name="_Toc104087801"/>
      <w:bookmarkStart w:id="17" w:name="_Toc104002554"/>
      <w:bookmarkStart w:id="18" w:name="_Toc104087802"/>
      <w:bookmarkStart w:id="19" w:name="_Toc104002555"/>
      <w:bookmarkStart w:id="20" w:name="_Toc104087803"/>
      <w:bookmarkStart w:id="21" w:name="_Toc104002566"/>
      <w:bookmarkStart w:id="22" w:name="_Toc104087814"/>
      <w:bookmarkStart w:id="23" w:name="_Toc98042876"/>
      <w:bookmarkStart w:id="24" w:name="_Toc98043038"/>
      <w:bookmarkStart w:id="25" w:name="_Toc98043108"/>
      <w:bookmarkStart w:id="26" w:name="_Toc98043179"/>
      <w:bookmarkStart w:id="27" w:name="_Toc98043210"/>
      <w:bookmarkStart w:id="28" w:name="_Toc98043251"/>
      <w:bookmarkStart w:id="29" w:name="_Toc98043460"/>
      <w:bookmarkStart w:id="30" w:name="_Toc98043500"/>
      <w:bookmarkStart w:id="31" w:name="_Toc98043533"/>
      <w:bookmarkStart w:id="32" w:name="_Toc98043562"/>
      <w:bookmarkStart w:id="33" w:name="_Toc98043611"/>
      <w:bookmarkStart w:id="34" w:name="_Toc102790897"/>
      <w:bookmarkStart w:id="35" w:name="_Toc102790927"/>
      <w:bookmarkStart w:id="36" w:name="_Toc102797152"/>
      <w:bookmarkStart w:id="37" w:name="_Toc102797295"/>
      <w:bookmarkStart w:id="38" w:name="_Toc98042878"/>
      <w:bookmarkStart w:id="39" w:name="_Toc98043040"/>
      <w:bookmarkStart w:id="40" w:name="_Toc98043110"/>
      <w:bookmarkStart w:id="41" w:name="_Toc98043181"/>
      <w:bookmarkStart w:id="42" w:name="_Toc98043212"/>
      <w:bookmarkStart w:id="43" w:name="_Toc98043253"/>
      <w:bookmarkStart w:id="44" w:name="_Toc98043462"/>
      <w:bookmarkStart w:id="45" w:name="_Toc98043502"/>
      <w:bookmarkStart w:id="46" w:name="_Toc98043535"/>
      <w:bookmarkStart w:id="47" w:name="_Toc98043564"/>
      <w:bookmarkStart w:id="48" w:name="_Toc98043613"/>
      <w:bookmarkStart w:id="49" w:name="_Toc102790899"/>
      <w:bookmarkStart w:id="50" w:name="_Toc102790929"/>
      <w:bookmarkStart w:id="51" w:name="_Toc102797154"/>
      <w:bookmarkStart w:id="52" w:name="_Toc102797297"/>
      <w:bookmarkStart w:id="53" w:name="_Toc98042883"/>
      <w:bookmarkStart w:id="54" w:name="_Toc98043045"/>
      <w:bookmarkStart w:id="55" w:name="_Toc98043115"/>
      <w:bookmarkStart w:id="56" w:name="_Toc98043186"/>
      <w:bookmarkStart w:id="57" w:name="_Toc98043217"/>
      <w:bookmarkStart w:id="58" w:name="_Toc98043258"/>
      <w:bookmarkStart w:id="59" w:name="_Toc98043467"/>
      <w:bookmarkStart w:id="60" w:name="_Toc98043507"/>
      <w:bookmarkStart w:id="61" w:name="_Toc98043540"/>
      <w:bookmarkStart w:id="62" w:name="_Toc98043569"/>
      <w:bookmarkStart w:id="63" w:name="_Toc98043618"/>
      <w:bookmarkStart w:id="64" w:name="_Toc102790904"/>
      <w:bookmarkStart w:id="65" w:name="_Toc102790934"/>
      <w:bookmarkStart w:id="66" w:name="_Toc102797157"/>
      <w:bookmarkStart w:id="67" w:name="_Toc102797300"/>
      <w:bookmarkStart w:id="68" w:name="_Toc98042885"/>
      <w:bookmarkStart w:id="69" w:name="_Toc98043047"/>
      <w:bookmarkStart w:id="70" w:name="_Toc98043261"/>
      <w:bookmarkStart w:id="71" w:name="_Toc98043470"/>
      <w:bookmarkStart w:id="72" w:name="_Toc98043510"/>
      <w:bookmarkStart w:id="73" w:name="_Toc98043621"/>
      <w:bookmarkStart w:id="74" w:name="_Toc102790907"/>
      <w:bookmarkStart w:id="75" w:name="_Toc102790937"/>
      <w:bookmarkStart w:id="76" w:name="_Toc102797614"/>
      <w:bookmarkStart w:id="77" w:name="_Toc102811246"/>
      <w:bookmarkStart w:id="78" w:name="_Toc102904611"/>
      <w:bookmarkStart w:id="79" w:name="_Toc102904946"/>
      <w:bookmarkStart w:id="80" w:name="_Toc104002567"/>
      <w:bookmarkStart w:id="81" w:name="_Toc104087815"/>
      <w:bookmarkStart w:id="82" w:name="_Toc98042886"/>
      <w:bookmarkStart w:id="83" w:name="_Toc98043048"/>
      <w:bookmarkStart w:id="84" w:name="_Toc98043119"/>
      <w:bookmarkStart w:id="85" w:name="_Toc98043190"/>
      <w:bookmarkStart w:id="86" w:name="_Toc98043221"/>
      <w:bookmarkStart w:id="87" w:name="_Toc98043262"/>
      <w:bookmarkStart w:id="88" w:name="_Toc98043471"/>
      <w:bookmarkStart w:id="89" w:name="_Toc98043511"/>
      <w:bookmarkStart w:id="90" w:name="_Toc98043622"/>
      <w:bookmarkStart w:id="91" w:name="_Toc102790908"/>
      <w:bookmarkStart w:id="92" w:name="_Toc102790938"/>
      <w:bookmarkStart w:id="93" w:name="_Toc102797159"/>
      <w:bookmarkStart w:id="94" w:name="_Toc102797302"/>
      <w:bookmarkStart w:id="95" w:name="_Toc102797615"/>
      <w:bookmarkStart w:id="96" w:name="_Toc102811247"/>
      <w:bookmarkStart w:id="97" w:name="_Toc102904612"/>
      <w:bookmarkStart w:id="98" w:name="_Toc102904947"/>
      <w:bookmarkStart w:id="99" w:name="_Toc104002568"/>
      <w:bookmarkStart w:id="100" w:name="_Toc104087816"/>
      <w:bookmarkStart w:id="101" w:name="_Toc98043120"/>
      <w:bookmarkStart w:id="102" w:name="_Toc98043191"/>
      <w:bookmarkStart w:id="103" w:name="_Toc98043222"/>
      <w:bookmarkStart w:id="104" w:name="_Toc98043263"/>
      <w:bookmarkStart w:id="105" w:name="_Toc98043472"/>
      <w:bookmarkStart w:id="106" w:name="_Toc98043512"/>
      <w:bookmarkStart w:id="107" w:name="_Toc98043623"/>
      <w:bookmarkStart w:id="108" w:name="_Toc102790909"/>
      <w:bookmarkStart w:id="109" w:name="_Toc102790939"/>
      <w:bookmarkStart w:id="110" w:name="_Toc102797160"/>
      <w:bookmarkStart w:id="111" w:name="_Toc102797303"/>
      <w:bookmarkStart w:id="112" w:name="_Toc102797616"/>
      <w:bookmarkStart w:id="113" w:name="_Toc102811248"/>
      <w:bookmarkStart w:id="114" w:name="_Toc102904613"/>
      <w:bookmarkStart w:id="115" w:name="_Toc102904948"/>
      <w:bookmarkStart w:id="116" w:name="_Toc104002569"/>
      <w:bookmarkStart w:id="117" w:name="_Toc104087817"/>
      <w:bookmarkStart w:id="118" w:name="_Toc98043053"/>
      <w:bookmarkStart w:id="119" w:name="_Toc98043123"/>
      <w:bookmarkStart w:id="120" w:name="_Toc98043194"/>
      <w:bookmarkStart w:id="121" w:name="_Toc98043225"/>
      <w:bookmarkStart w:id="122" w:name="_Toc98043266"/>
      <w:bookmarkStart w:id="123" w:name="_Toc102797161"/>
      <w:bookmarkStart w:id="124" w:name="_Toc102797304"/>
      <w:bookmarkStart w:id="125" w:name="_Toc102797617"/>
      <w:bookmarkStart w:id="126" w:name="_Toc102811249"/>
      <w:bookmarkStart w:id="127" w:name="_Toc102904614"/>
      <w:bookmarkStart w:id="128" w:name="_Toc102904949"/>
      <w:bookmarkStart w:id="129" w:name="_Toc104002570"/>
      <w:bookmarkStart w:id="130" w:name="_Toc104087818"/>
      <w:bookmarkStart w:id="131" w:name="_Toc98042890"/>
      <w:bookmarkStart w:id="132" w:name="_Toc98043056"/>
      <w:bookmarkStart w:id="133" w:name="_Toc98043126"/>
      <w:bookmarkStart w:id="134" w:name="_Toc98043197"/>
      <w:bookmarkStart w:id="135" w:name="_Toc98043228"/>
      <w:bookmarkStart w:id="136" w:name="_Toc98043269"/>
      <w:bookmarkStart w:id="137" w:name="_Toc98043475"/>
      <w:bookmarkStart w:id="138" w:name="_Toc98043515"/>
      <w:bookmarkStart w:id="139" w:name="_Toc98043626"/>
      <w:bookmarkStart w:id="140" w:name="_Toc102790912"/>
      <w:bookmarkStart w:id="141" w:name="_Toc102790942"/>
      <w:bookmarkStart w:id="142" w:name="_Toc102797162"/>
      <w:bookmarkStart w:id="143" w:name="_Toc102797305"/>
      <w:bookmarkStart w:id="144" w:name="_Toc102797618"/>
      <w:bookmarkStart w:id="145" w:name="_Toc102811250"/>
      <w:bookmarkStart w:id="146" w:name="_Toc102904615"/>
      <w:bookmarkStart w:id="147" w:name="_Toc102904950"/>
      <w:bookmarkStart w:id="148" w:name="_Toc104002571"/>
      <w:bookmarkStart w:id="149" w:name="_Toc104087819"/>
      <w:bookmarkStart w:id="150" w:name="_Toc98043627"/>
      <w:bookmarkStart w:id="151" w:name="_Toc102797163"/>
      <w:bookmarkStart w:id="152" w:name="_Toc102797306"/>
      <w:bookmarkStart w:id="153" w:name="_Toc102797619"/>
      <w:bookmarkStart w:id="154" w:name="_Toc102811251"/>
      <w:bookmarkStart w:id="155" w:name="_Toc102904616"/>
      <w:bookmarkStart w:id="156" w:name="_Toc102904951"/>
      <w:bookmarkStart w:id="157" w:name="_Toc104002572"/>
      <w:bookmarkStart w:id="158" w:name="_Toc104087820"/>
      <w:bookmarkStart w:id="159" w:name="_Toc98043629"/>
      <w:bookmarkStart w:id="160" w:name="_Toc102797307"/>
      <w:bookmarkStart w:id="161" w:name="_Toc102797620"/>
      <w:bookmarkStart w:id="162" w:name="_Toc102811252"/>
      <w:bookmarkStart w:id="163" w:name="_Toc102904617"/>
      <w:bookmarkStart w:id="164" w:name="_Toc102904952"/>
      <w:bookmarkStart w:id="165" w:name="_Toc104002573"/>
      <w:bookmarkStart w:id="166" w:name="_Toc104087821"/>
      <w:bookmarkStart w:id="167" w:name="_Toc98042893"/>
      <w:bookmarkStart w:id="168" w:name="_Toc98043059"/>
      <w:bookmarkStart w:id="169" w:name="_Toc98043129"/>
      <w:bookmarkStart w:id="170" w:name="_Toc98043200"/>
      <w:bookmarkStart w:id="171" w:name="_Toc98043231"/>
      <w:bookmarkStart w:id="172" w:name="_Toc98043272"/>
      <w:bookmarkStart w:id="173" w:name="_Toc98043479"/>
      <w:bookmarkStart w:id="174" w:name="_Toc98043519"/>
      <w:bookmarkStart w:id="175" w:name="_Toc98043542"/>
      <w:bookmarkStart w:id="176" w:name="_Toc98043630"/>
      <w:bookmarkStart w:id="177" w:name="_Toc102790916"/>
      <w:bookmarkStart w:id="178" w:name="_Toc102790946"/>
      <w:bookmarkStart w:id="179" w:name="_Toc102797165"/>
      <w:bookmarkStart w:id="180" w:name="_Toc102797308"/>
      <w:bookmarkStart w:id="181" w:name="_Toc102797621"/>
      <w:bookmarkStart w:id="182" w:name="_Toc102811253"/>
      <w:bookmarkStart w:id="183" w:name="_Toc102904618"/>
      <w:bookmarkStart w:id="184" w:name="_Toc102904953"/>
      <w:bookmarkStart w:id="185" w:name="_Toc104002574"/>
      <w:bookmarkStart w:id="186" w:name="_Toc104087822"/>
      <w:bookmarkStart w:id="187" w:name="_Toc104002575"/>
      <w:bookmarkStart w:id="188" w:name="_Toc104087823"/>
      <w:bookmarkStart w:id="189" w:name="_Toc98043632"/>
      <w:bookmarkStart w:id="190" w:name="_Toc102790918"/>
      <w:bookmarkStart w:id="191" w:name="_Toc102790948"/>
      <w:bookmarkStart w:id="192" w:name="_Toc102797168"/>
      <w:bookmarkStart w:id="193" w:name="_Toc98043633"/>
      <w:bookmarkStart w:id="194" w:name="_Toc98043635"/>
      <w:bookmarkStart w:id="195" w:name="_Toc102797171"/>
      <w:bookmarkStart w:id="196" w:name="_Toc102797311"/>
      <w:bookmarkStart w:id="197" w:name="_Toc102797624"/>
      <w:bookmarkStart w:id="198" w:name="_Toc102811256"/>
      <w:bookmarkStart w:id="199" w:name="_Toc102904621"/>
      <w:bookmarkStart w:id="200" w:name="_Toc102904956"/>
      <w:bookmarkStart w:id="201" w:name="_Toc104002577"/>
      <w:bookmarkStart w:id="202" w:name="_Toc104087825"/>
      <w:bookmarkStart w:id="203" w:name="_Toc104002582"/>
      <w:bookmarkStart w:id="204" w:name="_Toc104087830"/>
      <w:bookmarkStart w:id="205" w:name="_Toc98042897"/>
      <w:bookmarkStart w:id="206" w:name="_Toc98043063"/>
      <w:bookmarkStart w:id="207" w:name="_Toc98043133"/>
      <w:bookmarkStart w:id="208" w:name="_Toc98043205"/>
      <w:bookmarkStart w:id="209" w:name="_Toc98043236"/>
      <w:bookmarkStart w:id="210" w:name="_Toc98043277"/>
      <w:bookmarkStart w:id="211" w:name="_Toc98043484"/>
      <w:bookmarkStart w:id="212" w:name="_Toc98043524"/>
      <w:bookmarkStart w:id="213" w:name="_Toc98043547"/>
      <w:bookmarkStart w:id="214" w:name="_Toc98043571"/>
      <w:bookmarkStart w:id="215" w:name="_Toc98043636"/>
      <w:bookmarkStart w:id="216" w:name="_Toc102790922"/>
      <w:bookmarkStart w:id="217" w:name="_Toc102790952"/>
      <w:bookmarkStart w:id="218" w:name="_Toc102797175"/>
      <w:bookmarkStart w:id="219" w:name="_Toc102797315"/>
      <w:bookmarkStart w:id="220" w:name="_Toc102797628"/>
      <w:bookmarkStart w:id="221" w:name="_Toc102811260"/>
      <w:bookmarkStart w:id="222" w:name="_Toc102904625"/>
      <w:bookmarkStart w:id="223" w:name="_Toc102904960"/>
      <w:bookmarkStart w:id="224" w:name="_Toc104002583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</w:p>
    <w:p w14:paraId="180CFCB0" w14:textId="4DD2C8C8" w:rsidR="00FB4266" w:rsidRDefault="002D33B2" w:rsidP="005C2EBC">
      <w:pPr>
        <w:pStyle w:val="EPP-Titulo"/>
        <w:rPr>
          <w:sz w:val="20"/>
        </w:rPr>
      </w:pPr>
      <w:r>
        <w:lastRenderedPageBreak/>
        <w:t>manter produtos</w:t>
      </w:r>
    </w:p>
    <w:p w14:paraId="4546B66B" w14:textId="77777777" w:rsidR="00FB4266" w:rsidRDefault="00E54AD6" w:rsidP="005C2EBC">
      <w:pPr>
        <w:pStyle w:val="EPP-Seonivel1"/>
      </w:pPr>
      <w:bookmarkStart w:id="225" w:name="_Toc488661421"/>
      <w:r>
        <w:t>Objetivo</w:t>
      </w:r>
      <w:bookmarkEnd w:id="225"/>
    </w:p>
    <w:p w14:paraId="1E7FF589" w14:textId="157BB7EE" w:rsidR="00E54AD6" w:rsidRPr="002D33B2" w:rsidRDefault="002D33B2" w:rsidP="00E54AD6">
      <w:pPr>
        <w:pStyle w:val="EPP-Comentario"/>
        <w:rPr>
          <w:i w:val="0"/>
          <w:iCs/>
          <w:color w:val="auto"/>
          <w:sz w:val="24"/>
          <w:szCs w:val="24"/>
        </w:rPr>
      </w:pPr>
      <w:r w:rsidRPr="002D33B2">
        <w:rPr>
          <w:i w:val="0"/>
          <w:iCs/>
          <w:color w:val="auto"/>
          <w:sz w:val="24"/>
          <w:szCs w:val="24"/>
        </w:rPr>
        <w:t>Inicialmente o administrador irá manter os produtos</w:t>
      </w:r>
    </w:p>
    <w:p w14:paraId="2DFB56EC" w14:textId="58C30B1E" w:rsidR="0049456B" w:rsidRPr="0049456B" w:rsidRDefault="0049456B" w:rsidP="007E6CB5">
      <w:pPr>
        <w:pStyle w:val="EPP-Seonivel1"/>
      </w:pPr>
      <w:bookmarkStart w:id="226" w:name="_Toc488661422"/>
      <w:r w:rsidRPr="0049456B">
        <w:t>Atores</w:t>
      </w:r>
      <w:bookmarkEnd w:id="226"/>
    </w:p>
    <w:p w14:paraId="1E426085" w14:textId="51289B78" w:rsidR="0049456B" w:rsidRPr="002D33B2" w:rsidRDefault="002D33B2" w:rsidP="007E6CB5">
      <w:pPr>
        <w:pStyle w:val="EPP-Comentario"/>
        <w:rPr>
          <w:i w:val="0"/>
          <w:iCs/>
          <w:color w:val="auto"/>
          <w:sz w:val="24"/>
          <w:szCs w:val="24"/>
        </w:rPr>
      </w:pPr>
      <w:r w:rsidRPr="002D33B2">
        <w:rPr>
          <w:i w:val="0"/>
          <w:iCs/>
          <w:color w:val="auto"/>
          <w:sz w:val="24"/>
          <w:szCs w:val="24"/>
        </w:rPr>
        <w:t>Administrador</w:t>
      </w:r>
    </w:p>
    <w:p w14:paraId="737D9E69" w14:textId="6E1C8FBC" w:rsidR="00FB4266" w:rsidRDefault="0049456B" w:rsidP="007E6CB5">
      <w:pPr>
        <w:pStyle w:val="EPP-Seonivel1"/>
      </w:pPr>
      <w:bookmarkStart w:id="227" w:name="_Toc488661423"/>
      <w:r>
        <w:t>PRÉ-CONDIÇÕES</w:t>
      </w:r>
      <w:bookmarkEnd w:id="227"/>
    </w:p>
    <w:p w14:paraId="73E55162" w14:textId="54C83530" w:rsidR="001636B5" w:rsidRPr="002D33B2" w:rsidRDefault="002D33B2" w:rsidP="007E6CB5">
      <w:pPr>
        <w:pStyle w:val="EPP-Comentario"/>
        <w:rPr>
          <w:i w:val="0"/>
          <w:iCs/>
          <w:color w:val="auto"/>
          <w:sz w:val="24"/>
          <w:szCs w:val="24"/>
        </w:rPr>
      </w:pPr>
      <w:r w:rsidRPr="002D33B2">
        <w:rPr>
          <w:i w:val="0"/>
          <w:iCs/>
          <w:color w:val="auto"/>
          <w:sz w:val="24"/>
          <w:szCs w:val="24"/>
        </w:rPr>
        <w:t>O usuário precisará fazer o login</w:t>
      </w:r>
    </w:p>
    <w:p w14:paraId="782D80AE" w14:textId="2FF9B9FF" w:rsidR="0049456B" w:rsidRPr="0049456B" w:rsidRDefault="00375F64" w:rsidP="007E6CB5">
      <w:pPr>
        <w:pStyle w:val="Ttulo1"/>
      </w:pPr>
      <w:bookmarkStart w:id="228" w:name="_Toc488661424"/>
      <w:r>
        <w:t>Fluxo Básico</w:t>
      </w:r>
      <w:bookmarkEnd w:id="228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20"/>
        <w:gridCol w:w="4808"/>
      </w:tblGrid>
      <w:tr w:rsidR="008D76B2" w:rsidRPr="008D76B2" w14:paraId="386B5A7B" w14:textId="77777777" w:rsidTr="008D76B2">
        <w:tc>
          <w:tcPr>
            <w:tcW w:w="9778" w:type="dxa"/>
            <w:gridSpan w:val="2"/>
            <w:shd w:val="clear" w:color="auto" w:fill="BFBFBF" w:themeFill="background1" w:themeFillShade="BF"/>
          </w:tcPr>
          <w:p w14:paraId="04AE93DE" w14:textId="77777777" w:rsidR="008D76B2" w:rsidRPr="008D76B2" w:rsidRDefault="008D76B2" w:rsidP="008D76B2">
            <w:pPr>
              <w:jc w:val="center"/>
              <w:rPr>
                <w:b/>
                <w:lang w:eastAsia="en-US"/>
              </w:rPr>
            </w:pPr>
            <w:r w:rsidRPr="008D76B2">
              <w:rPr>
                <w:b/>
                <w:lang w:eastAsia="en-US"/>
              </w:rPr>
              <w:t>Fluxo Principal</w:t>
            </w:r>
          </w:p>
        </w:tc>
      </w:tr>
      <w:tr w:rsidR="008D76B2" w:rsidRPr="008D76B2" w14:paraId="6D7BAAA7" w14:textId="77777777" w:rsidTr="008D76B2">
        <w:tc>
          <w:tcPr>
            <w:tcW w:w="4889" w:type="dxa"/>
            <w:shd w:val="clear" w:color="auto" w:fill="BFBFBF" w:themeFill="background1" w:themeFillShade="BF"/>
          </w:tcPr>
          <w:p w14:paraId="097AE852" w14:textId="77777777" w:rsidR="008D76B2" w:rsidRPr="008D76B2" w:rsidRDefault="008D76B2" w:rsidP="008D76B2">
            <w:pPr>
              <w:jc w:val="center"/>
              <w:rPr>
                <w:b/>
                <w:lang w:eastAsia="en-US"/>
              </w:rPr>
            </w:pPr>
            <w:r w:rsidRPr="008D76B2">
              <w:rPr>
                <w:b/>
                <w:lang w:eastAsia="en-US"/>
              </w:rPr>
              <w:t>Ações do Ator</w:t>
            </w:r>
          </w:p>
        </w:tc>
        <w:tc>
          <w:tcPr>
            <w:tcW w:w="4889" w:type="dxa"/>
            <w:shd w:val="clear" w:color="auto" w:fill="BFBFBF" w:themeFill="background1" w:themeFillShade="BF"/>
          </w:tcPr>
          <w:p w14:paraId="4B2F37C7" w14:textId="77777777" w:rsidR="008D76B2" w:rsidRPr="008D76B2" w:rsidRDefault="008D76B2" w:rsidP="008D76B2">
            <w:pPr>
              <w:jc w:val="center"/>
              <w:rPr>
                <w:b/>
                <w:lang w:eastAsia="en-US"/>
              </w:rPr>
            </w:pPr>
            <w:r w:rsidRPr="008D76B2">
              <w:rPr>
                <w:b/>
                <w:lang w:eastAsia="en-US"/>
              </w:rPr>
              <w:t>Ações do Sistema</w:t>
            </w:r>
          </w:p>
        </w:tc>
      </w:tr>
      <w:tr w:rsidR="008D76B2" w14:paraId="0835A8AB" w14:textId="77777777" w:rsidTr="008D76B2">
        <w:tc>
          <w:tcPr>
            <w:tcW w:w="4889" w:type="dxa"/>
          </w:tcPr>
          <w:p w14:paraId="3C4EAEF2" w14:textId="10BAFCA3" w:rsidR="008D76B2" w:rsidRPr="000D3EFD" w:rsidRDefault="000D3EFD" w:rsidP="008D76B2">
            <w:pPr>
              <w:rPr>
                <w:iCs/>
                <w:color w:val="auto"/>
                <w:sz w:val="24"/>
                <w:szCs w:val="24"/>
                <w:lang w:eastAsia="en-US"/>
              </w:rPr>
            </w:pPr>
            <w:r w:rsidRPr="000D3EFD">
              <w:rPr>
                <w:iCs/>
                <w:color w:val="auto"/>
                <w:sz w:val="24"/>
                <w:szCs w:val="24"/>
                <w:lang w:eastAsia="en-US"/>
              </w:rPr>
              <w:t>1. Administrador loga no sistema e terá acesso aos produtos</w:t>
            </w:r>
          </w:p>
        </w:tc>
        <w:tc>
          <w:tcPr>
            <w:tcW w:w="4889" w:type="dxa"/>
          </w:tcPr>
          <w:p w14:paraId="319A5182" w14:textId="76A74523" w:rsidR="008D76B2" w:rsidRPr="000D3EFD" w:rsidRDefault="000D3EFD" w:rsidP="008D76B2">
            <w:pPr>
              <w:rPr>
                <w:iCs/>
                <w:color w:val="auto"/>
                <w:sz w:val="24"/>
                <w:szCs w:val="24"/>
                <w:lang w:eastAsia="en-US"/>
              </w:rPr>
            </w:pPr>
            <w:r w:rsidRPr="000D3EFD">
              <w:rPr>
                <w:iCs/>
                <w:color w:val="auto"/>
                <w:sz w:val="24"/>
                <w:szCs w:val="24"/>
                <w:lang w:eastAsia="en-US"/>
              </w:rPr>
              <w:t>2 . listar os produtos</w:t>
            </w:r>
          </w:p>
        </w:tc>
      </w:tr>
      <w:tr w:rsidR="008D76B2" w14:paraId="60CC1931" w14:textId="77777777" w:rsidTr="008D76B2">
        <w:tc>
          <w:tcPr>
            <w:tcW w:w="4889" w:type="dxa"/>
          </w:tcPr>
          <w:p w14:paraId="0D9463B1" w14:textId="56BF3C8B" w:rsidR="008D76B2" w:rsidRPr="008D76B2" w:rsidRDefault="008D76B2" w:rsidP="008D76B2">
            <w:pPr>
              <w:rPr>
                <w:i/>
                <w:color w:val="2E74B5" w:themeColor="accent1" w:themeShade="BF"/>
                <w:lang w:eastAsia="en-US"/>
              </w:rPr>
            </w:pPr>
          </w:p>
        </w:tc>
        <w:tc>
          <w:tcPr>
            <w:tcW w:w="4889" w:type="dxa"/>
          </w:tcPr>
          <w:p w14:paraId="10C1404A" w14:textId="77777777" w:rsidR="008D76B2" w:rsidRPr="008D76B2" w:rsidRDefault="008D76B2" w:rsidP="008D76B2">
            <w:pPr>
              <w:rPr>
                <w:i/>
                <w:color w:val="2E74B5" w:themeColor="accent1" w:themeShade="BF"/>
                <w:lang w:eastAsia="en-US"/>
              </w:rPr>
            </w:pPr>
          </w:p>
        </w:tc>
      </w:tr>
      <w:tr w:rsidR="008D76B2" w14:paraId="091B578C" w14:textId="77777777" w:rsidTr="008D76B2">
        <w:tc>
          <w:tcPr>
            <w:tcW w:w="4889" w:type="dxa"/>
          </w:tcPr>
          <w:p w14:paraId="10EF637E" w14:textId="77777777" w:rsidR="008D76B2" w:rsidRDefault="008D76B2" w:rsidP="008D76B2">
            <w:pPr>
              <w:rPr>
                <w:lang w:eastAsia="en-US"/>
              </w:rPr>
            </w:pPr>
          </w:p>
        </w:tc>
        <w:tc>
          <w:tcPr>
            <w:tcW w:w="4889" w:type="dxa"/>
          </w:tcPr>
          <w:p w14:paraId="4AC88176" w14:textId="77777777" w:rsidR="008D76B2" w:rsidRDefault="008D76B2" w:rsidP="008D76B2">
            <w:pPr>
              <w:rPr>
                <w:lang w:eastAsia="en-US"/>
              </w:rPr>
            </w:pPr>
          </w:p>
        </w:tc>
      </w:tr>
    </w:tbl>
    <w:p w14:paraId="106DCB78" w14:textId="50685A63" w:rsidR="00FB4266" w:rsidRDefault="00375F64" w:rsidP="000D3EFD">
      <w:pPr>
        <w:pStyle w:val="Ttulo1"/>
      </w:pPr>
      <w:bookmarkStart w:id="229" w:name="_Toc488661425"/>
      <w:r>
        <w:t>Fluxos Alternativos</w:t>
      </w:r>
      <w:bookmarkEnd w:id="229"/>
    </w:p>
    <w:p w14:paraId="5F23805A" w14:textId="4325B3ED" w:rsidR="00185D0C" w:rsidRDefault="00E3101F" w:rsidP="00BD0C39">
      <w:pPr>
        <w:pStyle w:val="Ttulo1"/>
      </w:pPr>
      <w:bookmarkStart w:id="230" w:name="_Toc488661426"/>
      <w:r>
        <w:t>Regras de Negócio</w:t>
      </w:r>
      <w:bookmarkEnd w:id="230"/>
    </w:p>
    <w:p w14:paraId="4C7E6A49" w14:textId="7745B784" w:rsidR="000D3EFD" w:rsidRPr="000D3EFD" w:rsidRDefault="00E3101F" w:rsidP="000D3EFD">
      <w:pPr>
        <w:numPr>
          <w:ilvl w:val="0"/>
          <w:numId w:val="13"/>
        </w:numPr>
        <w:shd w:val="clear" w:color="auto" w:fill="FFFFFF"/>
        <w:spacing w:before="100" w:beforeAutospacing="1" w:after="24"/>
        <w:ind w:left="1104"/>
        <w:jc w:val="left"/>
        <w:rPr>
          <w:color w:val="202122"/>
          <w:sz w:val="21"/>
          <w:szCs w:val="21"/>
        </w:rPr>
      </w:pPr>
      <w:r w:rsidRPr="00E3101F">
        <w:rPr>
          <w:b/>
        </w:rPr>
        <w:t>RN01</w:t>
      </w:r>
      <w:r>
        <w:t xml:space="preserve"> - </w:t>
      </w:r>
      <w:r w:rsidR="000D3EFD" w:rsidRPr="000D3EFD">
        <w:rPr>
          <w:color w:val="202122"/>
          <w:sz w:val="21"/>
          <w:szCs w:val="21"/>
        </w:rPr>
        <w:t>O valor total de um pedido é igual à soma dos totais dos itens do pedido</w:t>
      </w:r>
      <w:r w:rsidR="000D3EFD">
        <w:rPr>
          <w:color w:val="202122"/>
          <w:sz w:val="21"/>
          <w:szCs w:val="21"/>
        </w:rPr>
        <w:t>.</w:t>
      </w:r>
    </w:p>
    <w:p w14:paraId="13616B7E" w14:textId="4E6058E3" w:rsidR="00185D0C" w:rsidRDefault="00185D0C" w:rsidP="007E6CB5">
      <w:pPr>
        <w:pStyle w:val="EPP-Comentario"/>
      </w:pPr>
    </w:p>
    <w:sectPr w:rsidR="00185D0C">
      <w:headerReference w:type="default" r:id="rId10"/>
      <w:footerReference w:type="default" r:id="rId11"/>
      <w:pgSz w:w="11907" w:h="16840" w:code="9"/>
      <w:pgMar w:top="851" w:right="851" w:bottom="851" w:left="1418" w:header="851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BE7416" w14:textId="77777777" w:rsidR="004A4D43" w:rsidRDefault="004A4D43">
      <w:r>
        <w:separator/>
      </w:r>
    </w:p>
  </w:endnote>
  <w:endnote w:type="continuationSeparator" w:id="0">
    <w:p w14:paraId="0945529C" w14:textId="77777777" w:rsidR="004A4D43" w:rsidRDefault="004A4D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3F7241" w14:textId="77777777" w:rsidR="0069452F" w:rsidRDefault="0069452F">
    <w:pPr>
      <w:pStyle w:val="Rodap"/>
    </w:pPr>
  </w:p>
  <w:tbl>
    <w:tblPr>
      <w:tblW w:w="9639" w:type="dxa"/>
      <w:tblInd w:w="14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top w:w="144" w:type="dxa"/>
        <w:left w:w="144" w:type="dxa"/>
        <w:bottom w:w="144" w:type="dxa"/>
        <w:right w:w="144" w:type="dxa"/>
      </w:tblCellMar>
      <w:tblLook w:val="0000" w:firstRow="0" w:lastRow="0" w:firstColumn="0" w:lastColumn="0" w:noHBand="0" w:noVBand="0"/>
    </w:tblPr>
    <w:tblGrid>
      <w:gridCol w:w="4788"/>
      <w:gridCol w:w="3037"/>
      <w:gridCol w:w="1814"/>
    </w:tblGrid>
    <w:tr w:rsidR="0069452F" w14:paraId="36AB895C" w14:textId="77777777">
      <w:trPr>
        <w:trHeight w:val="216"/>
      </w:trPr>
      <w:tc>
        <w:tcPr>
          <w:tcW w:w="4788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14:paraId="140F1E14" w14:textId="77777777" w:rsidR="0069452F" w:rsidRDefault="0069452F">
          <w:pPr>
            <w:pStyle w:val="Rodap"/>
          </w:pPr>
          <w:r>
            <w:t>Politec Ltda.</w:t>
          </w:r>
        </w:p>
        <w:p w14:paraId="23019F69" w14:textId="77777777" w:rsidR="0069452F" w:rsidRDefault="0069452F">
          <w:pPr>
            <w:pStyle w:val="Rodap"/>
          </w:pPr>
          <w:r>
            <w:t>ITQ- X.X-XX.XX – Nome da ITQ</w:t>
          </w:r>
        </w:p>
      </w:tc>
      <w:tc>
        <w:tcPr>
          <w:tcW w:w="3037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14:paraId="104D5730" w14:textId="77777777" w:rsidR="0069452F" w:rsidRDefault="0069452F">
          <w:pPr>
            <w:pStyle w:val="Rodap"/>
          </w:pPr>
          <w:r>
            <w:t>Rev. X. Em DD de MM de AAAA</w:t>
          </w:r>
        </w:p>
      </w:tc>
      <w:tc>
        <w:tcPr>
          <w:tcW w:w="1814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14:paraId="02169054" w14:textId="77777777" w:rsidR="0069452F" w:rsidRDefault="0069452F">
          <w:pPr>
            <w:pStyle w:val="Rodap"/>
          </w:pPr>
          <w:r>
            <w:t xml:space="preserve">Página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rPr>
              <w:noProof/>
            </w:rPr>
            <w:t>1</w:t>
          </w:r>
          <w:r>
            <w:fldChar w:fldCharType="end"/>
          </w:r>
          <w:r>
            <w:t xml:space="preserve"> de </w:t>
          </w:r>
          <w:r w:rsidR="004A4D43">
            <w:fldChar w:fldCharType="begin"/>
          </w:r>
          <w:r w:rsidR="004A4D43">
            <w:instrText xml:space="preserve"> NUMPAGES </w:instrText>
          </w:r>
          <w:r w:rsidR="004A4D43">
            <w:fldChar w:fldCharType="separate"/>
          </w:r>
          <w:r w:rsidR="005C2EBC">
            <w:rPr>
              <w:noProof/>
            </w:rPr>
            <w:t>4</w:t>
          </w:r>
          <w:r w:rsidR="004A4D43">
            <w:rPr>
              <w:noProof/>
            </w:rPr>
            <w:fldChar w:fldCharType="end"/>
          </w:r>
        </w:p>
      </w:tc>
    </w:tr>
  </w:tbl>
  <w:p w14:paraId="6DC153A8" w14:textId="77777777" w:rsidR="0069452F" w:rsidRDefault="0069452F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5D9299" w14:textId="77777777" w:rsidR="00FB4266" w:rsidRDefault="00FB4266">
    <w:pPr>
      <w:pStyle w:val="Rodap"/>
    </w:pPr>
  </w:p>
  <w:tbl>
    <w:tblPr>
      <w:tblW w:w="9710" w:type="dxa"/>
      <w:tblInd w:w="70" w:type="dxa"/>
      <w:tblBorders>
        <w:top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6300"/>
      <w:gridCol w:w="1705"/>
      <w:gridCol w:w="1705"/>
    </w:tblGrid>
    <w:tr w:rsidR="00FB4266" w14:paraId="35667525" w14:textId="77777777">
      <w:trPr>
        <w:cantSplit/>
      </w:trPr>
      <w:tc>
        <w:tcPr>
          <w:tcW w:w="6300" w:type="dxa"/>
        </w:tcPr>
        <w:p w14:paraId="0CCDD253" w14:textId="6080BEC2" w:rsidR="00FB4266" w:rsidRDefault="004A4D43" w:rsidP="007E6CB5">
          <w:pPr>
            <w:pStyle w:val="EPP-Cabealho"/>
          </w:pPr>
          <w:sdt>
            <w:sdtPr>
              <w:alias w:val="Gestor"/>
              <w:tag w:val=""/>
              <w:id w:val="-183205528"/>
              <w:placeholder>
                <w:docPart w:val="4E349270F1854809B9D3A5B33256E8F1"/>
              </w:placeholder>
              <w:dataBinding w:prefixMappings="xmlns:ns0='http://schemas.openxmlformats.org/officeDocument/2006/extended-properties' " w:xpath="/ns0:Properties[1]/ns0:Manager[1]" w:storeItemID="{6668398D-A668-4E3E-A5EB-62B293D839F1}"/>
              <w:text/>
            </w:sdtPr>
            <w:sdtEndPr/>
            <w:sdtContent>
              <w:r w:rsidR="00F8327F">
                <w:t>HD - Healthy Delivery</w:t>
              </w:r>
            </w:sdtContent>
          </w:sdt>
          <w:r w:rsidR="0069452F">
            <w:tab/>
          </w:r>
          <w:sdt>
            <w:sdtPr>
              <w:alias w:val="Assunto"/>
              <w:tag w:val=""/>
              <w:id w:val="643781672"/>
              <w:placeholder>
                <w:docPart w:val="6CA3FCA28D524BC7A46006C96B5853FA"/>
              </w:placeholder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EndPr/>
            <w:sdtContent>
              <w:r w:rsidR="00F8327F">
                <w:t>Versão 1.0</w:t>
              </w:r>
            </w:sdtContent>
          </w:sdt>
        </w:p>
      </w:tc>
      <w:tc>
        <w:tcPr>
          <w:tcW w:w="1705" w:type="dxa"/>
          <w:vAlign w:val="center"/>
        </w:tcPr>
        <w:p w14:paraId="4F0A6C5B" w14:textId="77777777" w:rsidR="00FB4266" w:rsidRDefault="00375F64" w:rsidP="007E6CB5">
          <w:pPr>
            <w:pStyle w:val="EPP-Cabealho"/>
          </w:pPr>
          <w:r>
            <w:fldChar w:fldCharType="begin"/>
          </w:r>
          <w:r>
            <w:instrText xml:space="preserve"> DOCPROPERTY  CATEGORY </w:instrText>
          </w:r>
          <w:r>
            <w:fldChar w:fldCharType="end"/>
          </w:r>
        </w:p>
      </w:tc>
      <w:tc>
        <w:tcPr>
          <w:tcW w:w="1705" w:type="dxa"/>
          <w:vAlign w:val="center"/>
        </w:tcPr>
        <w:p w14:paraId="5DEBAD5B" w14:textId="77777777" w:rsidR="00FB4266" w:rsidRDefault="00375F64" w:rsidP="007E6CB5">
          <w:pPr>
            <w:pStyle w:val="EPP-Cabealho"/>
          </w:pPr>
          <w:r>
            <w:t xml:space="preserve">Pág.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B03368">
            <w:rPr>
              <w:noProof/>
            </w:rPr>
            <w:t>3</w:t>
          </w:r>
          <w:r>
            <w:fldChar w:fldCharType="end"/>
          </w:r>
          <w:r>
            <w:t xml:space="preserve"> de </w:t>
          </w:r>
          <w:r w:rsidR="00841EC0">
            <w:fldChar w:fldCharType="begin"/>
          </w:r>
          <w:r w:rsidR="00841EC0">
            <w:instrText xml:space="preserve"> NUMPAGES </w:instrText>
          </w:r>
          <w:r w:rsidR="00841EC0">
            <w:fldChar w:fldCharType="separate"/>
          </w:r>
          <w:r w:rsidR="00B03368">
            <w:rPr>
              <w:noProof/>
            </w:rPr>
            <w:t>5</w:t>
          </w:r>
          <w:r w:rsidR="00841EC0">
            <w:rPr>
              <w:noProof/>
            </w:rPr>
            <w:fldChar w:fldCharType="end"/>
          </w:r>
        </w:p>
      </w:tc>
    </w:tr>
  </w:tbl>
  <w:p w14:paraId="36A8D44C" w14:textId="77777777" w:rsidR="00FB4266" w:rsidRDefault="0069452F" w:rsidP="0069452F">
    <w:pPr>
      <w:jc w:val="right"/>
    </w:pPr>
    <w:r>
      <w:t xml:space="preserve">vs: </w:t>
    </w:r>
    <w:fldSimple w:instr=" DOCPROPERTY  &quot;Versão Modelo&quot;  \* MERGEFORMAT ">
      <w:r w:rsidR="002D33B2">
        <w:t>1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EB597D" w14:textId="77777777" w:rsidR="004A4D43" w:rsidRDefault="004A4D43">
      <w:r>
        <w:separator/>
      </w:r>
    </w:p>
  </w:footnote>
  <w:footnote w:type="continuationSeparator" w:id="0">
    <w:p w14:paraId="69AFFBFE" w14:textId="77777777" w:rsidR="004A4D43" w:rsidRDefault="004A4D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720" w:type="dxa"/>
      <w:tblInd w:w="70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40"/>
      <w:gridCol w:w="6840"/>
      <w:gridCol w:w="1440"/>
    </w:tblGrid>
    <w:tr w:rsidR="0069452F" w14:paraId="6BB5F5F4" w14:textId="77777777">
      <w:trPr>
        <w:cantSplit/>
      </w:trPr>
      <w:tc>
        <w:tcPr>
          <w:tcW w:w="1440" w:type="dxa"/>
          <w:tcBorders>
            <w:bottom w:val="single" w:sz="12" w:space="0" w:color="auto"/>
          </w:tcBorders>
          <w:shd w:val="clear" w:color="auto" w:fill="C0C0C0"/>
          <w:vAlign w:val="center"/>
        </w:tcPr>
        <w:p w14:paraId="35438503" w14:textId="77777777" w:rsidR="0069452F" w:rsidRDefault="0069452F">
          <w:pPr>
            <w:pStyle w:val="Rodap"/>
            <w:jc w:val="center"/>
            <w:rPr>
              <w:b/>
              <w:lang w:val="pt-PT"/>
            </w:rPr>
          </w:pPr>
          <w:r>
            <w:rPr>
              <w:b/>
              <w:lang w:val="pt-PT"/>
            </w:rPr>
            <w:t>Marca do Cliente</w:t>
          </w:r>
        </w:p>
      </w:tc>
      <w:tc>
        <w:tcPr>
          <w:tcW w:w="6840" w:type="dxa"/>
          <w:vAlign w:val="center"/>
        </w:tcPr>
        <w:p w14:paraId="7A5298FB" w14:textId="77777777" w:rsidR="0069452F" w:rsidRDefault="0069452F">
          <w:pPr>
            <w:pStyle w:val="Rodap"/>
            <w:jc w:val="center"/>
            <w:rPr>
              <w:bCs/>
              <w:lang w:val="pt-PT"/>
            </w:rPr>
          </w:pPr>
          <w:r>
            <w:rPr>
              <w:bCs/>
            </w:rPr>
            <w:t>Nomde do MF</w:t>
          </w:r>
        </w:p>
      </w:tc>
      <w:tc>
        <w:tcPr>
          <w:tcW w:w="1440" w:type="dxa"/>
          <w:vAlign w:val="center"/>
        </w:tcPr>
        <w:p w14:paraId="4DC3CDAB" w14:textId="77777777" w:rsidR="0069452F" w:rsidRDefault="0069452F">
          <w:pPr>
            <w:pStyle w:val="Rodap"/>
            <w:jc w:val="right"/>
            <w:rPr>
              <w:b/>
            </w:rPr>
          </w:pPr>
          <w:r>
            <w:rPr>
              <w:b/>
            </w:rPr>
            <w:object w:dxaOrig="1230" w:dyaOrig="690" w14:anchorId="712ECA57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61.5pt;height:34.5pt">
                <v:imagedata r:id="rId1" o:title=""/>
              </v:shape>
              <o:OLEObject Type="Embed" ProgID="Word.Picture.8" ShapeID="_x0000_i1025" DrawAspect="Content" ObjectID="_1667819932" r:id="rId2"/>
            </w:object>
          </w:r>
        </w:p>
      </w:tc>
    </w:tr>
  </w:tbl>
  <w:p w14:paraId="3EA993DE" w14:textId="77777777" w:rsidR="0069452F" w:rsidRDefault="0069452F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720" w:type="dxa"/>
      <w:tblInd w:w="70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40"/>
      <w:gridCol w:w="6840"/>
      <w:gridCol w:w="1440"/>
    </w:tblGrid>
    <w:tr w:rsidR="00FB4266" w14:paraId="162B7631" w14:textId="77777777">
      <w:trPr>
        <w:cantSplit/>
      </w:trPr>
      <w:tc>
        <w:tcPr>
          <w:tcW w:w="1440" w:type="dxa"/>
          <w:tcBorders>
            <w:bottom w:val="single" w:sz="12" w:space="0" w:color="auto"/>
          </w:tcBorders>
          <w:vAlign w:val="center"/>
        </w:tcPr>
        <w:p w14:paraId="737498FE" w14:textId="05879EBC" w:rsidR="002D33B2" w:rsidRDefault="002D33B2" w:rsidP="002D33B2">
          <w:pPr>
            <w:pStyle w:val="EPP-Cabealho"/>
            <w:jc w:val="both"/>
            <w:rPr>
              <w:b/>
              <w:bCs/>
            </w:rPr>
          </w:pPr>
          <w:r>
            <w:rPr>
              <w:b/>
              <w:noProof/>
            </w:rPr>
            <w:drawing>
              <wp:inline distT="0" distB="0" distL="0" distR="0" wp14:anchorId="6756576B" wp14:editId="76649F6D">
                <wp:extent cx="748213" cy="610690"/>
                <wp:effectExtent l="0" t="0" r="0" b="0"/>
                <wp:docPr id="12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48213" cy="61069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sdt>
        <w:sdtPr>
          <w:rPr>
            <w:bCs/>
          </w:rPr>
          <w:alias w:val="Título"/>
          <w:tag w:val=""/>
          <w:id w:val="-1432506946"/>
          <w:placeholder>
            <w:docPart w:val="9C4F356D05C4425C8138E6A4F3602E43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6840" w:type="dxa"/>
              <w:vAlign w:val="center"/>
            </w:tcPr>
            <w:p w14:paraId="5B1E3152" w14:textId="4B6F6A86" w:rsidR="00FB4266" w:rsidRDefault="00F8327F" w:rsidP="007E6CB5">
              <w:pPr>
                <w:pStyle w:val="EPP-Cabealho"/>
                <w:rPr>
                  <w:bCs/>
                </w:rPr>
              </w:pPr>
              <w:r>
                <w:rPr>
                  <w:bCs/>
                </w:rPr>
                <w:t>Manter Produtos</w:t>
              </w:r>
            </w:p>
          </w:tc>
        </w:sdtContent>
      </w:sdt>
      <w:tc>
        <w:tcPr>
          <w:tcW w:w="1440" w:type="dxa"/>
          <w:vAlign w:val="center"/>
        </w:tcPr>
        <w:p w14:paraId="30570A1B" w14:textId="77777777" w:rsidR="00FB4266" w:rsidRDefault="00FB4266" w:rsidP="007E6CB5">
          <w:pPr>
            <w:pStyle w:val="EPP-Cabealho"/>
            <w:rPr>
              <w:b/>
            </w:rPr>
          </w:pPr>
        </w:p>
      </w:tc>
    </w:tr>
  </w:tbl>
  <w:p w14:paraId="1C61FB1D" w14:textId="77777777" w:rsidR="00FB4266" w:rsidRDefault="00FB426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9E177C"/>
    <w:multiLevelType w:val="multilevel"/>
    <w:tmpl w:val="C1406184"/>
    <w:lvl w:ilvl="0">
      <w:start w:val="1"/>
      <w:numFmt w:val="decimal"/>
      <w:pStyle w:val="EPP-Passosfluxo"/>
      <w:lvlText w:val="P%1."/>
      <w:lvlJc w:val="left"/>
      <w:pPr>
        <w:tabs>
          <w:tab w:val="num" w:pos="1014"/>
        </w:tabs>
        <w:ind w:left="1014" w:hanging="360"/>
      </w:pPr>
      <w:rPr>
        <w:rFonts w:hint="default"/>
        <w:b/>
        <w:i w:val="0"/>
        <w:color w:val="auto"/>
        <w:sz w:val="20"/>
        <w:szCs w:val="20"/>
      </w:rPr>
    </w:lvl>
    <w:lvl w:ilvl="1">
      <w:start w:val="1"/>
      <w:numFmt w:val="decimal"/>
      <w:lvlText w:val="E%1.%2."/>
      <w:lvlJc w:val="left"/>
      <w:pPr>
        <w:tabs>
          <w:tab w:val="num" w:pos="2072"/>
        </w:tabs>
        <w:ind w:left="2072" w:hanging="360"/>
      </w:pPr>
      <w:rPr>
        <w:rFonts w:hint="default"/>
        <w:b w:val="0"/>
        <w:i w:val="0"/>
        <w:color w:val="000000"/>
        <w:sz w:val="20"/>
        <w:szCs w:val="20"/>
      </w:rPr>
    </w:lvl>
    <w:lvl w:ilvl="2">
      <w:start w:val="1"/>
      <w:numFmt w:val="decimal"/>
      <w:lvlText w:val="E%1.%2.%3"/>
      <w:lvlJc w:val="right"/>
      <w:pPr>
        <w:tabs>
          <w:tab w:val="num" w:pos="2454"/>
        </w:tabs>
        <w:ind w:left="2454" w:hanging="180"/>
      </w:pPr>
      <w:rPr>
        <w:rFonts w:hint="default"/>
        <w:b w:val="0"/>
      </w:rPr>
    </w:lvl>
    <w:lvl w:ilvl="3">
      <w:start w:val="1"/>
      <w:numFmt w:val="decimal"/>
      <w:lvlText w:val="%4."/>
      <w:lvlJc w:val="left"/>
      <w:pPr>
        <w:tabs>
          <w:tab w:val="num" w:pos="3174"/>
        </w:tabs>
        <w:ind w:left="317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894"/>
        </w:tabs>
        <w:ind w:left="389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614"/>
        </w:tabs>
        <w:ind w:left="461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334"/>
        </w:tabs>
        <w:ind w:left="533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054"/>
        </w:tabs>
        <w:ind w:left="605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774"/>
        </w:tabs>
        <w:ind w:left="6774" w:hanging="180"/>
      </w:pPr>
      <w:rPr>
        <w:rFonts w:hint="default"/>
      </w:rPr>
    </w:lvl>
  </w:abstractNum>
  <w:abstractNum w:abstractNumId="1" w15:restartNumberingAfterBreak="0">
    <w:nsid w:val="184F51AE"/>
    <w:multiLevelType w:val="multilevel"/>
    <w:tmpl w:val="3B360B28"/>
    <w:lvl w:ilvl="0">
      <w:start w:val="1"/>
      <w:numFmt w:val="decimalZero"/>
      <w:pStyle w:val="EPP-Fluxotitulo"/>
      <w:lvlText w:val="[FA%1]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  <w:color w:val="auto"/>
        <w:sz w:val="20"/>
        <w:szCs w:val="20"/>
      </w:rPr>
    </w:lvl>
    <w:lvl w:ilvl="1">
      <w:start w:val="1"/>
      <w:numFmt w:val="decimal"/>
      <w:lvlText w:val="E%1.%2."/>
      <w:lvlJc w:val="left"/>
      <w:pPr>
        <w:tabs>
          <w:tab w:val="num" w:pos="1211"/>
        </w:tabs>
        <w:ind w:left="1211" w:hanging="360"/>
      </w:pPr>
      <w:rPr>
        <w:rFonts w:hint="default"/>
        <w:b w:val="0"/>
        <w:i w:val="0"/>
        <w:color w:val="000000"/>
        <w:sz w:val="20"/>
        <w:szCs w:val="20"/>
      </w:rPr>
    </w:lvl>
    <w:lvl w:ilvl="2">
      <w:start w:val="1"/>
      <w:numFmt w:val="decimal"/>
      <w:lvlText w:val="E%1.%2.%3"/>
      <w:lvlJc w:val="right"/>
      <w:pPr>
        <w:tabs>
          <w:tab w:val="num" w:pos="1593"/>
        </w:tabs>
        <w:ind w:left="1593" w:hanging="180"/>
      </w:pPr>
      <w:rPr>
        <w:rFonts w:hint="default"/>
        <w:b w:val="0"/>
      </w:rPr>
    </w:lvl>
    <w:lvl w:ilvl="3">
      <w:start w:val="1"/>
      <w:numFmt w:val="decimal"/>
      <w:lvlText w:val="%4."/>
      <w:lvlJc w:val="left"/>
      <w:pPr>
        <w:tabs>
          <w:tab w:val="num" w:pos="2313"/>
        </w:tabs>
        <w:ind w:left="2313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033"/>
        </w:tabs>
        <w:ind w:left="3033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3753"/>
        </w:tabs>
        <w:ind w:left="3753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473"/>
        </w:tabs>
        <w:ind w:left="4473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193"/>
        </w:tabs>
        <w:ind w:left="5193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5913"/>
        </w:tabs>
        <w:ind w:left="5913" w:hanging="180"/>
      </w:pPr>
      <w:rPr>
        <w:rFonts w:hint="default"/>
      </w:rPr>
    </w:lvl>
  </w:abstractNum>
  <w:abstractNum w:abstractNumId="2" w15:restartNumberingAfterBreak="0">
    <w:nsid w:val="195A4858"/>
    <w:multiLevelType w:val="hybridMultilevel"/>
    <w:tmpl w:val="E208ED98"/>
    <w:lvl w:ilvl="0" w:tplc="71682E4E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21441E"/>
    <w:multiLevelType w:val="hybridMultilevel"/>
    <w:tmpl w:val="CDE2E642"/>
    <w:lvl w:ilvl="0" w:tplc="48323970">
      <w:start w:val="1"/>
      <w:numFmt w:val="decimal"/>
      <w:pStyle w:val="Ttulo6"/>
      <w:lvlText w:val="%1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795584E"/>
    <w:multiLevelType w:val="hybridMultilevel"/>
    <w:tmpl w:val="9AE6DC9A"/>
    <w:lvl w:ilvl="0" w:tplc="A6A69B48">
      <w:start w:val="1"/>
      <w:numFmt w:val="decimal"/>
      <w:pStyle w:val="EPP-Fluxopassos"/>
      <w:lvlText w:val="%1."/>
      <w:lvlJc w:val="left"/>
      <w:pPr>
        <w:ind w:left="1428" w:hanging="360"/>
      </w:pPr>
    </w:lvl>
    <w:lvl w:ilvl="1" w:tplc="08160019">
      <w:start w:val="1"/>
      <w:numFmt w:val="lowerLetter"/>
      <w:lvlText w:val="%2."/>
      <w:lvlJc w:val="left"/>
      <w:pPr>
        <w:ind w:left="2148" w:hanging="360"/>
      </w:pPr>
    </w:lvl>
    <w:lvl w:ilvl="2" w:tplc="0816001B">
      <w:start w:val="1"/>
      <w:numFmt w:val="lowerRoman"/>
      <w:lvlText w:val="%3."/>
      <w:lvlJc w:val="right"/>
      <w:pPr>
        <w:ind w:left="2868" w:hanging="180"/>
      </w:pPr>
    </w:lvl>
    <w:lvl w:ilvl="3" w:tplc="0816000F">
      <w:start w:val="1"/>
      <w:numFmt w:val="decimal"/>
      <w:lvlText w:val="%4."/>
      <w:lvlJc w:val="left"/>
      <w:pPr>
        <w:ind w:left="3588" w:hanging="360"/>
      </w:pPr>
    </w:lvl>
    <w:lvl w:ilvl="4" w:tplc="08160019" w:tentative="1">
      <w:start w:val="1"/>
      <w:numFmt w:val="lowerLetter"/>
      <w:lvlText w:val="%5."/>
      <w:lvlJc w:val="left"/>
      <w:pPr>
        <w:ind w:left="4308" w:hanging="360"/>
      </w:pPr>
    </w:lvl>
    <w:lvl w:ilvl="5" w:tplc="0816001B" w:tentative="1">
      <w:start w:val="1"/>
      <w:numFmt w:val="lowerRoman"/>
      <w:lvlText w:val="%6."/>
      <w:lvlJc w:val="right"/>
      <w:pPr>
        <w:ind w:left="5028" w:hanging="180"/>
      </w:pPr>
    </w:lvl>
    <w:lvl w:ilvl="6" w:tplc="0816000F" w:tentative="1">
      <w:start w:val="1"/>
      <w:numFmt w:val="decimal"/>
      <w:lvlText w:val="%7."/>
      <w:lvlJc w:val="left"/>
      <w:pPr>
        <w:ind w:left="5748" w:hanging="360"/>
      </w:pPr>
    </w:lvl>
    <w:lvl w:ilvl="7" w:tplc="08160019" w:tentative="1">
      <w:start w:val="1"/>
      <w:numFmt w:val="lowerLetter"/>
      <w:lvlText w:val="%8."/>
      <w:lvlJc w:val="left"/>
      <w:pPr>
        <w:ind w:left="6468" w:hanging="360"/>
      </w:pPr>
    </w:lvl>
    <w:lvl w:ilvl="8" w:tplc="08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54E46413"/>
    <w:multiLevelType w:val="multilevel"/>
    <w:tmpl w:val="0D7A5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3F37BFE"/>
    <w:multiLevelType w:val="hybridMultilevel"/>
    <w:tmpl w:val="E320F924"/>
    <w:lvl w:ilvl="0" w:tplc="9B2095CA">
      <w:start w:val="1"/>
      <w:numFmt w:val="bullet"/>
      <w:pStyle w:val="Lista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5133A1"/>
    <w:multiLevelType w:val="multilevel"/>
    <w:tmpl w:val="6AD4ACAA"/>
    <w:lvl w:ilvl="0">
      <w:start w:val="1"/>
      <w:numFmt w:val="decimal"/>
      <w:pStyle w:val="Ttulo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suff w:val="space"/>
      <w:lvlText w:val="%1.%2.%4.%3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num w:numId="1">
    <w:abstractNumId w:val="6"/>
  </w:num>
  <w:num w:numId="2">
    <w:abstractNumId w:val="7"/>
  </w:num>
  <w:num w:numId="3">
    <w:abstractNumId w:val="7"/>
  </w:num>
  <w:num w:numId="4">
    <w:abstractNumId w:val="7"/>
  </w:num>
  <w:num w:numId="5">
    <w:abstractNumId w:val="7"/>
  </w:num>
  <w:num w:numId="6">
    <w:abstractNumId w:val="3"/>
  </w:num>
  <w:num w:numId="7">
    <w:abstractNumId w:val="7"/>
  </w:num>
  <w:num w:numId="8">
    <w:abstractNumId w:val="7"/>
  </w:num>
  <w:num w:numId="9">
    <w:abstractNumId w:val="0"/>
  </w:num>
  <w:num w:numId="10">
    <w:abstractNumId w:val="1"/>
  </w:num>
  <w:num w:numId="11">
    <w:abstractNumId w:val="4"/>
  </w:num>
  <w:num w:numId="12">
    <w:abstractNumId w:val="4"/>
    <w:lvlOverride w:ilvl="0">
      <w:startOverride w:val="1"/>
    </w:lvlOverride>
  </w:num>
  <w:num w:numId="13">
    <w:abstractNumId w:val="5"/>
  </w:num>
  <w:num w:numId="14">
    <w:abstractNumId w:val="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3B2"/>
    <w:rsid w:val="0000781E"/>
    <w:rsid w:val="000C77A8"/>
    <w:rsid w:val="000D3EFD"/>
    <w:rsid w:val="00124BC4"/>
    <w:rsid w:val="001636B5"/>
    <w:rsid w:val="00185D0C"/>
    <w:rsid w:val="001C4FD5"/>
    <w:rsid w:val="001E0869"/>
    <w:rsid w:val="00204F30"/>
    <w:rsid w:val="00254122"/>
    <w:rsid w:val="002D33B2"/>
    <w:rsid w:val="00366AC2"/>
    <w:rsid w:val="00375F64"/>
    <w:rsid w:val="00442A5D"/>
    <w:rsid w:val="00453FD0"/>
    <w:rsid w:val="0049456B"/>
    <w:rsid w:val="004A4D43"/>
    <w:rsid w:val="004D4ED6"/>
    <w:rsid w:val="00580EC3"/>
    <w:rsid w:val="005C2EBC"/>
    <w:rsid w:val="00636D67"/>
    <w:rsid w:val="00651E57"/>
    <w:rsid w:val="0069452F"/>
    <w:rsid w:val="00752EC9"/>
    <w:rsid w:val="007839CF"/>
    <w:rsid w:val="007B08CE"/>
    <w:rsid w:val="007C4737"/>
    <w:rsid w:val="007E6CB5"/>
    <w:rsid w:val="008202EF"/>
    <w:rsid w:val="0082433C"/>
    <w:rsid w:val="00824D94"/>
    <w:rsid w:val="00841EC0"/>
    <w:rsid w:val="008D76B2"/>
    <w:rsid w:val="008E52A1"/>
    <w:rsid w:val="00924C78"/>
    <w:rsid w:val="009A6367"/>
    <w:rsid w:val="009B0E25"/>
    <w:rsid w:val="00A47243"/>
    <w:rsid w:val="00AA73B9"/>
    <w:rsid w:val="00AC5BC3"/>
    <w:rsid w:val="00B03368"/>
    <w:rsid w:val="00B05291"/>
    <w:rsid w:val="00B5102A"/>
    <w:rsid w:val="00BB664B"/>
    <w:rsid w:val="00BD0C39"/>
    <w:rsid w:val="00C16EDA"/>
    <w:rsid w:val="00C36863"/>
    <w:rsid w:val="00C57F6A"/>
    <w:rsid w:val="00CA3792"/>
    <w:rsid w:val="00D3374F"/>
    <w:rsid w:val="00D60B3D"/>
    <w:rsid w:val="00DB6CB2"/>
    <w:rsid w:val="00E12116"/>
    <w:rsid w:val="00E3101F"/>
    <w:rsid w:val="00E54AD6"/>
    <w:rsid w:val="00E700C7"/>
    <w:rsid w:val="00E74320"/>
    <w:rsid w:val="00E85C1E"/>
    <w:rsid w:val="00EA5759"/>
    <w:rsid w:val="00F16672"/>
    <w:rsid w:val="00F16A27"/>
    <w:rsid w:val="00F8327F"/>
    <w:rsid w:val="00F86AAC"/>
    <w:rsid w:val="00FB4266"/>
    <w:rsid w:val="00FD2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CD4574D"/>
  <w15:docId w15:val="{2211D834-D49D-49F8-8F39-93F16DB93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/>
    <w:lsdException w:name="heading 2" w:uiPriority="9"/>
    <w:lsdException w:name="heading 3" w:uiPriority="9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jc w:val="both"/>
    </w:pPr>
    <w:rPr>
      <w:rFonts w:ascii="Arial" w:hAnsi="Arial" w:cs="Arial"/>
      <w:color w:val="000000"/>
    </w:rPr>
  </w:style>
  <w:style w:type="paragraph" w:styleId="Ttulo1">
    <w:name w:val="heading 1"/>
    <w:basedOn w:val="Normal"/>
    <w:next w:val="Normal"/>
    <w:link w:val="Ttulo1Char"/>
    <w:pPr>
      <w:keepNext/>
      <w:numPr>
        <w:numId w:val="2"/>
      </w:numPr>
      <w:spacing w:before="480" w:after="360"/>
      <w:outlineLvl w:val="0"/>
    </w:pPr>
    <w:rPr>
      <w:b/>
      <w:caps/>
      <w:color w:val="auto"/>
      <w:sz w:val="24"/>
      <w:lang w:eastAsia="en-US"/>
    </w:rPr>
  </w:style>
  <w:style w:type="paragraph" w:styleId="Ttulo2">
    <w:name w:val="heading 2"/>
    <w:basedOn w:val="Normal"/>
    <w:next w:val="Normal"/>
    <w:link w:val="Ttulo2Char"/>
    <w:pPr>
      <w:keepNext/>
      <w:numPr>
        <w:ilvl w:val="1"/>
        <w:numId w:val="3"/>
      </w:numPr>
      <w:spacing w:before="360" w:after="240"/>
      <w:ind w:left="0" w:firstLine="0"/>
      <w:jc w:val="left"/>
      <w:outlineLvl w:val="1"/>
    </w:pPr>
    <w:rPr>
      <w:rFonts w:cs="Times New Roman"/>
      <w:b/>
      <w:color w:val="auto"/>
      <w:sz w:val="24"/>
      <w:lang w:eastAsia="en-US"/>
    </w:rPr>
  </w:style>
  <w:style w:type="paragraph" w:styleId="Ttulo3">
    <w:name w:val="heading 3"/>
    <w:basedOn w:val="Ttulo2"/>
    <w:next w:val="Normal"/>
    <w:link w:val="Ttulo3Char"/>
    <w:pPr>
      <w:numPr>
        <w:ilvl w:val="2"/>
        <w:numId w:val="4"/>
      </w:numPr>
      <w:spacing w:before="240" w:after="120"/>
      <w:ind w:left="0" w:firstLine="0"/>
      <w:outlineLvl w:val="2"/>
    </w:pPr>
  </w:style>
  <w:style w:type="paragraph" w:styleId="Ttulo4">
    <w:name w:val="heading 4"/>
    <w:basedOn w:val="Normal"/>
    <w:next w:val="Normal"/>
    <w:pPr>
      <w:keepNext/>
      <w:numPr>
        <w:ilvl w:val="3"/>
        <w:numId w:val="5"/>
      </w:numPr>
      <w:tabs>
        <w:tab w:val="left" w:pos="360"/>
      </w:tabs>
      <w:spacing w:before="240" w:after="120"/>
      <w:ind w:left="0" w:firstLine="0"/>
      <w:outlineLvl w:val="3"/>
    </w:pPr>
    <w:rPr>
      <w:rFonts w:cs="Times New Roman"/>
      <w:b/>
      <w:snapToGrid w:val="0"/>
      <w:color w:val="auto"/>
      <w:sz w:val="24"/>
    </w:rPr>
  </w:style>
  <w:style w:type="paragraph" w:styleId="Ttulo5">
    <w:name w:val="heading 5"/>
    <w:basedOn w:val="Normal"/>
    <w:next w:val="Normal"/>
    <w:pPr>
      <w:spacing w:before="240" w:after="120"/>
      <w:outlineLvl w:val="4"/>
    </w:pPr>
    <w:rPr>
      <w:rFonts w:cs="Times New Roman"/>
      <w:b/>
      <w:color w:val="auto"/>
      <w:lang w:eastAsia="en-US"/>
    </w:rPr>
  </w:style>
  <w:style w:type="paragraph" w:styleId="Ttulo6">
    <w:name w:val="heading 6"/>
    <w:aliases w:val="Título Atividade"/>
    <w:basedOn w:val="Normal"/>
    <w:next w:val="Normal"/>
    <w:pPr>
      <w:numPr>
        <w:numId w:val="6"/>
      </w:numPr>
      <w:spacing w:before="240" w:after="120"/>
      <w:outlineLvl w:val="5"/>
    </w:pPr>
    <w:rPr>
      <w:rFonts w:cs="Times New Roman"/>
      <w:b/>
      <w:i/>
      <w:color w:val="auto"/>
      <w:lang w:eastAsia="en-US"/>
    </w:rPr>
  </w:style>
  <w:style w:type="paragraph" w:styleId="Ttulo7">
    <w:name w:val="heading 7"/>
    <w:basedOn w:val="Normal"/>
    <w:next w:val="Normal"/>
    <w:pPr>
      <w:spacing w:before="240" w:after="60"/>
      <w:outlineLvl w:val="6"/>
    </w:pPr>
    <w:rPr>
      <w:rFonts w:cs="Times New Roman"/>
      <w:color w:val="auto"/>
      <w:lang w:eastAsia="en-US"/>
    </w:rPr>
  </w:style>
  <w:style w:type="paragraph" w:styleId="Ttulo8">
    <w:name w:val="heading 8"/>
    <w:basedOn w:val="Normal"/>
    <w:next w:val="Normal"/>
    <w:pPr>
      <w:spacing w:before="240" w:after="60"/>
      <w:outlineLvl w:val="7"/>
    </w:pPr>
    <w:rPr>
      <w:rFonts w:cs="Times New Roman"/>
      <w:i/>
      <w:color w:val="auto"/>
      <w:lang w:eastAsia="en-US"/>
    </w:rPr>
  </w:style>
  <w:style w:type="paragraph" w:styleId="Ttulo9">
    <w:name w:val="heading 9"/>
    <w:basedOn w:val="Normal"/>
    <w:next w:val="Normal"/>
    <w:pPr>
      <w:spacing w:before="240" w:after="60"/>
      <w:outlineLvl w:val="8"/>
    </w:pPr>
    <w:rPr>
      <w:rFonts w:cs="Times New Roman"/>
      <w:i/>
      <w:color w:val="auto"/>
      <w:sz w:val="18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uiPriority w:val="39"/>
    <w:pPr>
      <w:tabs>
        <w:tab w:val="left" w:pos="539"/>
        <w:tab w:val="right" w:leader="dot" w:pos="9540"/>
      </w:tabs>
      <w:spacing w:before="120"/>
    </w:pPr>
    <w:rPr>
      <w:rFonts w:cs="Times New Roman"/>
      <w:bCs/>
      <w:caps/>
      <w:noProof/>
      <w:color w:val="auto"/>
      <w:szCs w:val="28"/>
      <w:lang w:eastAsia="en-US"/>
    </w:rPr>
  </w:style>
  <w:style w:type="paragraph" w:styleId="Sumrio2">
    <w:name w:val="toc 2"/>
    <w:basedOn w:val="Normal"/>
    <w:next w:val="Normal"/>
    <w:uiPriority w:val="39"/>
    <w:pPr>
      <w:tabs>
        <w:tab w:val="left" w:pos="540"/>
        <w:tab w:val="left" w:pos="960"/>
        <w:tab w:val="left" w:pos="1200"/>
        <w:tab w:val="right" w:leader="dot" w:pos="9540"/>
      </w:tabs>
      <w:spacing w:before="120"/>
      <w:ind w:left="539"/>
    </w:pPr>
    <w:rPr>
      <w:rFonts w:eastAsia="MS Mincho"/>
      <w:bCs/>
      <w:noProof/>
      <w:color w:val="auto"/>
      <w:szCs w:val="28"/>
      <w:lang w:eastAsia="en-US"/>
    </w:rPr>
  </w:style>
  <w:style w:type="paragraph" w:styleId="Sumrio3">
    <w:name w:val="toc 3"/>
    <w:basedOn w:val="Sumrio2"/>
    <w:next w:val="Normal"/>
    <w:uiPriority w:val="39"/>
    <w:pPr>
      <w:tabs>
        <w:tab w:val="left" w:pos="851"/>
      </w:tabs>
      <w:ind w:left="851"/>
    </w:pPr>
    <w:rPr>
      <w:rFonts w:cs="Times New Roman"/>
    </w:r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  <w:jc w:val="center"/>
    </w:pPr>
    <w:rPr>
      <w:b/>
    </w:rPr>
  </w:style>
  <w:style w:type="character" w:styleId="Hyperlink">
    <w:name w:val="Hyperlink"/>
    <w:basedOn w:val="Fontepargpadro"/>
    <w:uiPriority w:val="99"/>
    <w:rPr>
      <w:color w:val="0000FF"/>
      <w:u w:val="single"/>
    </w:rPr>
  </w:style>
  <w:style w:type="paragraph" w:styleId="Lista">
    <w:name w:val="List"/>
    <w:basedOn w:val="Normal"/>
    <w:semiHidden/>
    <w:pPr>
      <w:numPr>
        <w:numId w:val="1"/>
      </w:numPr>
      <w:spacing w:before="80" w:after="240"/>
    </w:pPr>
    <w:rPr>
      <w:rFonts w:cs="Times New Roman"/>
      <w:color w:val="auto"/>
      <w:lang w:eastAsia="en-US"/>
    </w:rPr>
  </w:style>
  <w:style w:type="paragraph" w:styleId="Rodap">
    <w:name w:val="footer"/>
    <w:basedOn w:val="Normal"/>
    <w:link w:val="RodapChar"/>
    <w:semiHidden/>
    <w:pPr>
      <w:tabs>
        <w:tab w:val="center" w:pos="4320"/>
        <w:tab w:val="right" w:pos="8640"/>
      </w:tabs>
    </w:pPr>
  </w:style>
  <w:style w:type="paragraph" w:styleId="Ttulo">
    <w:name w:val="Title"/>
    <w:basedOn w:val="Normal"/>
    <w:next w:val="Normal"/>
    <w:link w:val="TtuloChar"/>
    <w:pPr>
      <w:spacing w:before="480" w:after="360"/>
    </w:pPr>
    <w:rPr>
      <w:rFonts w:cs="Times New Roman"/>
      <w:b/>
      <w:caps/>
      <w:color w:val="auto"/>
      <w:sz w:val="28"/>
      <w:lang w:eastAsia="en-US"/>
    </w:rPr>
  </w:style>
  <w:style w:type="paragraph" w:customStyle="1" w:styleId="Titulodocumento">
    <w:name w:val="Titulo documento"/>
    <w:basedOn w:val="Normal"/>
    <w:next w:val="Normal"/>
    <w:pPr>
      <w:spacing w:after="240"/>
      <w:jc w:val="left"/>
    </w:pPr>
    <w:rPr>
      <w:b/>
      <w:color w:val="999999"/>
      <w:sz w:val="52"/>
    </w:rPr>
  </w:style>
  <w:style w:type="paragraph" w:customStyle="1" w:styleId="BodyText">
    <w:name w:val="BodyText"/>
    <w:basedOn w:val="Normal"/>
    <w:pPr>
      <w:spacing w:before="40" w:after="60"/>
    </w:pPr>
    <w:rPr>
      <w:color w:val="auto"/>
    </w:rPr>
  </w:style>
  <w:style w:type="character" w:styleId="Refdecomentrio">
    <w:name w:val="annotation reference"/>
    <w:basedOn w:val="Fontepargpadro"/>
    <w:semiHidden/>
    <w:rPr>
      <w:sz w:val="16"/>
      <w:szCs w:val="16"/>
    </w:rPr>
  </w:style>
  <w:style w:type="paragraph" w:styleId="Textodecomentrio">
    <w:name w:val="annotation text"/>
    <w:basedOn w:val="Normal"/>
    <w:semiHidden/>
  </w:style>
  <w:style w:type="paragraph" w:customStyle="1" w:styleId="Instruo">
    <w:name w:val="Instrução"/>
    <w:basedOn w:val="Normal"/>
    <w:next w:val="Normal"/>
    <w:link w:val="InstruoCarcter"/>
    <w:pPr>
      <w:jc w:val="left"/>
    </w:pPr>
    <w:rPr>
      <w:i/>
      <w:color w:val="0000FF"/>
    </w:rPr>
  </w:style>
  <w:style w:type="paragraph" w:customStyle="1" w:styleId="infoblue">
    <w:name w:val="infoblue"/>
    <w:basedOn w:val="Normal"/>
    <w:pPr>
      <w:spacing w:after="120" w:line="240" w:lineRule="atLeast"/>
      <w:jc w:val="left"/>
    </w:pPr>
    <w:rPr>
      <w:rFonts w:ascii="Times New Roman" w:eastAsia="Arial Unicode MS" w:hAnsi="Times New Roman" w:cs="Times New Roman"/>
      <w:i/>
      <w:iCs/>
      <w:color w:val="0000FF"/>
    </w:rPr>
  </w:style>
  <w:style w:type="paragraph" w:styleId="Corpodetexto">
    <w:name w:val="Body Text"/>
    <w:basedOn w:val="Normal"/>
    <w:semiHidden/>
    <w:pPr>
      <w:jc w:val="left"/>
    </w:pPr>
    <w:rPr>
      <w:lang w:val="pt-PT"/>
    </w:rPr>
  </w:style>
  <w:style w:type="paragraph" w:styleId="NormalWeb">
    <w:name w:val="Normal (Web)"/>
    <w:basedOn w:val="Normal"/>
    <w:semiHidden/>
    <w:pPr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color w:val="auto"/>
      <w:sz w:val="24"/>
      <w:szCs w:val="24"/>
    </w:rPr>
  </w:style>
  <w:style w:type="paragraph" w:styleId="Sumrio4">
    <w:name w:val="toc 4"/>
    <w:basedOn w:val="Normal"/>
    <w:next w:val="Normal"/>
    <w:autoRedefine/>
    <w:semiHidden/>
    <w:pPr>
      <w:ind w:left="72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5">
    <w:name w:val="toc 5"/>
    <w:basedOn w:val="Normal"/>
    <w:next w:val="Normal"/>
    <w:autoRedefine/>
    <w:semiHidden/>
    <w:pPr>
      <w:ind w:left="96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6">
    <w:name w:val="toc 6"/>
    <w:basedOn w:val="Normal"/>
    <w:next w:val="Normal"/>
    <w:autoRedefine/>
    <w:semiHidden/>
    <w:pPr>
      <w:ind w:left="120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7">
    <w:name w:val="toc 7"/>
    <w:basedOn w:val="Normal"/>
    <w:next w:val="Normal"/>
    <w:autoRedefine/>
    <w:semiHidden/>
    <w:pPr>
      <w:ind w:left="144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8">
    <w:name w:val="toc 8"/>
    <w:basedOn w:val="Normal"/>
    <w:next w:val="Normal"/>
    <w:autoRedefine/>
    <w:semiHidden/>
    <w:pPr>
      <w:ind w:left="168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9">
    <w:name w:val="toc 9"/>
    <w:basedOn w:val="Normal"/>
    <w:next w:val="Normal"/>
    <w:autoRedefine/>
    <w:semiHidden/>
    <w:pPr>
      <w:ind w:left="192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customStyle="1" w:styleId="Tabletext">
    <w:name w:val="Tabletext"/>
    <w:basedOn w:val="Normal"/>
    <w:pPr>
      <w:keepLines/>
      <w:widowControl w:val="0"/>
      <w:spacing w:after="120" w:line="240" w:lineRule="atLeast"/>
      <w:jc w:val="left"/>
    </w:pPr>
    <w:rPr>
      <w:rFonts w:ascii="Times New Roman" w:hAnsi="Times New Roman" w:cs="Times New Roman"/>
      <w:color w:val="auto"/>
      <w:lang w:val="en-US" w:eastAsia="en-US"/>
    </w:rPr>
  </w:style>
  <w:style w:type="character" w:styleId="TextodoEspaoReservado">
    <w:name w:val="Placeholder Text"/>
    <w:basedOn w:val="Fontepargpadro"/>
    <w:uiPriority w:val="99"/>
    <w:semiHidden/>
    <w:rsid w:val="0069452F"/>
    <w:rPr>
      <w:color w:val="808080"/>
    </w:rPr>
  </w:style>
  <w:style w:type="character" w:customStyle="1" w:styleId="RodapChar">
    <w:name w:val="Rodapé Char"/>
    <w:basedOn w:val="Fontepargpadro"/>
    <w:link w:val="Rodap"/>
    <w:semiHidden/>
    <w:rsid w:val="0069452F"/>
    <w:rPr>
      <w:rFonts w:ascii="Arial" w:hAnsi="Arial" w:cs="Arial"/>
      <w:color w:val="00000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C2EBC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C2EBC"/>
    <w:rPr>
      <w:rFonts w:ascii="Tahoma" w:hAnsi="Tahoma" w:cs="Tahoma"/>
      <w:color w:val="000000"/>
      <w:sz w:val="16"/>
      <w:szCs w:val="16"/>
    </w:rPr>
  </w:style>
  <w:style w:type="paragraph" w:customStyle="1" w:styleId="EPP-Seonivel1">
    <w:name w:val="EPP-Seção nivel 1"/>
    <w:basedOn w:val="Ttulo1"/>
    <w:link w:val="EPP-Seonivel1Carcter"/>
    <w:qFormat/>
    <w:rsid w:val="005C2EBC"/>
  </w:style>
  <w:style w:type="paragraph" w:customStyle="1" w:styleId="EPP-Seonivel2">
    <w:name w:val="EPP-Seção nivel 2"/>
    <w:basedOn w:val="Ttulo2"/>
    <w:link w:val="EPP-Seonivel2Carcter"/>
    <w:qFormat/>
    <w:rsid w:val="005C2EBC"/>
  </w:style>
  <w:style w:type="character" w:customStyle="1" w:styleId="Ttulo1Char">
    <w:name w:val="Título 1 Char"/>
    <w:basedOn w:val="Fontepargpadro"/>
    <w:link w:val="Ttulo1"/>
    <w:rsid w:val="005C2EBC"/>
    <w:rPr>
      <w:rFonts w:ascii="Arial" w:hAnsi="Arial" w:cs="Arial"/>
      <w:b/>
      <w:caps/>
      <w:sz w:val="24"/>
      <w:lang w:eastAsia="en-US"/>
    </w:rPr>
  </w:style>
  <w:style w:type="character" w:customStyle="1" w:styleId="EPP-Seonivel1Carcter">
    <w:name w:val="EPP-Seção nivel 1 Carácter"/>
    <w:basedOn w:val="Ttulo1Char"/>
    <w:link w:val="EPP-Seonivel1"/>
    <w:rsid w:val="005C2EBC"/>
    <w:rPr>
      <w:rFonts w:ascii="Arial" w:hAnsi="Arial" w:cs="Arial"/>
      <w:b/>
      <w:caps/>
      <w:sz w:val="24"/>
      <w:lang w:eastAsia="en-US"/>
    </w:rPr>
  </w:style>
  <w:style w:type="paragraph" w:customStyle="1" w:styleId="EPP-Seonivel3">
    <w:name w:val="EPP-Seção nivel 3"/>
    <w:basedOn w:val="Ttulo3"/>
    <w:link w:val="EPP-Seonivel3Carcter"/>
    <w:qFormat/>
    <w:rsid w:val="005C2EBC"/>
  </w:style>
  <w:style w:type="character" w:customStyle="1" w:styleId="Ttulo2Char">
    <w:name w:val="Título 2 Char"/>
    <w:basedOn w:val="Fontepargpadro"/>
    <w:link w:val="Ttulo2"/>
    <w:rsid w:val="005C2EBC"/>
    <w:rPr>
      <w:rFonts w:ascii="Arial" w:hAnsi="Arial"/>
      <w:b/>
      <w:sz w:val="24"/>
      <w:lang w:eastAsia="en-US"/>
    </w:rPr>
  </w:style>
  <w:style w:type="character" w:customStyle="1" w:styleId="EPP-Seonivel2Carcter">
    <w:name w:val="EPP-Seção nivel 2 Carácter"/>
    <w:basedOn w:val="Ttulo2Char"/>
    <w:link w:val="EPP-Seonivel2"/>
    <w:rsid w:val="005C2EBC"/>
    <w:rPr>
      <w:rFonts w:ascii="Arial" w:hAnsi="Arial"/>
      <w:b/>
      <w:sz w:val="24"/>
      <w:lang w:eastAsia="en-US"/>
    </w:rPr>
  </w:style>
  <w:style w:type="paragraph" w:customStyle="1" w:styleId="EPP-Comentario">
    <w:name w:val="EPP-Comentario"/>
    <w:basedOn w:val="Instruo"/>
    <w:link w:val="EPP-ComentarioCarcter"/>
    <w:qFormat/>
    <w:rsid w:val="005C2EBC"/>
    <w:rPr>
      <w:lang w:val="pt-PT"/>
    </w:rPr>
  </w:style>
  <w:style w:type="character" w:customStyle="1" w:styleId="Ttulo3Char">
    <w:name w:val="Título 3 Char"/>
    <w:basedOn w:val="Ttulo2Char"/>
    <w:link w:val="Ttulo3"/>
    <w:rsid w:val="005C2EBC"/>
    <w:rPr>
      <w:rFonts w:ascii="Arial" w:hAnsi="Arial"/>
      <w:b/>
      <w:sz w:val="24"/>
      <w:lang w:eastAsia="en-US"/>
    </w:rPr>
  </w:style>
  <w:style w:type="character" w:customStyle="1" w:styleId="EPP-Seonivel3Carcter">
    <w:name w:val="EPP-Seção nivel 3 Carácter"/>
    <w:basedOn w:val="Ttulo3Char"/>
    <w:link w:val="EPP-Seonivel3"/>
    <w:rsid w:val="005C2EBC"/>
    <w:rPr>
      <w:rFonts w:ascii="Arial" w:hAnsi="Arial"/>
      <w:b/>
      <w:sz w:val="24"/>
      <w:lang w:eastAsia="en-US"/>
    </w:rPr>
  </w:style>
  <w:style w:type="paragraph" w:customStyle="1" w:styleId="EPP-Titulo">
    <w:name w:val="EPP-Titulo"/>
    <w:basedOn w:val="Ttulo"/>
    <w:link w:val="EPP-TituloCarcter"/>
    <w:qFormat/>
    <w:rsid w:val="005C2EBC"/>
    <w:pPr>
      <w:jc w:val="center"/>
    </w:pPr>
  </w:style>
  <w:style w:type="character" w:customStyle="1" w:styleId="InstruoCarcter">
    <w:name w:val="Instrução Carácter"/>
    <w:basedOn w:val="Fontepargpadro"/>
    <w:link w:val="Instruo"/>
    <w:rsid w:val="005C2EBC"/>
    <w:rPr>
      <w:rFonts w:ascii="Arial" w:hAnsi="Arial" w:cs="Arial"/>
      <w:i/>
      <w:color w:val="0000FF"/>
    </w:rPr>
  </w:style>
  <w:style w:type="character" w:customStyle="1" w:styleId="EPP-ComentarioCarcter">
    <w:name w:val="EPP-Comentario Carácter"/>
    <w:basedOn w:val="InstruoCarcter"/>
    <w:link w:val="EPP-Comentario"/>
    <w:rsid w:val="005C2EBC"/>
    <w:rPr>
      <w:rFonts w:ascii="Arial" w:hAnsi="Arial" w:cs="Arial"/>
      <w:i/>
      <w:color w:val="0000FF"/>
      <w:lang w:val="pt-PT"/>
    </w:rPr>
  </w:style>
  <w:style w:type="paragraph" w:customStyle="1" w:styleId="EPP-TextoNormal">
    <w:name w:val="EPP-Texto Normal"/>
    <w:basedOn w:val="Normal"/>
    <w:link w:val="EPP-TextoNormalCarcter"/>
    <w:qFormat/>
    <w:rsid w:val="005C2EBC"/>
    <w:rPr>
      <w:lang w:val="pt-PT"/>
    </w:rPr>
  </w:style>
  <w:style w:type="character" w:customStyle="1" w:styleId="TtuloChar">
    <w:name w:val="Título Char"/>
    <w:basedOn w:val="Fontepargpadro"/>
    <w:link w:val="Ttulo"/>
    <w:rsid w:val="005C2EBC"/>
    <w:rPr>
      <w:rFonts w:ascii="Arial" w:hAnsi="Arial"/>
      <w:b/>
      <w:caps/>
      <w:sz w:val="28"/>
      <w:lang w:eastAsia="en-US"/>
    </w:rPr>
  </w:style>
  <w:style w:type="character" w:customStyle="1" w:styleId="EPP-TituloCarcter">
    <w:name w:val="EPP-Titulo Carácter"/>
    <w:basedOn w:val="TtuloChar"/>
    <w:link w:val="EPP-Titulo"/>
    <w:rsid w:val="005C2EBC"/>
    <w:rPr>
      <w:rFonts w:ascii="Arial" w:hAnsi="Arial"/>
      <w:b/>
      <w:caps/>
      <w:sz w:val="28"/>
      <w:lang w:eastAsia="en-US"/>
    </w:rPr>
  </w:style>
  <w:style w:type="paragraph" w:customStyle="1" w:styleId="EPP-Cabealho">
    <w:name w:val="EPP-Cabeçalho"/>
    <w:basedOn w:val="Normal"/>
    <w:link w:val="EPP-CabealhoCarcter"/>
    <w:qFormat/>
    <w:rsid w:val="00D60B3D"/>
    <w:pPr>
      <w:jc w:val="center"/>
    </w:pPr>
    <w:rPr>
      <w:lang w:val="pt-PT"/>
    </w:rPr>
  </w:style>
  <w:style w:type="character" w:customStyle="1" w:styleId="EPP-TextoNormalCarcter">
    <w:name w:val="EPP-Texto Normal Carácter"/>
    <w:basedOn w:val="Fontepargpadro"/>
    <w:link w:val="EPP-TextoNormal"/>
    <w:rsid w:val="005C2EBC"/>
    <w:rPr>
      <w:rFonts w:ascii="Arial" w:hAnsi="Arial" w:cs="Arial"/>
      <w:color w:val="000000"/>
      <w:lang w:val="pt-PT"/>
    </w:rPr>
  </w:style>
  <w:style w:type="paragraph" w:styleId="CitaoIntensa">
    <w:name w:val="Intense Quote"/>
    <w:basedOn w:val="Normal"/>
    <w:next w:val="Normal"/>
    <w:link w:val="CitaoIntensaChar"/>
    <w:uiPriority w:val="30"/>
    <w:rsid w:val="00D60B3D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EPP-CabealhoCarcter">
    <w:name w:val="EPP-Cabeçalho Carácter"/>
    <w:basedOn w:val="Fontepargpadro"/>
    <w:link w:val="EPP-Cabealho"/>
    <w:rsid w:val="00D60B3D"/>
    <w:rPr>
      <w:rFonts w:ascii="Arial" w:hAnsi="Arial" w:cs="Arial"/>
      <w:color w:val="000000"/>
      <w:lang w:val="pt-PT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60B3D"/>
    <w:rPr>
      <w:rFonts w:ascii="Arial" w:hAnsi="Arial" w:cs="Arial"/>
      <w:b/>
      <w:bCs/>
      <w:i/>
      <w:iCs/>
      <w:color w:val="5B9BD5" w:themeColor="accent1"/>
    </w:rPr>
  </w:style>
  <w:style w:type="paragraph" w:styleId="PargrafodaLista">
    <w:name w:val="List Paragraph"/>
    <w:basedOn w:val="Normal"/>
    <w:link w:val="PargrafodaListaChar"/>
    <w:uiPriority w:val="34"/>
    <w:qFormat/>
    <w:rsid w:val="009A6367"/>
    <w:pPr>
      <w:suppressAutoHyphens/>
      <w:spacing w:after="200" w:line="276" w:lineRule="auto"/>
      <w:ind w:left="708"/>
      <w:jc w:val="left"/>
    </w:pPr>
    <w:rPr>
      <w:rFonts w:eastAsia="Calibri" w:cs="Times New Roman"/>
      <w:color w:val="auto"/>
      <w:szCs w:val="22"/>
      <w:lang w:eastAsia="ar-SA"/>
    </w:rPr>
  </w:style>
  <w:style w:type="character" w:customStyle="1" w:styleId="PargrafodaListaChar">
    <w:name w:val="Parágrafo da Lista Char"/>
    <w:link w:val="PargrafodaLista"/>
    <w:uiPriority w:val="34"/>
    <w:rsid w:val="009A6367"/>
    <w:rPr>
      <w:rFonts w:ascii="Arial" w:eastAsia="Calibri" w:hAnsi="Arial"/>
      <w:szCs w:val="22"/>
      <w:lang w:eastAsia="ar-SA"/>
    </w:rPr>
  </w:style>
  <w:style w:type="paragraph" w:customStyle="1" w:styleId="EPP-Passosfluxo">
    <w:name w:val="EPP-Passos fluxo"/>
    <w:basedOn w:val="PargrafodaLista"/>
    <w:link w:val="EPP-PassosfluxoCarcter"/>
    <w:qFormat/>
    <w:rsid w:val="00D60B3D"/>
    <w:pPr>
      <w:numPr>
        <w:numId w:val="9"/>
      </w:numPr>
      <w:suppressAutoHyphens w:val="0"/>
      <w:spacing w:after="0" w:line="240" w:lineRule="auto"/>
      <w:ind w:hanging="588"/>
      <w:contextualSpacing/>
      <w:jc w:val="both"/>
    </w:pPr>
    <w:rPr>
      <w:szCs w:val="20"/>
      <w:lang w:eastAsia="en-US"/>
    </w:rPr>
  </w:style>
  <w:style w:type="paragraph" w:customStyle="1" w:styleId="EPP-Fluxotitulo">
    <w:name w:val="EPP-Fluxo titulo"/>
    <w:basedOn w:val="PargrafodaLista"/>
    <w:link w:val="EPP-FluxotituloCarcter"/>
    <w:qFormat/>
    <w:rsid w:val="00D60B3D"/>
    <w:pPr>
      <w:numPr>
        <w:numId w:val="10"/>
      </w:numPr>
      <w:suppressAutoHyphens w:val="0"/>
      <w:spacing w:after="0" w:line="240" w:lineRule="auto"/>
      <w:contextualSpacing/>
      <w:jc w:val="both"/>
    </w:pPr>
    <w:rPr>
      <w:rFonts w:ascii="Verdana" w:hAnsi="Verdana"/>
      <w:b/>
      <w:szCs w:val="20"/>
      <w:lang w:eastAsia="en-US"/>
    </w:rPr>
  </w:style>
  <w:style w:type="character" w:customStyle="1" w:styleId="EPP-PassosfluxoCarcter">
    <w:name w:val="EPP-Passos fluxo Carácter"/>
    <w:basedOn w:val="PargrafodaListaChar"/>
    <w:link w:val="EPP-Passosfluxo"/>
    <w:rsid w:val="00D60B3D"/>
    <w:rPr>
      <w:rFonts w:ascii="Arial" w:eastAsia="Calibri" w:hAnsi="Arial"/>
      <w:szCs w:val="22"/>
      <w:lang w:eastAsia="en-US"/>
    </w:rPr>
  </w:style>
  <w:style w:type="paragraph" w:customStyle="1" w:styleId="EPP-Fluxopassos">
    <w:name w:val="EPP-Fluxo passos"/>
    <w:basedOn w:val="PargrafodaLista"/>
    <w:link w:val="EPP-FluxopassosCarcter"/>
    <w:qFormat/>
    <w:rsid w:val="00D60B3D"/>
    <w:pPr>
      <w:numPr>
        <w:numId w:val="11"/>
      </w:numPr>
      <w:suppressAutoHyphens w:val="0"/>
      <w:spacing w:after="0" w:line="240" w:lineRule="auto"/>
      <w:contextualSpacing/>
      <w:jc w:val="both"/>
    </w:pPr>
    <w:rPr>
      <w:szCs w:val="20"/>
      <w:lang w:val="pt-PT" w:eastAsia="en-US"/>
    </w:rPr>
  </w:style>
  <w:style w:type="character" w:customStyle="1" w:styleId="EPP-FluxotituloCarcter">
    <w:name w:val="EPP-Fluxo titulo Carácter"/>
    <w:basedOn w:val="PargrafodaListaChar"/>
    <w:link w:val="EPP-Fluxotitulo"/>
    <w:rsid w:val="00D60B3D"/>
    <w:rPr>
      <w:rFonts w:ascii="Verdana" w:eastAsia="Calibri" w:hAnsi="Verdana"/>
      <w:b/>
      <w:szCs w:val="22"/>
      <w:lang w:eastAsia="en-US"/>
    </w:rPr>
  </w:style>
  <w:style w:type="paragraph" w:styleId="Citao">
    <w:name w:val="Quote"/>
    <w:basedOn w:val="Normal"/>
    <w:next w:val="Normal"/>
    <w:link w:val="CitaoChar"/>
    <w:uiPriority w:val="29"/>
    <w:qFormat/>
    <w:rsid w:val="009A6367"/>
    <w:rPr>
      <w:i/>
      <w:iCs/>
      <w:color w:val="000000" w:themeColor="text1"/>
    </w:rPr>
  </w:style>
  <w:style w:type="character" w:customStyle="1" w:styleId="EPP-FluxopassosCarcter">
    <w:name w:val="EPP-Fluxo passos Carácter"/>
    <w:basedOn w:val="PargrafodaListaChar"/>
    <w:link w:val="EPP-Fluxopassos"/>
    <w:rsid w:val="00D60B3D"/>
    <w:rPr>
      <w:rFonts w:ascii="Arial" w:eastAsia="Calibri" w:hAnsi="Arial"/>
      <w:szCs w:val="22"/>
      <w:lang w:val="pt-PT" w:eastAsia="en-US"/>
    </w:rPr>
  </w:style>
  <w:style w:type="character" w:customStyle="1" w:styleId="CitaoChar">
    <w:name w:val="Citação Char"/>
    <w:basedOn w:val="Fontepargpadro"/>
    <w:link w:val="Citao"/>
    <w:uiPriority w:val="29"/>
    <w:rsid w:val="009A6367"/>
    <w:rPr>
      <w:rFonts w:ascii="Arial" w:hAnsi="Arial" w:cs="Arial"/>
      <w:i/>
      <w:iCs/>
      <w:color w:val="000000" w:themeColor="text1"/>
    </w:rPr>
  </w:style>
  <w:style w:type="table" w:styleId="Tabelacomgrade">
    <w:name w:val="Table Grid"/>
    <w:basedOn w:val="Tabelanormal"/>
    <w:uiPriority w:val="39"/>
    <w:rsid w:val="008D76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850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w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elip\Dropbox\My%20PC%20(LAPTOP-JBM4P42V)\Downloads\Template%20-%20Especifica&#231;&#227;o%20de%20Caso%20de%20Us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5E611B46091948168D35B8DA71F69C6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3481BA8-38C3-4C87-9193-3A9A6EF2F0F5}"/>
      </w:docPartPr>
      <w:docPartBody>
        <w:p w:rsidR="009201ED" w:rsidRDefault="002D3930">
          <w:pPr>
            <w:pStyle w:val="5E611B46091948168D35B8DA71F69C64"/>
          </w:pPr>
          <w:r w:rsidRPr="003D2951">
            <w:rPr>
              <w:rStyle w:val="TextodoEspaoReservado"/>
            </w:rPr>
            <w:t>[Título]</w:t>
          </w:r>
        </w:p>
      </w:docPartBody>
    </w:docPart>
    <w:docPart>
      <w:docPartPr>
        <w:name w:val="9C4F356D05C4425C8138E6A4F3602E4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A9F208E-7E52-4320-9DB8-B80787B66DA8}"/>
      </w:docPartPr>
      <w:docPartBody>
        <w:p w:rsidR="009201ED" w:rsidRDefault="002D3930">
          <w:pPr>
            <w:pStyle w:val="9C4F356D05C4425C8138E6A4F3602E43"/>
          </w:pPr>
          <w:r w:rsidRPr="00FE5ACF">
            <w:rPr>
              <w:rStyle w:val="TextodoEspaoReservado"/>
            </w:rPr>
            <w:t>[Título]</w:t>
          </w:r>
        </w:p>
      </w:docPartBody>
    </w:docPart>
    <w:docPart>
      <w:docPartPr>
        <w:name w:val="4E349270F1854809B9D3A5B33256E8F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813829D-4375-4CB2-869D-C4A1C95312A1}"/>
      </w:docPartPr>
      <w:docPartBody>
        <w:p w:rsidR="009201ED" w:rsidRDefault="002D3930">
          <w:pPr>
            <w:pStyle w:val="4E349270F1854809B9D3A5B33256E8F1"/>
          </w:pPr>
          <w:r w:rsidRPr="00FE5ACF">
            <w:rPr>
              <w:rStyle w:val="TextodoEspaoReservado"/>
            </w:rPr>
            <w:t>[Gestor]</w:t>
          </w:r>
        </w:p>
      </w:docPartBody>
    </w:docPart>
    <w:docPart>
      <w:docPartPr>
        <w:name w:val="6CA3FCA28D524BC7A46006C96B5853F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D8E3D18-83D6-4755-9BCF-7F3A3FB77551}"/>
      </w:docPartPr>
      <w:docPartBody>
        <w:p w:rsidR="009201ED" w:rsidRDefault="002D3930">
          <w:pPr>
            <w:pStyle w:val="6CA3FCA28D524BC7A46006C96B5853FA"/>
          </w:pPr>
          <w:r w:rsidRPr="00FE5ACF">
            <w:rPr>
              <w:rStyle w:val="TextodoEspaoReservado"/>
            </w:rPr>
            <w:t>[Assunto]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697"/>
    <w:rsid w:val="002D3930"/>
    <w:rsid w:val="00757886"/>
    <w:rsid w:val="009201ED"/>
    <w:rsid w:val="00A01E7E"/>
    <w:rsid w:val="00C71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C71697"/>
    <w:rPr>
      <w:color w:val="808080"/>
    </w:rPr>
  </w:style>
  <w:style w:type="paragraph" w:customStyle="1" w:styleId="5E611B46091948168D35B8DA71F69C64">
    <w:name w:val="5E611B46091948168D35B8DA71F69C64"/>
  </w:style>
  <w:style w:type="paragraph" w:customStyle="1" w:styleId="9C4F356D05C4425C8138E6A4F3602E43">
    <w:name w:val="9C4F356D05C4425C8138E6A4F3602E43"/>
  </w:style>
  <w:style w:type="paragraph" w:customStyle="1" w:styleId="4E349270F1854809B9D3A5B33256E8F1">
    <w:name w:val="4E349270F1854809B9D3A5B33256E8F1"/>
  </w:style>
  <w:style w:type="paragraph" w:customStyle="1" w:styleId="6CA3FCA28D524BC7A46006C96B5853FA">
    <w:name w:val="6CA3FCA28D524BC7A46006C96B5853F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 - Especificação de Caso de Uso</Template>
  <TotalTime>27</TotalTime>
  <Pages>1</Pages>
  <Words>171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&lt;Nr&gt;-&lt;Nome do Caso de Uso&gt;</vt:lpstr>
    </vt:vector>
  </TitlesOfParts>
  <Manager>HD - Healthy Delivery</Manager>
  <Company/>
  <LinksUpToDate>false</LinksUpToDate>
  <CharactersWithSpaces>1094</CharactersWithSpaces>
  <SharedDoc>false</SharedDoc>
  <HLinks>
    <vt:vector size="96" baseType="variant">
      <vt:variant>
        <vt:i4>2031676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_Toc117994345</vt:lpwstr>
      </vt:variant>
      <vt:variant>
        <vt:i4>2031676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_Toc117994344</vt:lpwstr>
      </vt:variant>
      <vt:variant>
        <vt:i4>2031676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_Toc117994343</vt:lpwstr>
      </vt:variant>
      <vt:variant>
        <vt:i4>2031676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_Toc117994342</vt:lpwstr>
      </vt:variant>
      <vt:variant>
        <vt:i4>2031676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_Toc117994341</vt:lpwstr>
      </vt:variant>
      <vt:variant>
        <vt:i4>2031676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_Toc117994340</vt:lpwstr>
      </vt:variant>
      <vt:variant>
        <vt:i4>1572924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_Toc117994339</vt:lpwstr>
      </vt:variant>
      <vt:variant>
        <vt:i4>1572924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_Toc117994336</vt:lpwstr>
      </vt:variant>
      <vt:variant>
        <vt:i4>1572924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_Toc117994335</vt:lpwstr>
      </vt:variant>
      <vt:variant>
        <vt:i4>1572924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_Toc117994334</vt:lpwstr>
      </vt:variant>
      <vt:variant>
        <vt:i4>1572924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_Toc117994333</vt:lpwstr>
      </vt:variant>
      <vt:variant>
        <vt:i4>1572924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_Toc117994332</vt:lpwstr>
      </vt:variant>
      <vt:variant>
        <vt:i4>1572924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_Toc117994331</vt:lpwstr>
      </vt:variant>
      <vt:variant>
        <vt:i4>1572924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_Toc117994330</vt:lpwstr>
      </vt:variant>
      <vt:variant>
        <vt:i4>1638460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_Toc117994329</vt:lpwstr>
      </vt:variant>
      <vt:variant>
        <vt:i4>983054</vt:i4>
      </vt:variant>
      <vt:variant>
        <vt:i4>-1</vt:i4>
      </vt:variant>
      <vt:variant>
        <vt:i4>1027</vt:i4>
      </vt:variant>
      <vt:variant>
        <vt:i4>1</vt:i4>
      </vt:variant>
      <vt:variant>
        <vt:lpwstr>barracuda server:456:active jobs:politec:capa de proposta.jpg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Manter Produtos</dc:title>
  <dc:subject>Versão 1.0</dc:subject>
  <dc:creator>Felipe Rodriegues</dc:creator>
  <cp:lastModifiedBy>Felipe Rodriegues</cp:lastModifiedBy>
  <cp:revision>5</cp:revision>
  <cp:lastPrinted>2005-05-05T18:34:00Z</cp:lastPrinted>
  <dcterms:created xsi:type="dcterms:W3CDTF">2020-11-22T22:54:00Z</dcterms:created>
  <dcterms:modified xsi:type="dcterms:W3CDTF">2020-11-25T17:32:00Z</dcterms:modified>
  <cp:version>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ão Modelo">
    <vt:i4>1</vt:i4>
  </property>
</Properties>
</file>