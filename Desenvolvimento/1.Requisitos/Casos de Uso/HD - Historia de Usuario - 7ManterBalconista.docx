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C25A0D" w14:textId="3A1EE7A4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D368AF">
        <w:t>MANTER BALCONISTA</w:t>
      </w:r>
    </w:p>
    <w:p w14:paraId="7705A06D" w14:textId="0F670FFF" w:rsidR="004B1997" w:rsidRDefault="004B1997" w:rsidP="004B1997">
      <w:pPr>
        <w:pStyle w:val="EPP-Seonivel1"/>
      </w:pPr>
      <w:r>
        <w:t xml:space="preserve">número da historia: </w:t>
      </w:r>
      <w:r w:rsidR="00D368AF">
        <w:t>7</w:t>
      </w:r>
    </w:p>
    <w:p w14:paraId="6DE35E02" w14:textId="7BF7DF99" w:rsidR="00B537BE" w:rsidRDefault="00AF2C6E" w:rsidP="00B537BE">
      <w:pPr>
        <w:pStyle w:val="EPP-Seonivel1"/>
      </w:pPr>
      <w:r>
        <w:t xml:space="preserve">estimativa: </w:t>
      </w:r>
      <w:r w:rsidR="00D368AF">
        <w:t>14/01/2021</w:t>
      </w:r>
    </w:p>
    <w:p w14:paraId="6D6B9CD1" w14:textId="5C9611EF" w:rsidR="004B1997" w:rsidRDefault="00375F64" w:rsidP="004B1997">
      <w:pPr>
        <w:pStyle w:val="EPP-Seonivel1"/>
      </w:pPr>
      <w:r>
        <w:t>Descrição</w:t>
      </w:r>
      <w:bookmarkEnd w:id="0"/>
      <w:r w:rsidR="004B1997">
        <w:t xml:space="preserve"> da historia</w:t>
      </w:r>
      <w:bookmarkStart w:id="1" w:name="_Toc464633894"/>
    </w:p>
    <w:p w14:paraId="043AF14B" w14:textId="31425821" w:rsidR="00B537BE" w:rsidRPr="00B537BE" w:rsidRDefault="00B537BE" w:rsidP="00B537B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Como Administrador eu quero uma funcionalidade para que eu possa realizar o cadastro de balconistas, pois são os mesmos que irão receber os pedidos vindos dos clientes para depois despachá-los para entrega</w:t>
      </w:r>
    </w:p>
    <w:p w14:paraId="4C07207F" w14:textId="55364BE9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487684E6" w14:textId="77777777" w:rsidR="00016CF6" w:rsidRDefault="00016CF6" w:rsidP="00016CF6">
      <w:pPr>
        <w:pStyle w:val="EPP-Comentario"/>
      </w:pPr>
    </w:p>
    <w:p w14:paraId="708B2F82" w14:textId="586B05A7" w:rsidR="00B537BE" w:rsidRPr="0096520B" w:rsidRDefault="00016CF6" w:rsidP="00B537BE">
      <w:pPr>
        <w:pStyle w:val="EPP-Cabealho"/>
        <w:jc w:val="left"/>
        <w:rPr>
          <w:sz w:val="22"/>
          <w:szCs w:val="22"/>
        </w:rPr>
      </w:pPr>
      <w:r w:rsidRPr="00016CF6">
        <w:rPr>
          <w:b/>
        </w:rPr>
        <w:t>Pré-condição</w:t>
      </w:r>
      <w:r>
        <w:t xml:space="preserve">: </w:t>
      </w:r>
      <w:r w:rsidR="00B537BE">
        <w:rPr>
          <w:sz w:val="22"/>
          <w:szCs w:val="22"/>
        </w:rPr>
        <w:t>Para cadastrar os balconistas é necessário que o Administrador esteja logado</w:t>
      </w:r>
    </w:p>
    <w:p w14:paraId="05D54074" w14:textId="26AA85D0" w:rsidR="00016CF6" w:rsidRDefault="00016CF6" w:rsidP="00016CF6">
      <w:pPr>
        <w:pStyle w:val="EPP-Cabealho"/>
        <w:jc w:val="left"/>
      </w:pPr>
    </w:p>
    <w:p w14:paraId="61164DE6" w14:textId="77777777" w:rsidR="00016CF6" w:rsidRDefault="00016CF6" w:rsidP="00016CF6">
      <w:pPr>
        <w:pStyle w:val="EPP-Cabealho"/>
        <w:jc w:val="left"/>
      </w:pPr>
    </w:p>
    <w:p w14:paraId="2FB74D6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0"/>
        <w:gridCol w:w="3760"/>
        <w:gridCol w:w="2414"/>
        <w:gridCol w:w="2384"/>
      </w:tblGrid>
      <w:tr w:rsidR="00016CF6" w:rsidRPr="00016CF6" w14:paraId="2A4E74C5" w14:textId="77777777" w:rsidTr="00016CF6">
        <w:tc>
          <w:tcPr>
            <w:tcW w:w="1101" w:type="dxa"/>
          </w:tcPr>
          <w:p w14:paraId="2620D13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40612C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080C1FB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42854E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B537BE" w14:paraId="696F7574" w14:textId="77777777" w:rsidTr="00016CF6">
        <w:tc>
          <w:tcPr>
            <w:tcW w:w="1101" w:type="dxa"/>
          </w:tcPr>
          <w:p w14:paraId="1EE2624A" w14:textId="77777777" w:rsidR="00B537BE" w:rsidRPr="00B537BE" w:rsidRDefault="00B537BE" w:rsidP="00B537BE">
            <w:pPr>
              <w:pStyle w:val="EPP-Comentario"/>
              <w:rPr>
                <w:i w:val="0"/>
                <w:iCs/>
              </w:rPr>
            </w:pPr>
            <w:r w:rsidRPr="00B537BE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48559FCB" w14:textId="77777777" w:rsidR="00B537BE" w:rsidRDefault="00B537BE" w:rsidP="00B537BE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6DE1779D" w14:textId="17E01254" w:rsidR="00B537BE" w:rsidRDefault="00B537BE" w:rsidP="00B537BE">
            <w:pPr>
              <w:pStyle w:val="EPP-Comentario"/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Cadastrar Balconistas</w:t>
            </w:r>
          </w:p>
        </w:tc>
        <w:tc>
          <w:tcPr>
            <w:tcW w:w="2445" w:type="dxa"/>
          </w:tcPr>
          <w:p w14:paraId="1CA550E4" w14:textId="77777777" w:rsidR="00B537BE" w:rsidRPr="00097806" w:rsidRDefault="00B537BE" w:rsidP="00B537BE">
            <w:pPr>
              <w:jc w:val="left"/>
              <w:rPr>
                <w:color w:val="auto"/>
                <w:sz w:val="22"/>
                <w:szCs w:val="22"/>
              </w:rPr>
            </w:pPr>
            <w:r w:rsidRPr="00097806">
              <w:rPr>
                <w:color w:val="auto"/>
                <w:sz w:val="22"/>
                <w:szCs w:val="22"/>
              </w:rPr>
              <w:t>Ane Helena Silva,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097806">
              <w:rPr>
                <w:color w:val="auto"/>
                <w:sz w:val="22"/>
                <w:szCs w:val="22"/>
              </w:rPr>
              <w:t>778.558.888-88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r w:rsidRPr="00097806">
              <w:rPr>
                <w:color w:val="auto"/>
                <w:sz w:val="22"/>
                <w:szCs w:val="22"/>
              </w:rPr>
              <w:t>(22) 55545-5555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hyperlink r:id="rId7" w:history="1">
              <w:r w:rsidRPr="00097806">
                <w:rPr>
                  <w:rStyle w:val="Hyperlink"/>
                  <w:color w:val="auto"/>
                  <w:sz w:val="22"/>
                  <w:szCs w:val="22"/>
                  <w:u w:val="none"/>
                </w:rPr>
                <w:t>ane@gmail.com</w:t>
              </w:r>
            </w:hyperlink>
            <w:r>
              <w:rPr>
                <w:color w:val="auto"/>
                <w:sz w:val="22"/>
                <w:szCs w:val="22"/>
              </w:rPr>
              <w:t xml:space="preserve">, </w:t>
            </w:r>
            <w:r w:rsidRPr="00097806">
              <w:rPr>
                <w:color w:val="auto"/>
                <w:sz w:val="22"/>
                <w:szCs w:val="22"/>
              </w:rPr>
              <w:t xml:space="preserve">778.558.888-88 </w:t>
            </w:r>
          </w:p>
          <w:p w14:paraId="7DB6ADDB" w14:textId="50BDCE6F" w:rsidR="00B537BE" w:rsidRDefault="00B537BE" w:rsidP="00B537BE">
            <w:pPr>
              <w:pStyle w:val="EPP-Comentario"/>
            </w:pPr>
          </w:p>
        </w:tc>
        <w:tc>
          <w:tcPr>
            <w:tcW w:w="2445" w:type="dxa"/>
          </w:tcPr>
          <w:p w14:paraId="64389315" w14:textId="462B6BB9" w:rsidR="00B537BE" w:rsidRDefault="00B537BE" w:rsidP="00B537BE">
            <w:pPr>
              <w:pStyle w:val="EPP-Comentario"/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Aparecer mensagem que foi cadastrado com sucesso</w:t>
            </w:r>
          </w:p>
        </w:tc>
      </w:tr>
      <w:tr w:rsidR="009B541D" w14:paraId="3CFB68AC" w14:textId="77777777" w:rsidTr="00016CF6">
        <w:tc>
          <w:tcPr>
            <w:tcW w:w="1101" w:type="dxa"/>
          </w:tcPr>
          <w:p w14:paraId="047A8386" w14:textId="1279E163" w:rsidR="009B541D" w:rsidRPr="00B537BE" w:rsidRDefault="009B541D" w:rsidP="00B537B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6B145FAD" w14:textId="31328CC1" w:rsidR="009B541D" w:rsidRDefault="009B541D" w:rsidP="00B537BE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B541D">
              <w:rPr>
                <w:i w:val="0"/>
                <w:iCs/>
                <w:color w:val="000000" w:themeColor="text1"/>
                <w:sz w:val="22"/>
                <w:szCs w:val="22"/>
              </w:rPr>
              <w:t>Excluir um balconista</w:t>
            </w:r>
          </w:p>
        </w:tc>
        <w:tc>
          <w:tcPr>
            <w:tcW w:w="2445" w:type="dxa"/>
          </w:tcPr>
          <w:p w14:paraId="07A7724D" w14:textId="038FE362" w:rsidR="009B541D" w:rsidRPr="00097806" w:rsidRDefault="00C70F81" w:rsidP="00B537BE">
            <w:pPr>
              <w:jc w:val="left"/>
              <w:rPr>
                <w:color w:val="auto"/>
                <w:sz w:val="22"/>
                <w:szCs w:val="22"/>
              </w:rPr>
            </w:pPr>
            <w:r w:rsidRPr="00C70F81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2445" w:type="dxa"/>
          </w:tcPr>
          <w:p w14:paraId="3DD8B097" w14:textId="25264973" w:rsidR="009B541D" w:rsidRDefault="00C70F81" w:rsidP="00B537BE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C70F81">
              <w:rPr>
                <w:i w:val="0"/>
                <w:iCs/>
                <w:color w:val="000000" w:themeColor="text1"/>
                <w:sz w:val="22"/>
                <w:szCs w:val="22"/>
              </w:rPr>
              <w:t>O balconista ser excluido com sucesso e não ser mais listado na tabela de usuarios</w:t>
            </w:r>
          </w:p>
        </w:tc>
      </w:tr>
      <w:tr w:rsidR="00C70F81" w14:paraId="773BCB21" w14:textId="77777777" w:rsidTr="00016CF6">
        <w:tc>
          <w:tcPr>
            <w:tcW w:w="1101" w:type="dxa"/>
          </w:tcPr>
          <w:p w14:paraId="74745F80" w14:textId="53170DF5" w:rsidR="00C70F81" w:rsidRDefault="00C70F81" w:rsidP="00B537B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2F80B680" w14:textId="712CACD4" w:rsidR="00C70F81" w:rsidRPr="009B541D" w:rsidRDefault="00C70F81" w:rsidP="00B537BE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C70F81">
              <w:rPr>
                <w:i w:val="0"/>
                <w:iCs/>
                <w:color w:val="000000" w:themeColor="text1"/>
                <w:sz w:val="22"/>
                <w:szCs w:val="22"/>
              </w:rPr>
              <w:t>Editar um balconista</w:t>
            </w:r>
          </w:p>
        </w:tc>
        <w:tc>
          <w:tcPr>
            <w:tcW w:w="2445" w:type="dxa"/>
          </w:tcPr>
          <w:p w14:paraId="2BCF7774" w14:textId="77777777" w:rsidR="00C70F81" w:rsidRPr="00097806" w:rsidRDefault="00C70F81" w:rsidP="00C70F81">
            <w:pPr>
              <w:jc w:val="left"/>
              <w:rPr>
                <w:color w:val="auto"/>
                <w:sz w:val="22"/>
                <w:szCs w:val="22"/>
              </w:rPr>
            </w:pPr>
            <w:r w:rsidRPr="00097806">
              <w:rPr>
                <w:color w:val="auto"/>
                <w:sz w:val="22"/>
                <w:szCs w:val="22"/>
              </w:rPr>
              <w:t>Ane Helena Silva,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097806">
              <w:rPr>
                <w:color w:val="auto"/>
                <w:sz w:val="22"/>
                <w:szCs w:val="22"/>
              </w:rPr>
              <w:t>778.558.888-88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r w:rsidRPr="00097806">
              <w:rPr>
                <w:color w:val="auto"/>
                <w:sz w:val="22"/>
                <w:szCs w:val="22"/>
              </w:rPr>
              <w:t>(22) 55545-5555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hyperlink r:id="rId8" w:history="1">
              <w:r w:rsidRPr="00097806">
                <w:rPr>
                  <w:rStyle w:val="Hyperlink"/>
                  <w:color w:val="auto"/>
                  <w:sz w:val="22"/>
                  <w:szCs w:val="22"/>
                  <w:u w:val="none"/>
                </w:rPr>
                <w:t>ane@gmail.com</w:t>
              </w:r>
            </w:hyperlink>
            <w:r>
              <w:rPr>
                <w:color w:val="auto"/>
                <w:sz w:val="22"/>
                <w:szCs w:val="22"/>
              </w:rPr>
              <w:t xml:space="preserve">, </w:t>
            </w:r>
            <w:r w:rsidRPr="00097806">
              <w:rPr>
                <w:color w:val="auto"/>
                <w:sz w:val="22"/>
                <w:szCs w:val="22"/>
              </w:rPr>
              <w:t xml:space="preserve">778.558.888-88 </w:t>
            </w:r>
          </w:p>
          <w:p w14:paraId="77E60FDC" w14:textId="77777777" w:rsidR="00C70F81" w:rsidRPr="00C70F81" w:rsidRDefault="00C70F81" w:rsidP="00B537BE">
            <w:pPr>
              <w:jc w:val="left"/>
              <w:rPr>
                <w:color w:val="auto"/>
                <w:sz w:val="22"/>
                <w:szCs w:val="22"/>
              </w:rPr>
            </w:pPr>
          </w:p>
        </w:tc>
        <w:tc>
          <w:tcPr>
            <w:tcW w:w="2445" w:type="dxa"/>
          </w:tcPr>
          <w:p w14:paraId="4FFB5013" w14:textId="4B4D9141" w:rsidR="00C70F81" w:rsidRPr="00C70F81" w:rsidRDefault="00C70F81" w:rsidP="00B537BE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C70F81">
              <w:rPr>
                <w:i w:val="0"/>
                <w:iCs/>
                <w:color w:val="000000" w:themeColor="text1"/>
                <w:sz w:val="22"/>
                <w:szCs w:val="22"/>
              </w:rPr>
              <w:t>O balconista ser editado com sucesso e aparecer as alterações na tabela de usuarios</w:t>
            </w:r>
          </w:p>
        </w:tc>
      </w:tr>
    </w:tbl>
    <w:p w14:paraId="4685B749" w14:textId="77777777" w:rsidR="00016CF6" w:rsidRDefault="00016CF6" w:rsidP="007E6CB5">
      <w:pPr>
        <w:pStyle w:val="EPP-Comentario"/>
      </w:pPr>
    </w:p>
    <w:p w14:paraId="12D54D4E" w14:textId="77777777" w:rsidR="0033170C" w:rsidRDefault="0033170C" w:rsidP="0033170C">
      <w:pPr>
        <w:pStyle w:val="EPP-Seonivel1"/>
      </w:pPr>
      <w:r>
        <w:t>tEM PROTÓTIPO?</w:t>
      </w:r>
    </w:p>
    <w:p w14:paraId="1C035E63" w14:textId="765604C0" w:rsidR="0033170C" w:rsidRPr="00B537BE" w:rsidRDefault="00B537BE" w:rsidP="007E6CB5">
      <w:pPr>
        <w:pStyle w:val="EPP-Comentario"/>
        <w:rPr>
          <w:i w:val="0"/>
          <w:iCs/>
          <w:color w:val="auto"/>
        </w:rPr>
      </w:pPr>
      <w:r w:rsidRPr="00B537BE">
        <w:rPr>
          <w:i w:val="0"/>
          <w:iCs/>
          <w:color w:val="auto"/>
        </w:rPr>
        <w:t>Não existe.</w:t>
      </w:r>
    </w:p>
    <w:sectPr w:rsidR="0033170C" w:rsidRPr="00B537BE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20D0" w14:textId="77777777" w:rsidR="00721FD2" w:rsidRDefault="00721FD2">
      <w:r>
        <w:separator/>
      </w:r>
    </w:p>
  </w:endnote>
  <w:endnote w:type="continuationSeparator" w:id="0">
    <w:p w14:paraId="67DDE453" w14:textId="77777777" w:rsidR="00721FD2" w:rsidRDefault="0072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0E6AD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101547B" w14:textId="77777777">
      <w:trPr>
        <w:cantSplit/>
      </w:trPr>
      <w:tc>
        <w:tcPr>
          <w:tcW w:w="6300" w:type="dxa"/>
        </w:tcPr>
        <w:p w14:paraId="0FFE5B22" w14:textId="77777777" w:rsidR="00FB4266" w:rsidRDefault="00721FD2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2BFAEA7D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4028DA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129C1F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368AF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D89E3" w14:textId="77777777" w:rsidR="00721FD2" w:rsidRDefault="00721FD2">
      <w:r>
        <w:separator/>
      </w:r>
    </w:p>
  </w:footnote>
  <w:footnote w:type="continuationSeparator" w:id="0">
    <w:p w14:paraId="7BBA0708" w14:textId="77777777" w:rsidR="00721FD2" w:rsidRDefault="0072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838DAA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DD41948" w14:textId="0CAE5CDF" w:rsidR="00FB4266" w:rsidRDefault="00D368AF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182D8F5D" wp14:editId="26E19DAC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CDA9914" w14:textId="77B811B2" w:rsidR="00FB4266" w:rsidRDefault="00D368AF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7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092F576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8299A34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AF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4E7446"/>
    <w:rsid w:val="00580EC3"/>
    <w:rsid w:val="005C2EBC"/>
    <w:rsid w:val="00636D67"/>
    <w:rsid w:val="00651E57"/>
    <w:rsid w:val="0069452F"/>
    <w:rsid w:val="006A0A78"/>
    <w:rsid w:val="00721FD2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9B541D"/>
    <w:rsid w:val="00AA73B9"/>
    <w:rsid w:val="00AC5BC3"/>
    <w:rsid w:val="00AF2C6E"/>
    <w:rsid w:val="00B210BA"/>
    <w:rsid w:val="00B5102A"/>
    <w:rsid w:val="00B537BE"/>
    <w:rsid w:val="00BA0484"/>
    <w:rsid w:val="00BB664B"/>
    <w:rsid w:val="00C16EDA"/>
    <w:rsid w:val="00C36863"/>
    <w:rsid w:val="00C57F6A"/>
    <w:rsid w:val="00C70F81"/>
    <w:rsid w:val="00D3374F"/>
    <w:rsid w:val="00D368A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1037FB"/>
  <w15:docId w15:val="{DF7CEEB9-F95F-47D8-A861-F3426393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Template%20-%20Historia%20de%20Usuario%20(3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(3)</Template>
  <TotalTime>39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1059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7-Historia de Usuario</dc:title>
  <dc:subject>Versão &lt;X&gt;</dc:subject>
  <dc:creator>Felipe Rodriegues</dc:creator>
  <cp:lastModifiedBy>Felipe Rodriegues</cp:lastModifiedBy>
  <cp:revision>3</cp:revision>
  <cp:lastPrinted>2005-05-05T18:34:00Z</cp:lastPrinted>
  <dcterms:created xsi:type="dcterms:W3CDTF">2021-01-30T03:09:00Z</dcterms:created>
  <dcterms:modified xsi:type="dcterms:W3CDTF">2021-01-30T04:04:00Z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