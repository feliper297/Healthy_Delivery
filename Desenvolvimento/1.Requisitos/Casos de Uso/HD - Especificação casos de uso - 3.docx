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8C65F7" w14:textId="45637AA1" w:rsidR="0069452F" w:rsidRDefault="002D33B2" w:rsidP="00C57F6A">
      <w:pPr>
        <w:jc w:val="center"/>
      </w:pPr>
      <w:r>
        <w:rPr>
          <w:noProof/>
        </w:rPr>
        <w:drawing>
          <wp:inline distT="0" distB="0" distL="0" distR="0" wp14:anchorId="14644B6E" wp14:editId="66AE85BD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07998" w14:textId="77777777" w:rsidR="0069452F" w:rsidRPr="00A20D4F" w:rsidRDefault="0069452F" w:rsidP="0069452F"/>
    <w:p w14:paraId="7FB56CEB" w14:textId="77777777" w:rsidR="0069452F" w:rsidRPr="00A20D4F" w:rsidRDefault="0069452F" w:rsidP="0069452F"/>
    <w:p w14:paraId="6E20761E" w14:textId="77777777" w:rsidR="0069452F" w:rsidRPr="00A20D4F" w:rsidRDefault="0069452F" w:rsidP="0069452F"/>
    <w:p w14:paraId="6E605BC0" w14:textId="77777777" w:rsidR="0069452F" w:rsidRPr="00A20D4F" w:rsidRDefault="0069452F" w:rsidP="0069452F"/>
    <w:p w14:paraId="01ACC286" w14:textId="77777777" w:rsidR="0069452F" w:rsidRPr="00A20D4F" w:rsidRDefault="0069452F" w:rsidP="0069452F"/>
    <w:p w14:paraId="5BAF4633" w14:textId="77777777" w:rsidR="0069452F" w:rsidRPr="00A20D4F" w:rsidRDefault="0069452F" w:rsidP="0069452F"/>
    <w:p w14:paraId="6E250338" w14:textId="77777777" w:rsidR="0069452F" w:rsidRPr="00A20D4F" w:rsidRDefault="0069452F" w:rsidP="0069452F"/>
    <w:p w14:paraId="1CF97362" w14:textId="77777777" w:rsidR="0069452F" w:rsidRPr="00A20D4F" w:rsidRDefault="0069452F" w:rsidP="0069452F"/>
    <w:p w14:paraId="28CC29C8" w14:textId="77777777" w:rsidR="0069452F" w:rsidRPr="00A20D4F" w:rsidRDefault="0069452F" w:rsidP="0069452F"/>
    <w:p w14:paraId="3B6B9375" w14:textId="77777777" w:rsidR="0069452F" w:rsidRPr="00A20D4F" w:rsidRDefault="0069452F" w:rsidP="0069452F"/>
    <w:p w14:paraId="2904B304" w14:textId="77777777" w:rsidR="0069452F" w:rsidRPr="00A20D4F" w:rsidRDefault="0069452F" w:rsidP="0069452F"/>
    <w:p w14:paraId="34546D2E" w14:textId="77777777" w:rsidR="0069452F" w:rsidRPr="00A20D4F" w:rsidRDefault="0069452F" w:rsidP="0069452F"/>
    <w:p w14:paraId="25ED578D" w14:textId="77777777" w:rsidR="0069452F" w:rsidRPr="00A20D4F" w:rsidRDefault="0069452F" w:rsidP="0069452F"/>
    <w:p w14:paraId="1D448DE6" w14:textId="77777777" w:rsidR="0069452F" w:rsidRPr="00A20D4F" w:rsidRDefault="0069452F" w:rsidP="0069452F"/>
    <w:p w14:paraId="6A046394" w14:textId="77777777" w:rsidR="0069452F" w:rsidRPr="00A20D4F" w:rsidRDefault="0069452F" w:rsidP="0069452F"/>
    <w:p w14:paraId="456D195B" w14:textId="77777777" w:rsidR="0069452F" w:rsidRPr="00A20D4F" w:rsidRDefault="0069452F" w:rsidP="0069452F"/>
    <w:p w14:paraId="15378E8B" w14:textId="10C62A5D" w:rsidR="0069452F" w:rsidRDefault="0069452F" w:rsidP="007E6CB5">
      <w:pPr>
        <w:pStyle w:val="EPP-Comentario"/>
      </w:pPr>
    </w:p>
    <w:p w14:paraId="0F64250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5708A4" wp14:editId="79F35929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E611B46091948168D35B8DA71F69C6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155EEC" w14:textId="506471E1" w:rsidR="0069452F" w:rsidRPr="0037364C" w:rsidRDefault="008D5B60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3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 w:rsidR="00BF4FFF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Manter usuários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708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E611B46091948168D35B8DA71F69C6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B155EEC" w14:textId="506471E1" w:rsidR="0069452F" w:rsidRPr="0037364C" w:rsidRDefault="008D5B60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3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 w:rsidR="00BF4FFF">
                            <w:rPr>
                              <w:rFonts w:ascii="Segoe UI" w:hAnsi="Segoe UI" w:cs="Segoe UI"/>
                              <w:color w:val="C00000"/>
                            </w:rPr>
                            <w:t>Manter usuários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ECDEFA" w14:textId="77777777" w:rsidR="0069452F" w:rsidRPr="00264EFB" w:rsidRDefault="0069452F" w:rsidP="0069452F"/>
    <w:p w14:paraId="0D32CC1A" w14:textId="77777777" w:rsidR="0069452F" w:rsidRPr="00264EFB" w:rsidRDefault="0069452F" w:rsidP="0069452F"/>
    <w:p w14:paraId="70CCCC8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07515" wp14:editId="17884B6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62C014" w14:textId="65583D51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2D33B2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306F95CF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3D2F82C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0751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D62C014" w14:textId="65583D51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2D33B2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306F95CF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3D2F82C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F0AAA" w14:textId="77777777" w:rsidR="0069452F" w:rsidRPr="00264EFB" w:rsidRDefault="0069452F" w:rsidP="0069452F"/>
    <w:p w14:paraId="50D921CE" w14:textId="77777777" w:rsidR="0069452F" w:rsidRPr="00264EFB" w:rsidRDefault="0069452F" w:rsidP="0069452F"/>
    <w:p w14:paraId="34F2B407" w14:textId="77777777" w:rsidR="0069452F" w:rsidRPr="00264EFB" w:rsidRDefault="0069452F" w:rsidP="0069452F"/>
    <w:p w14:paraId="5DF1425D" w14:textId="77777777" w:rsidR="0069452F" w:rsidRPr="00264EFB" w:rsidRDefault="0069452F" w:rsidP="0069452F"/>
    <w:p w14:paraId="0B8BD11D" w14:textId="77777777" w:rsidR="0069452F" w:rsidRPr="00264EFB" w:rsidRDefault="0069452F" w:rsidP="0069452F"/>
    <w:p w14:paraId="0DE20B86" w14:textId="77777777" w:rsidR="0069452F" w:rsidRPr="00264EFB" w:rsidRDefault="0069452F" w:rsidP="0069452F"/>
    <w:p w14:paraId="33E0B9D2" w14:textId="77777777" w:rsidR="0069452F" w:rsidRPr="00264EFB" w:rsidRDefault="0069452F" w:rsidP="0069452F"/>
    <w:p w14:paraId="4F457239" w14:textId="77777777" w:rsidR="0069452F" w:rsidRPr="00264EFB" w:rsidRDefault="0069452F" w:rsidP="0069452F"/>
    <w:p w14:paraId="363BD2BE" w14:textId="77777777" w:rsidR="0069452F" w:rsidRPr="00264EFB" w:rsidRDefault="0069452F" w:rsidP="0069452F"/>
    <w:p w14:paraId="30109B4A" w14:textId="77777777" w:rsidR="0069452F" w:rsidRPr="00264EFB" w:rsidRDefault="0069452F" w:rsidP="0069452F"/>
    <w:p w14:paraId="08223EAD" w14:textId="77777777" w:rsidR="0069452F" w:rsidRPr="00264EFB" w:rsidRDefault="0069452F" w:rsidP="0069452F"/>
    <w:p w14:paraId="24CB2FB1" w14:textId="77777777" w:rsidR="0069452F" w:rsidRPr="00264EFB" w:rsidRDefault="0069452F" w:rsidP="0069452F"/>
    <w:p w14:paraId="21F15FA9" w14:textId="77777777" w:rsidR="0069452F" w:rsidRPr="00264EFB" w:rsidRDefault="0069452F" w:rsidP="0069452F"/>
    <w:p w14:paraId="43EF9F60" w14:textId="77777777" w:rsidR="0069452F" w:rsidRPr="00264EFB" w:rsidRDefault="0069452F" w:rsidP="0069452F"/>
    <w:p w14:paraId="5AC1FC91" w14:textId="77777777" w:rsidR="0069452F" w:rsidRPr="00264EFB" w:rsidRDefault="0069452F" w:rsidP="0069452F"/>
    <w:p w14:paraId="5F032695" w14:textId="77777777" w:rsidR="0069452F" w:rsidRPr="00264EFB" w:rsidRDefault="0069452F" w:rsidP="0069452F"/>
    <w:p w14:paraId="16EC0F27" w14:textId="77777777" w:rsidR="0069452F" w:rsidRPr="00264EFB" w:rsidRDefault="0069452F" w:rsidP="0069452F"/>
    <w:p w14:paraId="790E09A8" w14:textId="77777777" w:rsidR="0069452F" w:rsidRDefault="0069452F" w:rsidP="0069452F">
      <w:pPr>
        <w:tabs>
          <w:tab w:val="left" w:pos="3700"/>
        </w:tabs>
      </w:pPr>
      <w:r>
        <w:tab/>
      </w:r>
    </w:p>
    <w:p w14:paraId="2A955E9B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228D4" wp14:editId="4DA5288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C1B8834" w14:textId="64253A14" w:rsidR="0069452F" w:rsidRPr="00264EFB" w:rsidRDefault="002D33B2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27452682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28D4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C1B8834" w14:textId="64253A14" w:rsidR="0069452F" w:rsidRPr="00264EFB" w:rsidRDefault="002D33B2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27452682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F5B1B6D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3B974A49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380A81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1F7AB8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57C9B3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85B249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27094AB0" w14:textId="77777777" w:rsidTr="00BF5EBE">
        <w:trPr>
          <w:trHeight w:val="284"/>
        </w:trPr>
        <w:tc>
          <w:tcPr>
            <w:tcW w:w="1550" w:type="dxa"/>
          </w:tcPr>
          <w:p w14:paraId="3609AA69" w14:textId="2788B0E0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22/11/2020</w:t>
            </w:r>
          </w:p>
          <w:p w14:paraId="2BDB5A75" w14:textId="77777777" w:rsidR="0069452F" w:rsidRPr="002D33B2" w:rsidRDefault="0069452F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2A0BF4" w14:textId="31F1A1F3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1.0</w:t>
            </w:r>
          </w:p>
        </w:tc>
        <w:tc>
          <w:tcPr>
            <w:tcW w:w="4680" w:type="dxa"/>
          </w:tcPr>
          <w:p w14:paraId="7D19541F" w14:textId="125068E5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Iniciação</w:t>
            </w:r>
          </w:p>
        </w:tc>
        <w:tc>
          <w:tcPr>
            <w:tcW w:w="2410" w:type="dxa"/>
          </w:tcPr>
          <w:p w14:paraId="4FBD2A36" w14:textId="0C2F6C0A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Felipe Rodrigues</w:t>
            </w:r>
          </w:p>
        </w:tc>
      </w:tr>
      <w:tr w:rsidR="0069452F" w14:paraId="1D0B4910" w14:textId="77777777" w:rsidTr="00BF5EBE">
        <w:trPr>
          <w:trHeight w:val="284"/>
        </w:trPr>
        <w:tc>
          <w:tcPr>
            <w:tcW w:w="1550" w:type="dxa"/>
          </w:tcPr>
          <w:p w14:paraId="2A82F916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7D9A8ED7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2D66C3BF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5A7030C1" w14:textId="77777777" w:rsidR="0069452F" w:rsidRDefault="0069452F" w:rsidP="00BF5EBE">
            <w:pPr>
              <w:jc w:val="left"/>
            </w:pPr>
          </w:p>
        </w:tc>
      </w:tr>
      <w:tr w:rsidR="0069452F" w14:paraId="3A10BD0A" w14:textId="77777777" w:rsidTr="00BF5EBE">
        <w:trPr>
          <w:trHeight w:val="284"/>
        </w:trPr>
        <w:tc>
          <w:tcPr>
            <w:tcW w:w="1550" w:type="dxa"/>
          </w:tcPr>
          <w:p w14:paraId="54FEA255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47A68792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5AABCD12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0BE70E00" w14:textId="77777777" w:rsidR="0069452F" w:rsidRDefault="0069452F" w:rsidP="00BF5EBE">
            <w:pPr>
              <w:jc w:val="left"/>
            </w:pPr>
          </w:p>
        </w:tc>
      </w:tr>
    </w:tbl>
    <w:p w14:paraId="2F30F476" w14:textId="77777777" w:rsidR="00FB4266" w:rsidRDefault="00FB4266"/>
    <w:p w14:paraId="041F25D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39FA795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90D3A0B" w14:textId="77777777" w:rsidR="008E52A1" w:rsidRDefault="00D5206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B78B07A" w14:textId="77777777" w:rsidR="008E52A1" w:rsidRDefault="00D5206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0173B86" w14:textId="77777777" w:rsidR="008E52A1" w:rsidRDefault="00D5206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6533940" w14:textId="77777777" w:rsidR="008E52A1" w:rsidRDefault="00D5206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21C84796" w14:textId="77777777" w:rsidR="008E52A1" w:rsidRDefault="00D5206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B6EF83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0B355510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180CFCB0" w14:textId="5186BB7B" w:rsidR="00FB4266" w:rsidRDefault="00ED5BFD" w:rsidP="005C2EBC">
      <w:pPr>
        <w:pStyle w:val="EPP-Titulo"/>
        <w:rPr>
          <w:sz w:val="20"/>
        </w:rPr>
      </w:pPr>
      <w:r>
        <w:lastRenderedPageBreak/>
        <w:t>manter usuários</w:t>
      </w:r>
    </w:p>
    <w:p w14:paraId="4546B66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1E7FF589" w14:textId="42271A8B" w:rsidR="00E54AD6" w:rsidRPr="002D33B2" w:rsidRDefault="008D5B60" w:rsidP="00E54AD6">
      <w:pPr>
        <w:pStyle w:val="EPP-Comentari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Os administradores e clientes vão poder logar no sistema</w:t>
      </w:r>
      <w:r w:rsidR="00BF4FFF">
        <w:rPr>
          <w:i w:val="0"/>
          <w:iCs/>
          <w:color w:val="auto"/>
          <w:sz w:val="24"/>
          <w:szCs w:val="24"/>
        </w:rPr>
        <w:t>, tanto o administrador quanto o cliente vão manter usuários</w:t>
      </w:r>
    </w:p>
    <w:p w14:paraId="2DFB56EC" w14:textId="58C30B1E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1E426085" w14:textId="5083EAF1" w:rsidR="0049456B" w:rsidRPr="002D33B2" w:rsidRDefault="002D33B2" w:rsidP="007E6CB5">
      <w:pPr>
        <w:pStyle w:val="EPP-Comentario"/>
        <w:rPr>
          <w:i w:val="0"/>
          <w:iCs/>
          <w:color w:val="auto"/>
          <w:sz w:val="24"/>
          <w:szCs w:val="24"/>
        </w:rPr>
      </w:pPr>
      <w:r w:rsidRPr="002D33B2">
        <w:rPr>
          <w:i w:val="0"/>
          <w:iCs/>
          <w:color w:val="auto"/>
          <w:sz w:val="24"/>
          <w:szCs w:val="24"/>
        </w:rPr>
        <w:t>Administrador</w:t>
      </w:r>
      <w:r w:rsidR="00FB0F85">
        <w:rPr>
          <w:i w:val="0"/>
          <w:iCs/>
          <w:color w:val="auto"/>
          <w:sz w:val="24"/>
          <w:szCs w:val="24"/>
        </w:rPr>
        <w:t xml:space="preserve"> e cliente</w:t>
      </w:r>
    </w:p>
    <w:p w14:paraId="737D9E69" w14:textId="6E1C8FBC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73E55162" w14:textId="32D341A5" w:rsidR="001636B5" w:rsidRPr="002D33B2" w:rsidRDefault="008D5B60" w:rsidP="007E6CB5">
      <w:pPr>
        <w:pStyle w:val="EPP-Comentari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Possuir acesso á internet</w:t>
      </w:r>
    </w:p>
    <w:p w14:paraId="782D80AE" w14:textId="2FF9B9FF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8"/>
        <w:gridCol w:w="4810"/>
      </w:tblGrid>
      <w:tr w:rsidR="008D76B2" w:rsidRPr="008D76B2" w14:paraId="386B5A7B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04AE93DE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6D7BAAA7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097AE852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4B2F37C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835A8AB" w14:textId="77777777" w:rsidTr="008D76B2">
        <w:tc>
          <w:tcPr>
            <w:tcW w:w="4889" w:type="dxa"/>
          </w:tcPr>
          <w:p w14:paraId="3C4EAEF2" w14:textId="11C6D6E9" w:rsidR="008D76B2" w:rsidRPr="000D3EFD" w:rsidRDefault="000D3EFD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>1. Administrador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 xml:space="preserve"> e cliente</w:t>
            </w: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 xml:space="preserve"> loga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>m</w:t>
            </w: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 xml:space="preserve"> no sistema e ter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>ão</w:t>
            </w: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 xml:space="preserve"> acesso 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>a visualizar seus dados cadastrais</w:t>
            </w:r>
          </w:p>
        </w:tc>
        <w:tc>
          <w:tcPr>
            <w:tcW w:w="4889" w:type="dxa"/>
          </w:tcPr>
          <w:p w14:paraId="319A5182" w14:textId="6A54DEF7" w:rsidR="008D76B2" w:rsidRPr="000D3EFD" w:rsidRDefault="000D3EFD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0D3EFD">
              <w:rPr>
                <w:iCs/>
                <w:color w:val="auto"/>
                <w:sz w:val="24"/>
                <w:szCs w:val="24"/>
                <w:lang w:eastAsia="en-US"/>
              </w:rPr>
              <w:t>2</w:t>
            </w:r>
            <w:r w:rsidR="00FB0F85">
              <w:rPr>
                <w:iCs/>
                <w:color w:val="auto"/>
                <w:sz w:val="24"/>
                <w:szCs w:val="24"/>
                <w:lang w:eastAsia="en-US"/>
              </w:rPr>
              <w:t>. Mostrar os dados cadastrais dos usuários</w:t>
            </w:r>
          </w:p>
        </w:tc>
      </w:tr>
      <w:tr w:rsidR="008D76B2" w14:paraId="60CC1931" w14:textId="77777777" w:rsidTr="008D76B2">
        <w:tc>
          <w:tcPr>
            <w:tcW w:w="4889" w:type="dxa"/>
          </w:tcPr>
          <w:p w14:paraId="0D9463B1" w14:textId="56BF3C8B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89" w:type="dxa"/>
          </w:tcPr>
          <w:p w14:paraId="10C1404A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091B578C" w14:textId="77777777" w:rsidTr="008D76B2">
        <w:tc>
          <w:tcPr>
            <w:tcW w:w="4889" w:type="dxa"/>
          </w:tcPr>
          <w:p w14:paraId="10EF637E" w14:textId="77777777" w:rsidR="008D76B2" w:rsidRDefault="008D76B2" w:rsidP="008D76B2">
            <w:pPr>
              <w:rPr>
                <w:lang w:eastAsia="en-US"/>
              </w:rPr>
            </w:pPr>
          </w:p>
        </w:tc>
        <w:tc>
          <w:tcPr>
            <w:tcW w:w="4889" w:type="dxa"/>
          </w:tcPr>
          <w:p w14:paraId="4AC88176" w14:textId="77777777" w:rsidR="008D76B2" w:rsidRDefault="008D76B2" w:rsidP="008D76B2">
            <w:pPr>
              <w:rPr>
                <w:lang w:eastAsia="en-US"/>
              </w:rPr>
            </w:pPr>
          </w:p>
        </w:tc>
      </w:tr>
    </w:tbl>
    <w:p w14:paraId="106DCB78" w14:textId="50685A63" w:rsidR="00FB4266" w:rsidRDefault="00375F64" w:rsidP="000D3EFD">
      <w:pPr>
        <w:pStyle w:val="Ttulo1"/>
      </w:pPr>
      <w:bookmarkStart w:id="229" w:name="_Toc488661425"/>
      <w:r>
        <w:t>Fluxos Alternativos</w:t>
      </w:r>
      <w:bookmarkEnd w:id="229"/>
    </w:p>
    <w:p w14:paraId="5F23805A" w14:textId="4325B3ED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13616B7E" w14:textId="191D5C25" w:rsidR="00185D0C" w:rsidRPr="008D5B60" w:rsidRDefault="008D5B60" w:rsidP="008D5B60">
      <w:pPr>
        <w:pStyle w:val="EPP-Comentario"/>
        <w:numPr>
          <w:ilvl w:val="0"/>
          <w:numId w:val="14"/>
        </w:numPr>
        <w:rPr>
          <w:i w:val="0"/>
          <w:iCs/>
          <w:color w:val="auto"/>
          <w:sz w:val="24"/>
          <w:szCs w:val="24"/>
        </w:rPr>
      </w:pPr>
      <w:r w:rsidRPr="008D5B60">
        <w:rPr>
          <w:i w:val="0"/>
          <w:iCs/>
          <w:color w:val="auto"/>
          <w:sz w:val="24"/>
          <w:szCs w:val="24"/>
        </w:rPr>
        <w:t>RN01 – Os clientes só poderão avaliar algum produto somente se passar pelas validações do login</w:t>
      </w:r>
    </w:p>
    <w:sectPr w:rsidR="00185D0C" w:rsidRPr="008D5B60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0B6F0" w14:textId="77777777" w:rsidR="00D5206A" w:rsidRDefault="00D5206A">
      <w:r>
        <w:separator/>
      </w:r>
    </w:p>
  </w:endnote>
  <w:endnote w:type="continuationSeparator" w:id="0">
    <w:p w14:paraId="031D82DE" w14:textId="77777777" w:rsidR="00D5206A" w:rsidRDefault="00D5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F7241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36AB895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0F1E14" w14:textId="77777777" w:rsidR="0069452F" w:rsidRDefault="0069452F">
          <w:pPr>
            <w:pStyle w:val="Rodap"/>
          </w:pPr>
          <w:r>
            <w:t>Politec Ltda.</w:t>
          </w:r>
        </w:p>
        <w:p w14:paraId="23019F69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04D5730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2169054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6DC153A8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D929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5667525" w14:textId="77777777">
      <w:trPr>
        <w:cantSplit/>
      </w:trPr>
      <w:tc>
        <w:tcPr>
          <w:tcW w:w="6300" w:type="dxa"/>
        </w:tcPr>
        <w:p w14:paraId="0CCDD253" w14:textId="320EA331" w:rsidR="00FB4266" w:rsidRDefault="00D5206A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4E349270F1854809B9D3A5B33256E8F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064930">
                <w:t>HD - 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6CA3FCA28D524BC7A46006C96B5853F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064930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4F0A6C5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EBAD5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36A8D44C" w14:textId="77777777" w:rsidR="00FB4266" w:rsidRDefault="0069452F" w:rsidP="0069452F">
    <w:pPr>
      <w:jc w:val="right"/>
    </w:pPr>
    <w:r>
      <w:t xml:space="preserve">vs: </w:t>
    </w:r>
    <w:r w:rsidR="00D5206A">
      <w:fldChar w:fldCharType="begin"/>
    </w:r>
    <w:r w:rsidR="00D5206A">
      <w:instrText xml:space="preserve"> DOCPROPERTY  "Versão Modelo"  \* MERGEFORMAT </w:instrText>
    </w:r>
    <w:r w:rsidR="00D5206A">
      <w:fldChar w:fldCharType="separate"/>
    </w:r>
    <w:r w:rsidR="002D33B2">
      <w:t>1</w:t>
    </w:r>
    <w:r w:rsidR="00D5206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54162" w14:textId="77777777" w:rsidR="00D5206A" w:rsidRDefault="00D5206A">
      <w:r>
        <w:separator/>
      </w:r>
    </w:p>
  </w:footnote>
  <w:footnote w:type="continuationSeparator" w:id="0">
    <w:p w14:paraId="6BFFC290" w14:textId="77777777" w:rsidR="00D5206A" w:rsidRDefault="00D5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6BB5F5F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5438503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A5298FB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DC3CDAB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12ECA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21678" r:id="rId2"/>
            </w:object>
          </w:r>
        </w:p>
      </w:tc>
    </w:tr>
  </w:tbl>
  <w:p w14:paraId="3EA993DE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62B763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37498FE" w14:textId="05879EBC" w:rsidR="002D33B2" w:rsidRDefault="002D33B2" w:rsidP="002D33B2">
          <w:pPr>
            <w:pStyle w:val="EPP-Cabealho"/>
            <w:jc w:val="both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6756576B" wp14:editId="76649F6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9C4F356D05C4425C8138E6A4F3602E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B1E3152" w14:textId="7A9B1CE6" w:rsidR="00FB4266" w:rsidRDefault="00ED5BFD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3-Manter usuários</w:t>
              </w:r>
            </w:p>
          </w:tc>
        </w:sdtContent>
      </w:sdt>
      <w:tc>
        <w:tcPr>
          <w:tcW w:w="1440" w:type="dxa"/>
          <w:vAlign w:val="center"/>
        </w:tcPr>
        <w:p w14:paraId="30570A1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C61FB1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E46413"/>
    <w:multiLevelType w:val="multilevel"/>
    <w:tmpl w:val="0D7A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96630"/>
    <w:multiLevelType w:val="hybridMultilevel"/>
    <w:tmpl w:val="0B647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B2"/>
    <w:rsid w:val="0000781E"/>
    <w:rsid w:val="00064930"/>
    <w:rsid w:val="000C77A8"/>
    <w:rsid w:val="000D3EFD"/>
    <w:rsid w:val="00124BC4"/>
    <w:rsid w:val="001636B5"/>
    <w:rsid w:val="00185D0C"/>
    <w:rsid w:val="001C4FD5"/>
    <w:rsid w:val="001E0869"/>
    <w:rsid w:val="00204F30"/>
    <w:rsid w:val="00254122"/>
    <w:rsid w:val="002D33B2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5B60"/>
    <w:rsid w:val="008D76B2"/>
    <w:rsid w:val="008E52A1"/>
    <w:rsid w:val="008F0CD3"/>
    <w:rsid w:val="00924C78"/>
    <w:rsid w:val="009A6367"/>
    <w:rsid w:val="009B0E25"/>
    <w:rsid w:val="009D0E59"/>
    <w:rsid w:val="00A47243"/>
    <w:rsid w:val="00AA73B9"/>
    <w:rsid w:val="00AC5BC3"/>
    <w:rsid w:val="00AF6272"/>
    <w:rsid w:val="00B03368"/>
    <w:rsid w:val="00B05291"/>
    <w:rsid w:val="00B5102A"/>
    <w:rsid w:val="00BB664B"/>
    <w:rsid w:val="00BD0C39"/>
    <w:rsid w:val="00BF4FFF"/>
    <w:rsid w:val="00C16EDA"/>
    <w:rsid w:val="00C36863"/>
    <w:rsid w:val="00C57F6A"/>
    <w:rsid w:val="00CA3792"/>
    <w:rsid w:val="00D3374F"/>
    <w:rsid w:val="00D5206A"/>
    <w:rsid w:val="00D60A88"/>
    <w:rsid w:val="00D60B3D"/>
    <w:rsid w:val="00DB6CB2"/>
    <w:rsid w:val="00E3101F"/>
    <w:rsid w:val="00E54AD6"/>
    <w:rsid w:val="00E700C7"/>
    <w:rsid w:val="00E74320"/>
    <w:rsid w:val="00E85C1E"/>
    <w:rsid w:val="00EA5759"/>
    <w:rsid w:val="00ED5BFD"/>
    <w:rsid w:val="00F16672"/>
    <w:rsid w:val="00F16A27"/>
    <w:rsid w:val="00F86AAC"/>
    <w:rsid w:val="00FB0F85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4574D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611B46091948168D35B8DA71F69C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81BA8-38C3-4C87-9193-3A9A6EF2F0F5}"/>
      </w:docPartPr>
      <w:docPartBody>
        <w:p w:rsidR="001F6527" w:rsidRDefault="002D3930">
          <w:pPr>
            <w:pStyle w:val="5E611B46091948168D35B8DA71F69C6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4F356D05C4425C8138E6A4F3602E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9F208E-7E52-4320-9DB8-B80787B66DA8}"/>
      </w:docPartPr>
      <w:docPartBody>
        <w:p w:rsidR="001F6527" w:rsidRDefault="002D3930">
          <w:pPr>
            <w:pStyle w:val="9C4F356D05C4425C8138E6A4F3602E43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4E349270F1854809B9D3A5B33256E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13829D-4375-4CB2-869D-C4A1C95312A1}"/>
      </w:docPartPr>
      <w:docPartBody>
        <w:p w:rsidR="001F6527" w:rsidRDefault="002D3930">
          <w:pPr>
            <w:pStyle w:val="4E349270F1854809B9D3A5B33256E8F1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6CA3FCA28D524BC7A46006C96B5853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8E3D18-83D6-4755-9BCF-7F3A3FB77551}"/>
      </w:docPartPr>
      <w:docPartBody>
        <w:p w:rsidR="001F6527" w:rsidRDefault="002D3930">
          <w:pPr>
            <w:pStyle w:val="6CA3FCA28D524BC7A46006C96B5853FA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7"/>
    <w:rsid w:val="001F6527"/>
    <w:rsid w:val="002D3930"/>
    <w:rsid w:val="004F755E"/>
    <w:rsid w:val="00784B2A"/>
    <w:rsid w:val="00916EBF"/>
    <w:rsid w:val="00AC2509"/>
    <w:rsid w:val="00C71697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71697"/>
    <w:rPr>
      <w:color w:val="808080"/>
    </w:rPr>
  </w:style>
  <w:style w:type="paragraph" w:customStyle="1" w:styleId="5E611B46091948168D35B8DA71F69C64">
    <w:name w:val="5E611B46091948168D35B8DA71F69C64"/>
  </w:style>
  <w:style w:type="paragraph" w:customStyle="1" w:styleId="9C4F356D05C4425C8138E6A4F3602E43">
    <w:name w:val="9C4F356D05C4425C8138E6A4F3602E43"/>
  </w:style>
  <w:style w:type="paragraph" w:customStyle="1" w:styleId="4E349270F1854809B9D3A5B33256E8F1">
    <w:name w:val="4E349270F1854809B9D3A5B33256E8F1"/>
  </w:style>
  <w:style w:type="paragraph" w:customStyle="1" w:styleId="6CA3FCA28D524BC7A46006C96B5853FA">
    <w:name w:val="6CA3FCA28D524BC7A46006C96B585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HD - Healthy Delivery</Manager>
  <Company/>
  <LinksUpToDate>false</LinksUpToDate>
  <CharactersWithSpaces>1230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3-Manter usuários</dc:title>
  <dc:subject>Versão 1.0</dc:subject>
  <dc:creator>Felipe Rodriegues</dc:creator>
  <cp:lastModifiedBy>Felipe Rodriegues</cp:lastModifiedBy>
  <cp:revision>8</cp:revision>
  <cp:lastPrinted>2005-05-05T18:34:00Z</cp:lastPrinted>
  <dcterms:created xsi:type="dcterms:W3CDTF">2020-11-22T23:25:00Z</dcterms:created>
  <dcterms:modified xsi:type="dcterms:W3CDTF">2020-11-25T18:02:00Z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