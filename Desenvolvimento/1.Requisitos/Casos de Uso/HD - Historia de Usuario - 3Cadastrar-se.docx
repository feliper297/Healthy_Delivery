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A37BEB4" w14:textId="04F32F21" w:rsidR="004B1997" w:rsidRPr="004B1997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  <w:r w:rsidR="00834ACF">
        <w:t>CADASTRAR-SE</w:t>
      </w:r>
    </w:p>
    <w:p w14:paraId="279BE0A6" w14:textId="2E2087C3" w:rsidR="004B1997" w:rsidRDefault="004B1997" w:rsidP="004B1997">
      <w:pPr>
        <w:pStyle w:val="EPP-Seonivel1"/>
      </w:pPr>
      <w:r>
        <w:t xml:space="preserve">número da </w:t>
      </w:r>
      <w:proofErr w:type="gramStart"/>
      <w:r>
        <w:t>historia</w:t>
      </w:r>
      <w:proofErr w:type="gramEnd"/>
      <w:r>
        <w:t>:</w:t>
      </w:r>
      <w:r w:rsidR="00571D2B">
        <w:t xml:space="preserve"> </w:t>
      </w:r>
      <w:r w:rsidR="00643864">
        <w:t>3</w:t>
      </w:r>
    </w:p>
    <w:p w14:paraId="2206114E" w14:textId="436393C7" w:rsidR="00AF2C6E" w:rsidRDefault="00AF2C6E" w:rsidP="00AF2C6E">
      <w:pPr>
        <w:pStyle w:val="EPP-Seonivel1"/>
      </w:pPr>
      <w:r>
        <w:t>estimativa:</w:t>
      </w:r>
      <w:r w:rsidR="00571D2B">
        <w:t xml:space="preserve"> 14/01/2021</w:t>
      </w:r>
    </w:p>
    <w:p w14:paraId="3EAFF61C" w14:textId="60054B5E" w:rsidR="00B757E4" w:rsidRPr="00B757E4" w:rsidRDefault="00375F64" w:rsidP="00B757E4">
      <w:pPr>
        <w:pStyle w:val="EPP-Seonivel1"/>
      </w:pPr>
      <w:r>
        <w:t>Descrição</w:t>
      </w:r>
      <w:bookmarkEnd w:id="0"/>
      <w:r w:rsidR="004B1997">
        <w:t xml:space="preserve"> da </w:t>
      </w:r>
      <w:proofErr w:type="gramStart"/>
      <w:r w:rsidR="004B1997">
        <w:t>historia</w:t>
      </w:r>
      <w:bookmarkStart w:id="1" w:name="_Hlk62855171"/>
      <w:bookmarkStart w:id="2" w:name="_Toc464633894"/>
      <w:proofErr w:type="gramEnd"/>
    </w:p>
    <w:p w14:paraId="21794698" w14:textId="462950DB" w:rsidR="00EC6B1F" w:rsidRDefault="00EC6B1F" w:rsidP="00EC6B1F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Como um cliente eu quero me cadastrar e poder fazer login para que assim eu possa fazer meus pedidos.</w:t>
      </w:r>
    </w:p>
    <w:bookmarkEnd w:id="1"/>
    <w:p w14:paraId="7349E9F4" w14:textId="2B491504" w:rsidR="00EC6B1F" w:rsidRDefault="00EC6B1F" w:rsidP="00EC6B1F">
      <w:pPr>
        <w:rPr>
          <w:sz w:val="22"/>
          <w:szCs w:val="22"/>
          <w:lang w:val="pt-PT"/>
        </w:rPr>
      </w:pPr>
    </w:p>
    <w:p w14:paraId="1EA9D226" w14:textId="480F5BD9" w:rsidR="00016CF6" w:rsidRDefault="004B1997" w:rsidP="00016CF6">
      <w:pPr>
        <w:pStyle w:val="EPP-Seonivel1"/>
      </w:pPr>
      <w:bookmarkStart w:id="3" w:name="_Toc464633895"/>
      <w:bookmarkEnd w:id="2"/>
      <w:r>
        <w:t>TESTES DE ACEITAÇÃO</w:t>
      </w:r>
      <w:bookmarkEnd w:id="3"/>
    </w:p>
    <w:p w14:paraId="515CFE33" w14:textId="17B4232D" w:rsidR="00016CF6" w:rsidRPr="0096520B" w:rsidRDefault="00016CF6" w:rsidP="00016CF6">
      <w:pPr>
        <w:pStyle w:val="EPP-Cabealho"/>
        <w:jc w:val="left"/>
        <w:rPr>
          <w:sz w:val="22"/>
          <w:szCs w:val="22"/>
        </w:rPr>
      </w:pPr>
      <w:r w:rsidRPr="0096520B">
        <w:rPr>
          <w:b/>
          <w:sz w:val="22"/>
          <w:szCs w:val="22"/>
        </w:rPr>
        <w:t>Pré-condição</w:t>
      </w:r>
      <w:r w:rsidRPr="0096520B">
        <w:rPr>
          <w:sz w:val="22"/>
          <w:szCs w:val="22"/>
        </w:rPr>
        <w:t xml:space="preserve">: </w:t>
      </w:r>
      <w:bookmarkStart w:id="4" w:name="_Hlk62859827"/>
    </w:p>
    <w:bookmarkEnd w:id="4"/>
    <w:p w14:paraId="7790DB71" w14:textId="77777777" w:rsidR="00016CF6" w:rsidRDefault="00016CF6" w:rsidP="00016CF6">
      <w:pPr>
        <w:pStyle w:val="EPP-Cabealho"/>
        <w:jc w:val="left"/>
      </w:pPr>
    </w:p>
    <w:p w14:paraId="0B3F73FE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1"/>
        <w:gridCol w:w="3762"/>
        <w:gridCol w:w="2393"/>
        <w:gridCol w:w="2402"/>
      </w:tblGrid>
      <w:tr w:rsidR="00016CF6" w:rsidRPr="00016CF6" w14:paraId="0794539C" w14:textId="77777777" w:rsidTr="00B757E4">
        <w:tc>
          <w:tcPr>
            <w:tcW w:w="1071" w:type="dxa"/>
          </w:tcPr>
          <w:p w14:paraId="1C518728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62" w:type="dxa"/>
          </w:tcPr>
          <w:p w14:paraId="7EBABFA0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393" w:type="dxa"/>
          </w:tcPr>
          <w:p w14:paraId="5D5662DF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02" w:type="dxa"/>
          </w:tcPr>
          <w:p w14:paraId="561BE7B1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B757E4" w14:paraId="746F7DC2" w14:textId="77777777" w:rsidTr="00B757E4">
        <w:trPr>
          <w:trHeight w:val="778"/>
        </w:trPr>
        <w:tc>
          <w:tcPr>
            <w:tcW w:w="1071" w:type="dxa"/>
          </w:tcPr>
          <w:p w14:paraId="60584722" w14:textId="5BAF4B17" w:rsidR="00B757E4" w:rsidRPr="0096520B" w:rsidRDefault="00B757E4" w:rsidP="00B757E4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>01</w:t>
            </w:r>
          </w:p>
        </w:tc>
        <w:tc>
          <w:tcPr>
            <w:tcW w:w="3762" w:type="dxa"/>
          </w:tcPr>
          <w:p w14:paraId="2E2BEEF0" w14:textId="77777777" w:rsidR="00B757E4" w:rsidRDefault="00B757E4" w:rsidP="00B757E4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</w:p>
          <w:p w14:paraId="667A4287" w14:textId="77777777" w:rsidR="00B757E4" w:rsidRDefault="00B757E4" w:rsidP="00B757E4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</w:p>
          <w:p w14:paraId="35ADDDC9" w14:textId="7B5730F9" w:rsidR="00B757E4" w:rsidRPr="0096520B" w:rsidRDefault="00B757E4" w:rsidP="00B757E4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DB6AB1">
              <w:rPr>
                <w:i w:val="0"/>
                <w:iCs/>
                <w:color w:val="000000" w:themeColor="text1"/>
                <w:sz w:val="22"/>
                <w:szCs w:val="22"/>
              </w:rPr>
              <w:t>Cadastrar-se</w:t>
            </w:r>
          </w:p>
        </w:tc>
        <w:tc>
          <w:tcPr>
            <w:tcW w:w="2393" w:type="dxa"/>
          </w:tcPr>
          <w:p w14:paraId="5D87353B" w14:textId="77777777" w:rsidR="00B757E4" w:rsidRDefault="00B757E4" w:rsidP="00B757E4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</w:p>
          <w:p w14:paraId="6A223A37" w14:textId="19675FD8" w:rsidR="00B757E4" w:rsidRPr="0096520B" w:rsidRDefault="00B757E4" w:rsidP="00B757E4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B757E4">
              <w:rPr>
                <w:i w:val="0"/>
                <w:iCs/>
                <w:color w:val="000000" w:themeColor="text1"/>
                <w:sz w:val="22"/>
                <w:szCs w:val="22"/>
              </w:rPr>
              <w:t>Marina Santos</w:t>
            </w:r>
            <w:r>
              <w:rPr>
                <w:i w:val="0"/>
                <w:iCs/>
                <w:color w:val="000000" w:themeColor="text1"/>
                <w:sz w:val="22"/>
                <w:szCs w:val="22"/>
              </w:rPr>
              <w:t xml:space="preserve">, </w:t>
            </w:r>
            <w:r w:rsidRPr="00B757E4">
              <w:rPr>
                <w:i w:val="0"/>
                <w:iCs/>
                <w:color w:val="000000" w:themeColor="text1"/>
                <w:sz w:val="22"/>
                <w:szCs w:val="22"/>
              </w:rPr>
              <w:t>444.555.555-55</w:t>
            </w:r>
            <w:r>
              <w:rPr>
                <w:i w:val="0"/>
                <w:iCs/>
                <w:color w:val="000000" w:themeColor="text1"/>
                <w:sz w:val="22"/>
                <w:szCs w:val="22"/>
              </w:rPr>
              <w:t xml:space="preserve">, </w:t>
            </w:r>
            <w:r w:rsidRPr="00B757E4">
              <w:rPr>
                <w:i w:val="0"/>
                <w:iCs/>
                <w:color w:val="000000" w:themeColor="text1"/>
                <w:sz w:val="22"/>
                <w:szCs w:val="22"/>
              </w:rPr>
              <w:t>(66) 55555-5555</w:t>
            </w:r>
            <w:r>
              <w:rPr>
                <w:i w:val="0"/>
                <w:iCs/>
                <w:color w:val="000000" w:themeColor="text1"/>
                <w:sz w:val="22"/>
                <w:szCs w:val="22"/>
              </w:rPr>
              <w:t xml:space="preserve">, </w:t>
            </w:r>
            <w:hyperlink r:id="rId7" w:history="1">
              <w:r w:rsidRPr="00B757E4">
                <w:rPr>
                  <w:rStyle w:val="Hyperlink"/>
                  <w:i w:val="0"/>
                  <w:iCs/>
                  <w:color w:val="auto"/>
                  <w:sz w:val="22"/>
                  <w:szCs w:val="22"/>
                  <w:u w:val="none"/>
                </w:rPr>
                <w:t>marina@gmail.com</w:t>
              </w:r>
            </w:hyperlink>
            <w:r>
              <w:rPr>
                <w:i w:val="0"/>
                <w:iCs/>
                <w:color w:val="000000" w:themeColor="text1"/>
                <w:sz w:val="22"/>
                <w:szCs w:val="22"/>
              </w:rPr>
              <w:t>, 123</w:t>
            </w:r>
          </w:p>
        </w:tc>
        <w:tc>
          <w:tcPr>
            <w:tcW w:w="2402" w:type="dxa"/>
          </w:tcPr>
          <w:p w14:paraId="3E2033C9" w14:textId="79D5D42E" w:rsidR="00B757E4" w:rsidRPr="0096520B" w:rsidRDefault="00B757E4" w:rsidP="00B757E4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DB6AB1">
              <w:rPr>
                <w:i w:val="0"/>
                <w:iCs/>
                <w:color w:val="000000" w:themeColor="text1"/>
                <w:sz w:val="22"/>
                <w:szCs w:val="22"/>
              </w:rPr>
              <w:t>Ser redirecionado para o painel administrativo</w:t>
            </w:r>
          </w:p>
        </w:tc>
      </w:tr>
      <w:tr w:rsidR="00B757E4" w14:paraId="57B29C97" w14:textId="77777777" w:rsidTr="00B757E4">
        <w:trPr>
          <w:trHeight w:val="106"/>
        </w:trPr>
        <w:tc>
          <w:tcPr>
            <w:tcW w:w="1071" w:type="dxa"/>
          </w:tcPr>
          <w:p w14:paraId="74387036" w14:textId="0D907E13" w:rsidR="00B757E4" w:rsidRPr="0096520B" w:rsidRDefault="00B757E4" w:rsidP="00B757E4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3762" w:type="dxa"/>
          </w:tcPr>
          <w:p w14:paraId="3435C7D2" w14:textId="383597F2" w:rsidR="00B757E4" w:rsidRPr="0096520B" w:rsidRDefault="00B757E4" w:rsidP="00B757E4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393" w:type="dxa"/>
          </w:tcPr>
          <w:p w14:paraId="0E3F950A" w14:textId="0F962753" w:rsidR="00B757E4" w:rsidRPr="00097806" w:rsidRDefault="00B757E4" w:rsidP="00D24B11">
            <w:pPr>
              <w:jc w:val="left"/>
              <w:rPr>
                <w:i/>
                <w:iCs/>
                <w:color w:val="auto"/>
                <w:sz w:val="22"/>
                <w:szCs w:val="22"/>
              </w:rPr>
            </w:pPr>
          </w:p>
        </w:tc>
        <w:tc>
          <w:tcPr>
            <w:tcW w:w="2402" w:type="dxa"/>
          </w:tcPr>
          <w:p w14:paraId="38455AA1" w14:textId="60ECFBB6" w:rsidR="00B757E4" w:rsidRPr="0096520B" w:rsidRDefault="00B757E4" w:rsidP="00B757E4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</w:p>
        </w:tc>
      </w:tr>
    </w:tbl>
    <w:p w14:paraId="6C34CC37" w14:textId="77777777" w:rsidR="00016CF6" w:rsidRDefault="00016CF6" w:rsidP="007E6CB5">
      <w:pPr>
        <w:pStyle w:val="EPP-Comentario"/>
      </w:pPr>
    </w:p>
    <w:p w14:paraId="408B39D0" w14:textId="77777777" w:rsidR="0033170C" w:rsidRDefault="0033170C" w:rsidP="0033170C">
      <w:pPr>
        <w:pStyle w:val="EPP-Seonivel1"/>
      </w:pPr>
      <w:r>
        <w:t>tEM PROTÓTIPO?</w:t>
      </w:r>
    </w:p>
    <w:p w14:paraId="3835C6B1" w14:textId="10A29EB1" w:rsidR="0033170C" w:rsidRPr="0096520B" w:rsidRDefault="0096520B" w:rsidP="007E6CB5">
      <w:pPr>
        <w:pStyle w:val="EPP-Comentario"/>
        <w:rPr>
          <w:i w:val="0"/>
          <w:iCs/>
          <w:color w:val="000000" w:themeColor="text1"/>
          <w:sz w:val="22"/>
          <w:szCs w:val="22"/>
        </w:rPr>
      </w:pPr>
      <w:r w:rsidRPr="0096520B">
        <w:rPr>
          <w:i w:val="0"/>
          <w:iCs/>
          <w:color w:val="000000" w:themeColor="text1"/>
          <w:sz w:val="22"/>
          <w:szCs w:val="22"/>
        </w:rPr>
        <w:t>Não existe</w:t>
      </w:r>
    </w:p>
    <w:sectPr w:rsidR="0033170C" w:rsidRPr="0096520B">
      <w:headerReference w:type="default" r:id="rId8"/>
      <w:footerReference w:type="default" r:id="rId9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9191B" w14:textId="77777777" w:rsidR="007C25CE" w:rsidRDefault="007C25CE">
      <w:r>
        <w:separator/>
      </w:r>
    </w:p>
  </w:endnote>
  <w:endnote w:type="continuationSeparator" w:id="0">
    <w:p w14:paraId="40C5047E" w14:textId="77777777" w:rsidR="007C25CE" w:rsidRDefault="007C2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4FEFA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11365120" w14:textId="77777777">
      <w:trPr>
        <w:cantSplit/>
      </w:trPr>
      <w:tc>
        <w:tcPr>
          <w:tcW w:w="6300" w:type="dxa"/>
        </w:tcPr>
        <w:p w14:paraId="44A66BE0" w14:textId="5F31862A" w:rsidR="00FB4266" w:rsidRDefault="007C25CE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571D2B">
                <w:t>HD</w:t>
              </w:r>
              <w:r w:rsidR="0069452F">
                <w:t xml:space="preserve"> - </w:t>
              </w:r>
              <w:r w:rsidR="00571D2B">
                <w:t>Healthy Delivery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 xml:space="preserve">Versão </w:t>
              </w:r>
              <w:r w:rsidR="00571D2B">
                <w:t>1.0</w:t>
              </w:r>
            </w:sdtContent>
          </w:sdt>
        </w:p>
      </w:tc>
      <w:tc>
        <w:tcPr>
          <w:tcW w:w="1705" w:type="dxa"/>
          <w:vAlign w:val="center"/>
        </w:tcPr>
        <w:p w14:paraId="3F854CE9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77E46CFE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6BD2EE0C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571D2B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9521C" w14:textId="77777777" w:rsidR="007C25CE" w:rsidRDefault="007C25CE">
      <w:r>
        <w:separator/>
      </w:r>
    </w:p>
  </w:footnote>
  <w:footnote w:type="continuationSeparator" w:id="0">
    <w:p w14:paraId="67C31CA0" w14:textId="77777777" w:rsidR="007C25CE" w:rsidRDefault="007C2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1E69C129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00587E66" w14:textId="5CDAB91B" w:rsidR="00FB4266" w:rsidRDefault="00571D2B" w:rsidP="007E6CB5">
          <w:pPr>
            <w:pStyle w:val="EPP-Cabealho"/>
            <w:rPr>
              <w:b/>
              <w:bCs/>
            </w:rPr>
          </w:pPr>
          <w:r>
            <w:rPr>
              <w:b/>
              <w:noProof/>
            </w:rPr>
            <w:drawing>
              <wp:inline distT="0" distB="0" distL="0" distR="0" wp14:anchorId="4DFC31BA" wp14:editId="5F0C7C25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5DF5D0D7" w14:textId="0132AFBE" w:rsidR="00FB4266" w:rsidRDefault="00643864" w:rsidP="00EC6B1F">
              <w:pPr>
                <w:pStyle w:val="EPP-Cabealho"/>
                <w:ind w:left="360"/>
                <w:rPr>
                  <w:bCs/>
                </w:rPr>
              </w:pPr>
              <w:r>
                <w:rPr>
                  <w:bCs/>
                </w:rPr>
                <w:t xml:space="preserve">3 </w:t>
              </w:r>
              <w:r w:rsidR="00EC6B1F">
                <w:rPr>
                  <w:bCs/>
                </w:rPr>
                <w:t xml:space="preserve">- </w:t>
              </w:r>
              <w:r w:rsidR="004B1997">
                <w:rPr>
                  <w:bCs/>
                </w:rPr>
                <w:t>Historia de Usuario</w:t>
              </w:r>
            </w:p>
          </w:tc>
        </w:sdtContent>
      </w:sdt>
      <w:tc>
        <w:tcPr>
          <w:tcW w:w="1440" w:type="dxa"/>
          <w:vAlign w:val="center"/>
        </w:tcPr>
        <w:p w14:paraId="3A59B461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5A240627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8DB5672"/>
    <w:multiLevelType w:val="hybridMultilevel"/>
    <w:tmpl w:val="1644ABA0"/>
    <w:lvl w:ilvl="0" w:tplc="C780F6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2"/>
  </w:num>
  <w:num w:numId="7">
    <w:abstractNumId w:val="6"/>
  </w:num>
  <w:num w:numId="8">
    <w:abstractNumId w:val="6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2B"/>
    <w:rsid w:val="0000781E"/>
    <w:rsid w:val="00016CF6"/>
    <w:rsid w:val="0005015B"/>
    <w:rsid w:val="00096D0C"/>
    <w:rsid w:val="00097806"/>
    <w:rsid w:val="000C77A8"/>
    <w:rsid w:val="00141BB7"/>
    <w:rsid w:val="00153EE8"/>
    <w:rsid w:val="001636B5"/>
    <w:rsid w:val="00185D0C"/>
    <w:rsid w:val="001E0869"/>
    <w:rsid w:val="00254122"/>
    <w:rsid w:val="0033170C"/>
    <w:rsid w:val="00366AC2"/>
    <w:rsid w:val="00375F64"/>
    <w:rsid w:val="00442A5D"/>
    <w:rsid w:val="00453FD0"/>
    <w:rsid w:val="0049456B"/>
    <w:rsid w:val="004B1997"/>
    <w:rsid w:val="00571D2B"/>
    <w:rsid w:val="00580EC3"/>
    <w:rsid w:val="005C2EBC"/>
    <w:rsid w:val="00636D67"/>
    <w:rsid w:val="00643864"/>
    <w:rsid w:val="00651E57"/>
    <w:rsid w:val="0069452F"/>
    <w:rsid w:val="006A0A78"/>
    <w:rsid w:val="007839CF"/>
    <w:rsid w:val="007C25CE"/>
    <w:rsid w:val="007C4737"/>
    <w:rsid w:val="007E1532"/>
    <w:rsid w:val="007E6CB5"/>
    <w:rsid w:val="008202EF"/>
    <w:rsid w:val="0082433C"/>
    <w:rsid w:val="00824D94"/>
    <w:rsid w:val="00834ACF"/>
    <w:rsid w:val="00840DDC"/>
    <w:rsid w:val="00841EC0"/>
    <w:rsid w:val="0096520B"/>
    <w:rsid w:val="009A6367"/>
    <w:rsid w:val="009B0E25"/>
    <w:rsid w:val="00A9050D"/>
    <w:rsid w:val="00AA73B9"/>
    <w:rsid w:val="00AC5BC3"/>
    <w:rsid w:val="00AF2C6E"/>
    <w:rsid w:val="00B210BA"/>
    <w:rsid w:val="00B5102A"/>
    <w:rsid w:val="00B757E4"/>
    <w:rsid w:val="00BA0484"/>
    <w:rsid w:val="00BB664B"/>
    <w:rsid w:val="00C16EDA"/>
    <w:rsid w:val="00C36863"/>
    <w:rsid w:val="00C57F6A"/>
    <w:rsid w:val="00D24B11"/>
    <w:rsid w:val="00D3374F"/>
    <w:rsid w:val="00D60B3D"/>
    <w:rsid w:val="00DB6AB1"/>
    <w:rsid w:val="00E700C7"/>
    <w:rsid w:val="00E74320"/>
    <w:rsid w:val="00E77530"/>
    <w:rsid w:val="00E85C1E"/>
    <w:rsid w:val="00EA5759"/>
    <w:rsid w:val="00EC6B1F"/>
    <w:rsid w:val="00ED4BE7"/>
    <w:rsid w:val="00F86AAC"/>
    <w:rsid w:val="00FB2626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1B6585"/>
  <w15:docId w15:val="{7EDDFF0F-8B46-44A7-9E4A-BAE0EEEA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B75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1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ri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ropbox\My%20PC%20(LAPTOP-JBM4P42V)\Downloads\Template%20-%20Historia%20de%20Usuario%20(2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 (2)</Template>
  <TotalTime>7</TotalTime>
  <Pages>1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3 - Historia de Usuario</vt:lpstr>
    </vt:vector>
  </TitlesOfParts>
  <Manager>HD - Healthy Delivery</Manager>
  <Company/>
  <LinksUpToDate>false</LinksUpToDate>
  <CharactersWithSpaces>518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3 - Historia de Usuario</dc:title>
  <dc:subject>Versão 1.0</dc:subject>
  <dc:creator>Felipe Rodriegues</dc:creator>
  <cp:lastModifiedBy>Felipe Rodriegues</cp:lastModifiedBy>
  <cp:revision>3</cp:revision>
  <cp:lastPrinted>2005-05-05T18:34:00Z</cp:lastPrinted>
  <dcterms:created xsi:type="dcterms:W3CDTF">2021-01-30T02:50:00Z</dcterms:created>
  <dcterms:modified xsi:type="dcterms:W3CDTF">2021-01-30T03:46:00Z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