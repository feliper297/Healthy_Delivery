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08C65F7" w14:textId="45637AA1" w:rsidR="0069452F" w:rsidRDefault="002D33B2" w:rsidP="00C57F6A">
      <w:pPr>
        <w:jc w:val="center"/>
      </w:pPr>
      <w:r>
        <w:rPr>
          <w:noProof/>
        </w:rPr>
        <w:drawing>
          <wp:inline distT="0" distB="0" distL="0" distR="0" wp14:anchorId="14644B6E" wp14:editId="66AE85BD">
            <wp:extent cx="4117599" cy="3360781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7599" cy="33607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307998" w14:textId="77777777" w:rsidR="0069452F" w:rsidRPr="00A20D4F" w:rsidRDefault="0069452F" w:rsidP="0069452F"/>
    <w:p w14:paraId="7FB56CEB" w14:textId="77777777" w:rsidR="0069452F" w:rsidRPr="00A20D4F" w:rsidRDefault="0069452F" w:rsidP="0069452F"/>
    <w:p w14:paraId="6E20761E" w14:textId="77777777" w:rsidR="0069452F" w:rsidRPr="00A20D4F" w:rsidRDefault="0069452F" w:rsidP="0069452F"/>
    <w:p w14:paraId="6E605BC0" w14:textId="77777777" w:rsidR="0069452F" w:rsidRPr="00A20D4F" w:rsidRDefault="0069452F" w:rsidP="0069452F"/>
    <w:p w14:paraId="01ACC286" w14:textId="77777777" w:rsidR="0069452F" w:rsidRPr="00A20D4F" w:rsidRDefault="0069452F" w:rsidP="0069452F"/>
    <w:p w14:paraId="5BAF4633" w14:textId="77777777" w:rsidR="0069452F" w:rsidRPr="00A20D4F" w:rsidRDefault="0069452F" w:rsidP="0069452F"/>
    <w:p w14:paraId="6E250338" w14:textId="77777777" w:rsidR="0069452F" w:rsidRPr="00A20D4F" w:rsidRDefault="0069452F" w:rsidP="0069452F"/>
    <w:p w14:paraId="1CF97362" w14:textId="77777777" w:rsidR="0069452F" w:rsidRPr="00A20D4F" w:rsidRDefault="0069452F" w:rsidP="0069452F"/>
    <w:p w14:paraId="28CC29C8" w14:textId="77777777" w:rsidR="0069452F" w:rsidRPr="00A20D4F" w:rsidRDefault="0069452F" w:rsidP="0069452F"/>
    <w:p w14:paraId="3B6B9375" w14:textId="77777777" w:rsidR="0069452F" w:rsidRPr="00A20D4F" w:rsidRDefault="0069452F" w:rsidP="0069452F"/>
    <w:p w14:paraId="2904B304" w14:textId="77777777" w:rsidR="0069452F" w:rsidRPr="00A20D4F" w:rsidRDefault="0069452F" w:rsidP="0069452F"/>
    <w:p w14:paraId="34546D2E" w14:textId="77777777" w:rsidR="0069452F" w:rsidRPr="00A20D4F" w:rsidRDefault="0069452F" w:rsidP="0069452F"/>
    <w:p w14:paraId="25ED578D" w14:textId="77777777" w:rsidR="0069452F" w:rsidRPr="00A20D4F" w:rsidRDefault="0069452F" w:rsidP="0069452F"/>
    <w:p w14:paraId="1D448DE6" w14:textId="77777777" w:rsidR="0069452F" w:rsidRPr="00A20D4F" w:rsidRDefault="0069452F" w:rsidP="0069452F"/>
    <w:p w14:paraId="6A046394" w14:textId="77777777" w:rsidR="0069452F" w:rsidRPr="00A20D4F" w:rsidRDefault="0069452F" w:rsidP="0069452F"/>
    <w:p w14:paraId="456D195B" w14:textId="77777777" w:rsidR="0069452F" w:rsidRPr="00A20D4F" w:rsidRDefault="0069452F" w:rsidP="0069452F"/>
    <w:p w14:paraId="15378E8B" w14:textId="10C62A5D" w:rsidR="0069452F" w:rsidRDefault="0069452F" w:rsidP="007E6CB5">
      <w:pPr>
        <w:pStyle w:val="EPP-Comentario"/>
      </w:pPr>
    </w:p>
    <w:p w14:paraId="0F642505" w14:textId="77777777"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45708A4" wp14:editId="79F35929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5E611B46091948168D35B8DA71F69C6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B155EEC" w14:textId="6C0A3E4D" w:rsidR="0069452F" w:rsidRPr="0037364C" w:rsidRDefault="00FB0F85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2</w:t>
                                </w:r>
                                <w:r w:rsidR="00C57F6A"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-</w:t>
                                </w:r>
                                <w:r w:rsidR="00EF2377"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Gerenciar Categoria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5708A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5E611B46091948168D35B8DA71F69C64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2B155EEC" w14:textId="6C0A3E4D" w:rsidR="0069452F" w:rsidRPr="0037364C" w:rsidRDefault="00FB0F85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2</w:t>
                          </w:r>
                          <w:r w:rsidR="00C57F6A">
                            <w:rPr>
                              <w:rFonts w:ascii="Segoe UI" w:hAnsi="Segoe UI" w:cs="Segoe UI"/>
                              <w:color w:val="C00000"/>
                            </w:rPr>
                            <w:t>-</w:t>
                          </w:r>
                          <w:r w:rsidR="00EF2377">
                            <w:rPr>
                              <w:rFonts w:ascii="Segoe UI" w:hAnsi="Segoe UI" w:cs="Segoe UI"/>
                              <w:color w:val="C00000"/>
                            </w:rPr>
                            <w:t>Gerenciar Categoria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FECDEFA" w14:textId="77777777" w:rsidR="0069452F" w:rsidRPr="00264EFB" w:rsidRDefault="0069452F" w:rsidP="0069452F"/>
    <w:p w14:paraId="0D32CC1A" w14:textId="77777777" w:rsidR="0069452F" w:rsidRPr="00264EFB" w:rsidRDefault="0069452F" w:rsidP="0069452F"/>
    <w:p w14:paraId="70CCCC85" w14:textId="77777777"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07515" wp14:editId="17884B6C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D62C014" w14:textId="6AF2A8A2" w:rsidR="0069452F" w:rsidRPr="0037364C" w:rsidRDefault="0069452F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2D33B2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1.0</w:t>
                                </w:r>
                              </w:p>
                            </w:sdtContent>
                          </w:sdt>
                          <w:p w14:paraId="306F95CF" w14:textId="77777777" w:rsidR="0069452F" w:rsidRPr="0037364C" w:rsidRDefault="0069452F" w:rsidP="0069452F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43D2F82C" w14:textId="77777777" w:rsidR="0069452F" w:rsidRPr="0037364C" w:rsidRDefault="0069452F" w:rsidP="0069452F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07515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5D62C014" w14:textId="6AF2A8A2" w:rsidR="0069452F" w:rsidRPr="0037364C" w:rsidRDefault="0069452F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2D33B2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1.0</w:t>
                          </w:r>
                        </w:p>
                      </w:sdtContent>
                    </w:sdt>
                    <w:p w14:paraId="306F95CF" w14:textId="77777777" w:rsidR="0069452F" w:rsidRPr="0037364C" w:rsidRDefault="0069452F" w:rsidP="0069452F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43D2F82C" w14:textId="77777777" w:rsidR="0069452F" w:rsidRPr="0037364C" w:rsidRDefault="0069452F" w:rsidP="0069452F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CF0AAA" w14:textId="77777777" w:rsidR="0069452F" w:rsidRPr="00264EFB" w:rsidRDefault="0069452F" w:rsidP="0069452F"/>
    <w:p w14:paraId="50D921CE" w14:textId="77777777" w:rsidR="0069452F" w:rsidRPr="00264EFB" w:rsidRDefault="0069452F" w:rsidP="0069452F"/>
    <w:p w14:paraId="34F2B407" w14:textId="77777777" w:rsidR="0069452F" w:rsidRPr="00264EFB" w:rsidRDefault="0069452F" w:rsidP="0069452F"/>
    <w:p w14:paraId="5DF1425D" w14:textId="77777777" w:rsidR="0069452F" w:rsidRPr="00264EFB" w:rsidRDefault="0069452F" w:rsidP="0069452F"/>
    <w:p w14:paraId="0B8BD11D" w14:textId="77777777" w:rsidR="0069452F" w:rsidRPr="00264EFB" w:rsidRDefault="0069452F" w:rsidP="0069452F"/>
    <w:p w14:paraId="0DE20B86" w14:textId="77777777" w:rsidR="0069452F" w:rsidRPr="00264EFB" w:rsidRDefault="0069452F" w:rsidP="0069452F"/>
    <w:p w14:paraId="33E0B9D2" w14:textId="77777777" w:rsidR="0069452F" w:rsidRPr="00264EFB" w:rsidRDefault="0069452F" w:rsidP="0069452F"/>
    <w:p w14:paraId="4F457239" w14:textId="77777777" w:rsidR="0069452F" w:rsidRPr="00264EFB" w:rsidRDefault="0069452F" w:rsidP="0069452F"/>
    <w:p w14:paraId="363BD2BE" w14:textId="77777777" w:rsidR="0069452F" w:rsidRPr="00264EFB" w:rsidRDefault="0069452F" w:rsidP="0069452F"/>
    <w:p w14:paraId="30109B4A" w14:textId="77777777" w:rsidR="0069452F" w:rsidRPr="00264EFB" w:rsidRDefault="0069452F" w:rsidP="0069452F"/>
    <w:p w14:paraId="08223EAD" w14:textId="77777777" w:rsidR="0069452F" w:rsidRPr="00264EFB" w:rsidRDefault="0069452F" w:rsidP="0069452F"/>
    <w:p w14:paraId="24CB2FB1" w14:textId="77777777" w:rsidR="0069452F" w:rsidRPr="00264EFB" w:rsidRDefault="0069452F" w:rsidP="0069452F"/>
    <w:p w14:paraId="21F15FA9" w14:textId="77777777" w:rsidR="0069452F" w:rsidRPr="00264EFB" w:rsidRDefault="0069452F" w:rsidP="0069452F"/>
    <w:p w14:paraId="43EF9F60" w14:textId="77777777" w:rsidR="0069452F" w:rsidRPr="00264EFB" w:rsidRDefault="0069452F" w:rsidP="0069452F"/>
    <w:p w14:paraId="5AC1FC91" w14:textId="77777777" w:rsidR="0069452F" w:rsidRPr="00264EFB" w:rsidRDefault="0069452F" w:rsidP="0069452F"/>
    <w:p w14:paraId="5F032695" w14:textId="77777777" w:rsidR="0069452F" w:rsidRPr="00264EFB" w:rsidRDefault="0069452F" w:rsidP="0069452F"/>
    <w:p w14:paraId="16EC0F27" w14:textId="77777777" w:rsidR="0069452F" w:rsidRPr="00264EFB" w:rsidRDefault="0069452F" w:rsidP="0069452F"/>
    <w:p w14:paraId="790E09A8" w14:textId="77777777" w:rsidR="0069452F" w:rsidRDefault="0069452F" w:rsidP="0069452F">
      <w:pPr>
        <w:tabs>
          <w:tab w:val="left" w:pos="3700"/>
        </w:tabs>
      </w:pPr>
      <w:r>
        <w:tab/>
      </w:r>
    </w:p>
    <w:p w14:paraId="2A955E9B" w14:textId="77777777" w:rsidR="0069452F" w:rsidRPr="00264EFB" w:rsidRDefault="0069452F" w:rsidP="0069452F">
      <w:pPr>
        <w:tabs>
          <w:tab w:val="left" w:pos="3700"/>
        </w:tabs>
        <w:sectPr w:rsidR="0069452F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228D4" wp14:editId="4DA52881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14:paraId="5C1B8834" w14:textId="749B1FB6" w:rsidR="0069452F" w:rsidRPr="00264EFB" w:rsidRDefault="002D33B2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HD</w:t>
                                </w:r>
                                <w:r w:rsidR="0069452F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 xml:space="preserve"> </w:t>
                                </w:r>
                                <w:r w:rsidR="0069452F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Healthy Delivery</w:t>
                                </w:r>
                              </w:p>
                            </w:sdtContent>
                          </w:sdt>
                          <w:p w14:paraId="27452682" w14:textId="77777777" w:rsidR="0069452F" w:rsidRDefault="0069452F" w:rsidP="0069452F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228D4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14:paraId="5C1B8834" w14:textId="749B1FB6" w:rsidR="0069452F" w:rsidRPr="00264EFB" w:rsidRDefault="002D33B2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HD</w:t>
                          </w:r>
                          <w:r w:rsidR="0069452F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 xml:space="preserve"> - 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Healthy Delivery</w:t>
                          </w:r>
                        </w:p>
                      </w:sdtContent>
                    </w:sdt>
                    <w:p w14:paraId="27452682" w14:textId="77777777" w:rsidR="0069452F" w:rsidRDefault="0069452F" w:rsidP="0069452F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3F5B1B6D" w14:textId="77777777" w:rsidR="00FB4266" w:rsidRDefault="00375F64" w:rsidP="007E6CB5">
      <w:pPr>
        <w:pStyle w:val="EPP-Titulo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9452F" w14:paraId="3B974A49" w14:textId="77777777" w:rsidTr="00BF5EBE">
        <w:trPr>
          <w:trHeight w:val="284"/>
        </w:trPr>
        <w:tc>
          <w:tcPr>
            <w:tcW w:w="1550" w:type="dxa"/>
            <w:shd w:val="clear" w:color="auto" w:fill="C00000"/>
          </w:tcPr>
          <w:p w14:paraId="25380A81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71F7AB89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457C9B35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585B2495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9452F" w14:paraId="27094AB0" w14:textId="77777777" w:rsidTr="00BF5EBE">
        <w:trPr>
          <w:trHeight w:val="284"/>
        </w:trPr>
        <w:tc>
          <w:tcPr>
            <w:tcW w:w="1550" w:type="dxa"/>
          </w:tcPr>
          <w:p w14:paraId="3609AA69" w14:textId="2788B0E0" w:rsidR="0069452F" w:rsidRPr="002D33B2" w:rsidRDefault="002D33B2" w:rsidP="002D33B2">
            <w:pPr>
              <w:pStyle w:val="EPP-Comentario"/>
              <w:jc w:val="center"/>
              <w:rPr>
                <w:i w:val="0"/>
                <w:iCs/>
                <w:color w:val="auto"/>
                <w:sz w:val="24"/>
                <w:szCs w:val="24"/>
              </w:rPr>
            </w:pPr>
            <w:r w:rsidRPr="002D33B2">
              <w:rPr>
                <w:i w:val="0"/>
                <w:iCs/>
                <w:color w:val="auto"/>
                <w:sz w:val="24"/>
                <w:szCs w:val="24"/>
              </w:rPr>
              <w:t>22/11/2020</w:t>
            </w:r>
          </w:p>
          <w:p w14:paraId="2BDB5A75" w14:textId="77777777" w:rsidR="0069452F" w:rsidRPr="002D33B2" w:rsidRDefault="0069452F" w:rsidP="002D33B2">
            <w:pPr>
              <w:pStyle w:val="EPP-Comentario"/>
              <w:jc w:val="center"/>
              <w:rPr>
                <w:i w:val="0"/>
                <w:iCs/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92A0BF4" w14:textId="051A2672" w:rsidR="0069452F" w:rsidRPr="002D33B2" w:rsidRDefault="002D33B2" w:rsidP="002D33B2">
            <w:pPr>
              <w:pStyle w:val="EPP-Comentario"/>
              <w:jc w:val="center"/>
              <w:rPr>
                <w:i w:val="0"/>
                <w:iCs/>
                <w:color w:val="auto"/>
                <w:sz w:val="24"/>
                <w:szCs w:val="24"/>
              </w:rPr>
            </w:pPr>
            <w:r w:rsidRPr="002D33B2">
              <w:rPr>
                <w:i w:val="0"/>
                <w:iCs/>
                <w:color w:val="auto"/>
                <w:sz w:val="24"/>
                <w:szCs w:val="24"/>
              </w:rPr>
              <w:t>1.0</w:t>
            </w:r>
          </w:p>
        </w:tc>
        <w:tc>
          <w:tcPr>
            <w:tcW w:w="4680" w:type="dxa"/>
          </w:tcPr>
          <w:p w14:paraId="7D19541F" w14:textId="125068E5" w:rsidR="0069452F" w:rsidRPr="002D33B2" w:rsidRDefault="002D33B2" w:rsidP="002D33B2">
            <w:pPr>
              <w:pStyle w:val="EPP-Comentario"/>
              <w:jc w:val="center"/>
              <w:rPr>
                <w:i w:val="0"/>
                <w:iCs/>
                <w:color w:val="auto"/>
                <w:sz w:val="24"/>
                <w:szCs w:val="24"/>
              </w:rPr>
            </w:pPr>
            <w:r w:rsidRPr="002D33B2">
              <w:rPr>
                <w:i w:val="0"/>
                <w:iCs/>
                <w:color w:val="auto"/>
                <w:sz w:val="24"/>
                <w:szCs w:val="24"/>
              </w:rPr>
              <w:t>Iniciação</w:t>
            </w:r>
          </w:p>
        </w:tc>
        <w:tc>
          <w:tcPr>
            <w:tcW w:w="2410" w:type="dxa"/>
          </w:tcPr>
          <w:p w14:paraId="4FBD2A36" w14:textId="0C2F6C0A" w:rsidR="0069452F" w:rsidRPr="002D33B2" w:rsidRDefault="002D33B2" w:rsidP="002D33B2">
            <w:pPr>
              <w:pStyle w:val="EPP-Comentario"/>
              <w:jc w:val="center"/>
              <w:rPr>
                <w:i w:val="0"/>
                <w:iCs/>
                <w:color w:val="auto"/>
                <w:sz w:val="24"/>
                <w:szCs w:val="24"/>
              </w:rPr>
            </w:pPr>
            <w:r w:rsidRPr="002D33B2">
              <w:rPr>
                <w:i w:val="0"/>
                <w:iCs/>
                <w:color w:val="auto"/>
                <w:sz w:val="24"/>
                <w:szCs w:val="24"/>
              </w:rPr>
              <w:t>Felipe Rodrigues</w:t>
            </w:r>
          </w:p>
        </w:tc>
      </w:tr>
      <w:tr w:rsidR="0069452F" w14:paraId="1D0B4910" w14:textId="77777777" w:rsidTr="00BF5EBE">
        <w:trPr>
          <w:trHeight w:val="284"/>
        </w:trPr>
        <w:tc>
          <w:tcPr>
            <w:tcW w:w="1550" w:type="dxa"/>
          </w:tcPr>
          <w:p w14:paraId="2A82F916" w14:textId="77777777" w:rsidR="0069452F" w:rsidRDefault="0069452F" w:rsidP="00BF5EBE">
            <w:pPr>
              <w:jc w:val="left"/>
            </w:pPr>
          </w:p>
        </w:tc>
        <w:tc>
          <w:tcPr>
            <w:tcW w:w="1080" w:type="dxa"/>
          </w:tcPr>
          <w:p w14:paraId="7D9A8ED7" w14:textId="77777777" w:rsidR="0069452F" w:rsidRDefault="0069452F" w:rsidP="00BF5EBE">
            <w:pPr>
              <w:jc w:val="left"/>
            </w:pPr>
          </w:p>
        </w:tc>
        <w:tc>
          <w:tcPr>
            <w:tcW w:w="4680" w:type="dxa"/>
          </w:tcPr>
          <w:p w14:paraId="2D66C3BF" w14:textId="77777777" w:rsidR="0069452F" w:rsidRDefault="0069452F" w:rsidP="00BF5EBE">
            <w:pPr>
              <w:jc w:val="left"/>
            </w:pPr>
          </w:p>
        </w:tc>
        <w:tc>
          <w:tcPr>
            <w:tcW w:w="2410" w:type="dxa"/>
          </w:tcPr>
          <w:p w14:paraId="5A7030C1" w14:textId="77777777" w:rsidR="0069452F" w:rsidRDefault="0069452F" w:rsidP="00BF5EBE">
            <w:pPr>
              <w:jc w:val="left"/>
            </w:pPr>
          </w:p>
        </w:tc>
      </w:tr>
      <w:tr w:rsidR="0069452F" w14:paraId="3A10BD0A" w14:textId="77777777" w:rsidTr="00BF5EBE">
        <w:trPr>
          <w:trHeight w:val="284"/>
        </w:trPr>
        <w:tc>
          <w:tcPr>
            <w:tcW w:w="1550" w:type="dxa"/>
          </w:tcPr>
          <w:p w14:paraId="54FEA255" w14:textId="77777777" w:rsidR="0069452F" w:rsidRDefault="0069452F" w:rsidP="00BF5EBE">
            <w:pPr>
              <w:jc w:val="left"/>
            </w:pPr>
          </w:p>
        </w:tc>
        <w:tc>
          <w:tcPr>
            <w:tcW w:w="1080" w:type="dxa"/>
          </w:tcPr>
          <w:p w14:paraId="47A68792" w14:textId="77777777" w:rsidR="0069452F" w:rsidRDefault="0069452F" w:rsidP="00BF5EBE">
            <w:pPr>
              <w:jc w:val="left"/>
            </w:pPr>
          </w:p>
        </w:tc>
        <w:tc>
          <w:tcPr>
            <w:tcW w:w="4680" w:type="dxa"/>
          </w:tcPr>
          <w:p w14:paraId="5AABCD12" w14:textId="77777777" w:rsidR="0069452F" w:rsidRDefault="0069452F" w:rsidP="00BF5EBE">
            <w:pPr>
              <w:jc w:val="left"/>
            </w:pPr>
          </w:p>
        </w:tc>
        <w:tc>
          <w:tcPr>
            <w:tcW w:w="2410" w:type="dxa"/>
          </w:tcPr>
          <w:p w14:paraId="0BE70E00" w14:textId="77777777" w:rsidR="0069452F" w:rsidRDefault="0069452F" w:rsidP="00BF5EBE">
            <w:pPr>
              <w:jc w:val="left"/>
            </w:pPr>
          </w:p>
        </w:tc>
      </w:tr>
    </w:tbl>
    <w:p w14:paraId="2F30F476" w14:textId="77777777" w:rsidR="00FB4266" w:rsidRDefault="00FB4266"/>
    <w:p w14:paraId="041F25D1" w14:textId="77777777" w:rsidR="00FB4266" w:rsidRDefault="00375F64">
      <w:pPr>
        <w:pStyle w:val="Ttulo"/>
        <w:jc w:val="center"/>
      </w:pPr>
      <w:r>
        <w:br w:type="page"/>
      </w:r>
      <w:r>
        <w:lastRenderedPageBreak/>
        <w:t>SUMÁRIO</w:t>
      </w:r>
    </w:p>
    <w:p w14:paraId="39FA7953" w14:textId="77777777" w:rsidR="008E52A1" w:rsidRDefault="00375F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8661421" w:history="1">
        <w:r w:rsidR="008E52A1" w:rsidRPr="00922641">
          <w:rPr>
            <w:rStyle w:val="Hyperlink"/>
          </w:rPr>
          <w:t>1. Objetivo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_Toc488661421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590D3A0B" w14:textId="77777777" w:rsidR="008E52A1" w:rsidRDefault="00E033F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2" w:history="1">
        <w:r w:rsidR="008E52A1" w:rsidRPr="00922641">
          <w:rPr>
            <w:rStyle w:val="Hyperlink"/>
          </w:rPr>
          <w:t>2. Atores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_Toc488661422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6B78B07A" w14:textId="77777777" w:rsidR="008E52A1" w:rsidRDefault="00E033F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3" w:history="1">
        <w:r w:rsidR="008E52A1" w:rsidRPr="00922641">
          <w:rPr>
            <w:rStyle w:val="Hyperlink"/>
          </w:rPr>
          <w:t>3. PRÉ-CONDIÇÕES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_Toc488661423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10173B86" w14:textId="77777777" w:rsidR="008E52A1" w:rsidRDefault="00E033F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4" w:history="1">
        <w:r w:rsidR="008E52A1" w:rsidRPr="00922641">
          <w:rPr>
            <w:rStyle w:val="Hyperlink"/>
          </w:rPr>
          <w:t>4. Fluxo Básico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_Toc488661424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66533940" w14:textId="77777777" w:rsidR="008E52A1" w:rsidRDefault="00E033F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5" w:history="1">
        <w:r w:rsidR="008E52A1" w:rsidRPr="00922641">
          <w:rPr>
            <w:rStyle w:val="Hyperlink"/>
          </w:rPr>
          <w:t>5. Fluxos Alternativos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_Toc488661425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21C84796" w14:textId="77777777" w:rsidR="008E52A1" w:rsidRDefault="00E033F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6" w:history="1">
        <w:r w:rsidR="008E52A1" w:rsidRPr="00922641">
          <w:rPr>
            <w:rStyle w:val="Hyperlink"/>
          </w:rPr>
          <w:t>6. Regras de Negócio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_Toc488661426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5</w:t>
        </w:r>
        <w:r w:rsidR="008E52A1">
          <w:rPr>
            <w:webHidden/>
          </w:rPr>
          <w:fldChar w:fldCharType="end"/>
        </w:r>
      </w:hyperlink>
    </w:p>
    <w:p w14:paraId="1B6EF839" w14:textId="77777777" w:rsidR="00FB4266" w:rsidRDefault="00375F64">
      <w:pPr>
        <w:spacing w:before="120" w:after="120"/>
      </w:pPr>
      <w:r>
        <w:fldChar w:fldCharType="end"/>
      </w:r>
      <w:r>
        <w:t xml:space="preserve"> </w:t>
      </w:r>
    </w:p>
    <w:p w14:paraId="0B355510" w14:textId="77777777" w:rsidR="00FB4266" w:rsidRDefault="00375F64">
      <w:pPr>
        <w:pStyle w:val="Ttulo"/>
        <w:rPr>
          <w:rFonts w:eastAsia="Arial Unicode MS"/>
        </w:rPr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14:paraId="180CFCB0" w14:textId="157D4BB4" w:rsidR="00FB4266" w:rsidRDefault="00EF2377" w:rsidP="005C2EBC">
      <w:pPr>
        <w:pStyle w:val="EPP-Titulo"/>
        <w:rPr>
          <w:sz w:val="20"/>
        </w:rPr>
      </w:pPr>
      <w:r>
        <w:lastRenderedPageBreak/>
        <w:t>gerenciar categoria</w:t>
      </w:r>
    </w:p>
    <w:p w14:paraId="4546B66B" w14:textId="77777777" w:rsidR="00FB4266" w:rsidRDefault="00E54AD6" w:rsidP="005C2EBC">
      <w:pPr>
        <w:pStyle w:val="EPP-Seonivel1"/>
      </w:pPr>
      <w:bookmarkStart w:id="225" w:name="_Toc488661421"/>
      <w:r>
        <w:t>Objetivo</w:t>
      </w:r>
      <w:bookmarkEnd w:id="225"/>
    </w:p>
    <w:p w14:paraId="1E7FF589" w14:textId="7640E5F4" w:rsidR="00E54AD6" w:rsidRPr="002D33B2" w:rsidRDefault="002D33B2" w:rsidP="00E54AD6">
      <w:pPr>
        <w:pStyle w:val="EPP-Comentario"/>
        <w:rPr>
          <w:i w:val="0"/>
          <w:iCs/>
          <w:color w:val="auto"/>
          <w:sz w:val="24"/>
          <w:szCs w:val="24"/>
        </w:rPr>
      </w:pPr>
      <w:r w:rsidRPr="002D33B2">
        <w:rPr>
          <w:i w:val="0"/>
          <w:iCs/>
          <w:color w:val="auto"/>
          <w:sz w:val="24"/>
          <w:szCs w:val="24"/>
        </w:rPr>
        <w:t>Inicialmente o administrador</w:t>
      </w:r>
      <w:r w:rsidR="00FB0F85">
        <w:rPr>
          <w:i w:val="0"/>
          <w:iCs/>
          <w:color w:val="auto"/>
          <w:sz w:val="24"/>
          <w:szCs w:val="24"/>
        </w:rPr>
        <w:t xml:space="preserve"> </w:t>
      </w:r>
      <w:r w:rsidR="00EF2377">
        <w:rPr>
          <w:i w:val="0"/>
          <w:iCs/>
          <w:color w:val="auto"/>
          <w:sz w:val="24"/>
          <w:szCs w:val="24"/>
        </w:rPr>
        <w:t>pode gerenciar a categoria, onde os produtos ficarão disponiveis.</w:t>
      </w:r>
    </w:p>
    <w:p w14:paraId="2DFB56EC" w14:textId="58C30B1E" w:rsidR="0049456B" w:rsidRPr="0049456B" w:rsidRDefault="0049456B" w:rsidP="007E6CB5">
      <w:pPr>
        <w:pStyle w:val="EPP-Seonivel1"/>
      </w:pPr>
      <w:bookmarkStart w:id="226" w:name="_Toc488661422"/>
      <w:r w:rsidRPr="0049456B">
        <w:t>Atores</w:t>
      </w:r>
      <w:bookmarkEnd w:id="226"/>
    </w:p>
    <w:p w14:paraId="1E426085" w14:textId="0B1858D3" w:rsidR="0049456B" w:rsidRPr="002D33B2" w:rsidRDefault="002D33B2" w:rsidP="007E6CB5">
      <w:pPr>
        <w:pStyle w:val="EPP-Comentario"/>
        <w:rPr>
          <w:i w:val="0"/>
          <w:iCs/>
          <w:color w:val="auto"/>
          <w:sz w:val="24"/>
          <w:szCs w:val="24"/>
        </w:rPr>
      </w:pPr>
      <w:r w:rsidRPr="002D33B2">
        <w:rPr>
          <w:i w:val="0"/>
          <w:iCs/>
          <w:color w:val="auto"/>
          <w:sz w:val="24"/>
          <w:szCs w:val="24"/>
        </w:rPr>
        <w:t>Administrador</w:t>
      </w:r>
    </w:p>
    <w:p w14:paraId="737D9E69" w14:textId="6E1C8FBC" w:rsidR="00FB4266" w:rsidRDefault="0049456B" w:rsidP="007E6CB5">
      <w:pPr>
        <w:pStyle w:val="EPP-Seonivel1"/>
      </w:pPr>
      <w:bookmarkStart w:id="227" w:name="_Toc488661423"/>
      <w:r>
        <w:t>PRÉ-CONDIÇÕES</w:t>
      </w:r>
      <w:bookmarkEnd w:id="227"/>
    </w:p>
    <w:p w14:paraId="73E55162" w14:textId="54C83530" w:rsidR="001636B5" w:rsidRPr="002D33B2" w:rsidRDefault="002D33B2" w:rsidP="007E6CB5">
      <w:pPr>
        <w:pStyle w:val="EPP-Comentario"/>
        <w:rPr>
          <w:i w:val="0"/>
          <w:iCs/>
          <w:color w:val="auto"/>
          <w:sz w:val="24"/>
          <w:szCs w:val="24"/>
        </w:rPr>
      </w:pPr>
      <w:r w:rsidRPr="002D33B2">
        <w:rPr>
          <w:i w:val="0"/>
          <w:iCs/>
          <w:color w:val="auto"/>
          <w:sz w:val="24"/>
          <w:szCs w:val="24"/>
        </w:rPr>
        <w:t>O usuário precisará fazer o login</w:t>
      </w:r>
    </w:p>
    <w:p w14:paraId="782D80AE" w14:textId="2FF9B9FF" w:rsidR="0049456B" w:rsidRPr="0049456B" w:rsidRDefault="00375F64" w:rsidP="007E6CB5">
      <w:pPr>
        <w:pStyle w:val="Ttulo1"/>
      </w:pPr>
      <w:bookmarkStart w:id="228" w:name="_Toc488661424"/>
      <w:r>
        <w:t>Fluxo Básico</w:t>
      </w:r>
      <w:bookmarkEnd w:id="22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8"/>
        <w:gridCol w:w="4810"/>
      </w:tblGrid>
      <w:tr w:rsidR="008D76B2" w:rsidRPr="008D76B2" w14:paraId="386B5A7B" w14:textId="77777777" w:rsidTr="008D76B2">
        <w:tc>
          <w:tcPr>
            <w:tcW w:w="9778" w:type="dxa"/>
            <w:gridSpan w:val="2"/>
            <w:shd w:val="clear" w:color="auto" w:fill="BFBFBF" w:themeFill="background1" w:themeFillShade="BF"/>
          </w:tcPr>
          <w:p w14:paraId="04AE93DE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Fluxo Principal</w:t>
            </w:r>
          </w:p>
        </w:tc>
      </w:tr>
      <w:tr w:rsidR="008D76B2" w:rsidRPr="008D76B2" w14:paraId="6D7BAAA7" w14:textId="77777777" w:rsidTr="008D76B2">
        <w:tc>
          <w:tcPr>
            <w:tcW w:w="4889" w:type="dxa"/>
            <w:shd w:val="clear" w:color="auto" w:fill="BFBFBF" w:themeFill="background1" w:themeFillShade="BF"/>
          </w:tcPr>
          <w:p w14:paraId="097AE852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Ator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14:paraId="4B2F37C7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Sistema</w:t>
            </w:r>
          </w:p>
        </w:tc>
      </w:tr>
      <w:tr w:rsidR="008D76B2" w14:paraId="0835A8AB" w14:textId="77777777" w:rsidTr="008D76B2">
        <w:tc>
          <w:tcPr>
            <w:tcW w:w="4889" w:type="dxa"/>
          </w:tcPr>
          <w:p w14:paraId="3C4EAEF2" w14:textId="11C6D6E9" w:rsidR="008D76B2" w:rsidRPr="000D3EFD" w:rsidRDefault="000D3EFD" w:rsidP="008D76B2">
            <w:pPr>
              <w:rPr>
                <w:iCs/>
                <w:color w:val="auto"/>
                <w:sz w:val="24"/>
                <w:szCs w:val="24"/>
                <w:lang w:eastAsia="en-US"/>
              </w:rPr>
            </w:pPr>
            <w:r w:rsidRPr="000D3EFD">
              <w:rPr>
                <w:iCs/>
                <w:color w:val="auto"/>
                <w:sz w:val="24"/>
                <w:szCs w:val="24"/>
                <w:lang w:eastAsia="en-US"/>
              </w:rPr>
              <w:t>1. Administrador</w:t>
            </w:r>
            <w:r w:rsidR="00FB0F85">
              <w:rPr>
                <w:iCs/>
                <w:color w:val="auto"/>
                <w:sz w:val="24"/>
                <w:szCs w:val="24"/>
                <w:lang w:eastAsia="en-US"/>
              </w:rPr>
              <w:t xml:space="preserve"> e cliente</w:t>
            </w:r>
            <w:r w:rsidRPr="000D3EFD">
              <w:rPr>
                <w:iCs/>
                <w:color w:val="auto"/>
                <w:sz w:val="24"/>
                <w:szCs w:val="24"/>
                <w:lang w:eastAsia="en-US"/>
              </w:rPr>
              <w:t xml:space="preserve"> loga</w:t>
            </w:r>
            <w:r w:rsidR="00FB0F85">
              <w:rPr>
                <w:iCs/>
                <w:color w:val="auto"/>
                <w:sz w:val="24"/>
                <w:szCs w:val="24"/>
                <w:lang w:eastAsia="en-US"/>
              </w:rPr>
              <w:t>m</w:t>
            </w:r>
            <w:r w:rsidRPr="000D3EFD">
              <w:rPr>
                <w:iCs/>
                <w:color w:val="auto"/>
                <w:sz w:val="24"/>
                <w:szCs w:val="24"/>
                <w:lang w:eastAsia="en-US"/>
              </w:rPr>
              <w:t xml:space="preserve"> no sistema e ter</w:t>
            </w:r>
            <w:r w:rsidR="00FB0F85">
              <w:rPr>
                <w:iCs/>
                <w:color w:val="auto"/>
                <w:sz w:val="24"/>
                <w:szCs w:val="24"/>
                <w:lang w:eastAsia="en-US"/>
              </w:rPr>
              <w:t>ão</w:t>
            </w:r>
            <w:r w:rsidRPr="000D3EFD">
              <w:rPr>
                <w:iCs/>
                <w:color w:val="auto"/>
                <w:sz w:val="24"/>
                <w:szCs w:val="24"/>
                <w:lang w:eastAsia="en-US"/>
              </w:rPr>
              <w:t xml:space="preserve"> acesso </w:t>
            </w:r>
            <w:r w:rsidR="00FB0F85">
              <w:rPr>
                <w:iCs/>
                <w:color w:val="auto"/>
                <w:sz w:val="24"/>
                <w:szCs w:val="24"/>
                <w:lang w:eastAsia="en-US"/>
              </w:rPr>
              <w:t>a visualizar seus dados cadastrais</w:t>
            </w:r>
          </w:p>
        </w:tc>
        <w:tc>
          <w:tcPr>
            <w:tcW w:w="4889" w:type="dxa"/>
          </w:tcPr>
          <w:p w14:paraId="319A5182" w14:textId="6A54DEF7" w:rsidR="008D76B2" w:rsidRPr="000D3EFD" w:rsidRDefault="000D3EFD" w:rsidP="008D76B2">
            <w:pPr>
              <w:rPr>
                <w:iCs/>
                <w:color w:val="auto"/>
                <w:sz w:val="24"/>
                <w:szCs w:val="24"/>
                <w:lang w:eastAsia="en-US"/>
              </w:rPr>
            </w:pPr>
            <w:r w:rsidRPr="000D3EFD">
              <w:rPr>
                <w:iCs/>
                <w:color w:val="auto"/>
                <w:sz w:val="24"/>
                <w:szCs w:val="24"/>
                <w:lang w:eastAsia="en-US"/>
              </w:rPr>
              <w:t>2</w:t>
            </w:r>
            <w:r w:rsidR="00FB0F85">
              <w:rPr>
                <w:iCs/>
                <w:color w:val="auto"/>
                <w:sz w:val="24"/>
                <w:szCs w:val="24"/>
                <w:lang w:eastAsia="en-US"/>
              </w:rPr>
              <w:t>. Mostrar os dados cadastrais dos usuários</w:t>
            </w:r>
          </w:p>
        </w:tc>
      </w:tr>
      <w:tr w:rsidR="008D76B2" w14:paraId="60CC1931" w14:textId="77777777" w:rsidTr="008D76B2">
        <w:tc>
          <w:tcPr>
            <w:tcW w:w="4889" w:type="dxa"/>
          </w:tcPr>
          <w:p w14:paraId="0D9463B1" w14:textId="56BF3C8B" w:rsidR="008D76B2" w:rsidRPr="008D76B2" w:rsidRDefault="008D76B2" w:rsidP="008D76B2">
            <w:pPr>
              <w:rPr>
                <w:i/>
                <w:color w:val="2E74B5" w:themeColor="accent1" w:themeShade="BF"/>
                <w:lang w:eastAsia="en-US"/>
              </w:rPr>
            </w:pPr>
          </w:p>
        </w:tc>
        <w:tc>
          <w:tcPr>
            <w:tcW w:w="4889" w:type="dxa"/>
          </w:tcPr>
          <w:p w14:paraId="10C1404A" w14:textId="77777777" w:rsidR="008D76B2" w:rsidRPr="008D76B2" w:rsidRDefault="008D76B2" w:rsidP="008D76B2">
            <w:pPr>
              <w:rPr>
                <w:i/>
                <w:color w:val="2E74B5" w:themeColor="accent1" w:themeShade="BF"/>
                <w:lang w:eastAsia="en-US"/>
              </w:rPr>
            </w:pPr>
          </w:p>
        </w:tc>
      </w:tr>
      <w:tr w:rsidR="008D76B2" w14:paraId="091B578C" w14:textId="77777777" w:rsidTr="008D76B2">
        <w:tc>
          <w:tcPr>
            <w:tcW w:w="4889" w:type="dxa"/>
          </w:tcPr>
          <w:p w14:paraId="10EF637E" w14:textId="77777777" w:rsidR="008D76B2" w:rsidRDefault="008D76B2" w:rsidP="008D76B2">
            <w:pPr>
              <w:rPr>
                <w:lang w:eastAsia="en-US"/>
              </w:rPr>
            </w:pPr>
          </w:p>
        </w:tc>
        <w:tc>
          <w:tcPr>
            <w:tcW w:w="4889" w:type="dxa"/>
          </w:tcPr>
          <w:p w14:paraId="4AC88176" w14:textId="77777777" w:rsidR="008D76B2" w:rsidRDefault="008D76B2" w:rsidP="008D76B2">
            <w:pPr>
              <w:rPr>
                <w:lang w:eastAsia="en-US"/>
              </w:rPr>
            </w:pPr>
          </w:p>
        </w:tc>
      </w:tr>
    </w:tbl>
    <w:p w14:paraId="106DCB78" w14:textId="50685A63" w:rsidR="00FB4266" w:rsidRDefault="00375F64" w:rsidP="000D3EFD">
      <w:pPr>
        <w:pStyle w:val="Ttulo1"/>
      </w:pPr>
      <w:bookmarkStart w:id="229" w:name="_Toc488661425"/>
      <w:r>
        <w:t>Fluxos Alternativos</w:t>
      </w:r>
      <w:bookmarkEnd w:id="229"/>
    </w:p>
    <w:p w14:paraId="5F23805A" w14:textId="4325B3ED" w:rsidR="00185D0C" w:rsidRDefault="00E3101F" w:rsidP="00BD0C39">
      <w:pPr>
        <w:pStyle w:val="Ttulo1"/>
      </w:pPr>
      <w:bookmarkStart w:id="230" w:name="_Toc488661426"/>
      <w:r>
        <w:t>Regras de Negócio</w:t>
      </w:r>
      <w:bookmarkEnd w:id="230"/>
    </w:p>
    <w:p w14:paraId="13616B7E" w14:textId="4E6058E3" w:rsidR="00185D0C" w:rsidRDefault="00185D0C" w:rsidP="007E6CB5">
      <w:pPr>
        <w:pStyle w:val="EPP-Comentario"/>
      </w:pPr>
    </w:p>
    <w:sectPr w:rsidR="00185D0C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23B4C" w14:textId="77777777" w:rsidR="00E033F3" w:rsidRDefault="00E033F3">
      <w:r>
        <w:separator/>
      </w:r>
    </w:p>
  </w:endnote>
  <w:endnote w:type="continuationSeparator" w:id="0">
    <w:p w14:paraId="79673CA9" w14:textId="77777777" w:rsidR="00E033F3" w:rsidRDefault="00E03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F7241" w14:textId="77777777" w:rsidR="0069452F" w:rsidRDefault="0069452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9452F" w14:paraId="36AB895C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40F1E14" w14:textId="77777777" w:rsidR="0069452F" w:rsidRDefault="0069452F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14:paraId="23019F69" w14:textId="77777777" w:rsidR="0069452F" w:rsidRDefault="0069452F">
          <w:pPr>
            <w:pStyle w:val="Rodap"/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04D5730" w14:textId="77777777" w:rsidR="0069452F" w:rsidRDefault="0069452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2169054" w14:textId="77777777" w:rsidR="0069452F" w:rsidRDefault="0069452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5C2EBC">
              <w:rPr>
                <w:noProof/>
              </w:rPr>
              <w:t>4</w:t>
            </w:r>
          </w:fldSimple>
        </w:p>
      </w:tc>
    </w:tr>
  </w:tbl>
  <w:p w14:paraId="6DC153A8" w14:textId="77777777" w:rsidR="0069452F" w:rsidRDefault="0069452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D9299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35667525" w14:textId="77777777">
      <w:trPr>
        <w:cantSplit/>
      </w:trPr>
      <w:tc>
        <w:tcPr>
          <w:tcW w:w="6300" w:type="dxa"/>
        </w:tcPr>
        <w:p w14:paraId="0CCDD253" w14:textId="28F4F34B" w:rsidR="00FB4266" w:rsidRDefault="00E033F3" w:rsidP="007E6CB5">
          <w:pPr>
            <w:pStyle w:val="EPP-Cabealho"/>
          </w:pPr>
          <w:sdt>
            <w:sdtPr>
              <w:alias w:val="Gestor"/>
              <w:tag w:val=""/>
              <w:id w:val="-183205528"/>
              <w:placeholder>
                <w:docPart w:val="4E349270F1854809B9D3A5B33256E8F1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31530A">
                <w:t xml:space="preserve">HD </w:t>
              </w:r>
              <w:r w:rsidR="0031530A">
                <w:t>- Healthy Delivery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placeholder>
                <w:docPart w:val="6CA3FCA28D524BC7A46006C96B5853FA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31530A">
                <w:t>Versão 1.0</w:t>
              </w:r>
            </w:sdtContent>
          </w:sdt>
        </w:p>
      </w:tc>
      <w:tc>
        <w:tcPr>
          <w:tcW w:w="1705" w:type="dxa"/>
          <w:vAlign w:val="center"/>
        </w:tcPr>
        <w:p w14:paraId="4F0A6C5B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5DEBAD5B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03368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B03368">
            <w:rPr>
              <w:noProof/>
            </w:rPr>
            <w:t>5</w:t>
          </w:r>
          <w:r w:rsidR="00841EC0">
            <w:rPr>
              <w:noProof/>
            </w:rPr>
            <w:fldChar w:fldCharType="end"/>
          </w:r>
        </w:p>
      </w:tc>
    </w:tr>
  </w:tbl>
  <w:p w14:paraId="36A8D44C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r w:rsidR="00E033F3">
      <w:fldChar w:fldCharType="begin"/>
    </w:r>
    <w:r w:rsidR="00E033F3">
      <w:instrText xml:space="preserve"> DOCPROPERTY  "Versão Modelo"  \* MERGEFORMAT </w:instrText>
    </w:r>
    <w:r w:rsidR="00E033F3">
      <w:fldChar w:fldCharType="separate"/>
    </w:r>
    <w:r w:rsidR="002D33B2">
      <w:t>1</w:t>
    </w:r>
    <w:r w:rsidR="00E033F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652AB" w14:textId="77777777" w:rsidR="00E033F3" w:rsidRDefault="00E033F3">
      <w:r>
        <w:separator/>
      </w:r>
    </w:p>
  </w:footnote>
  <w:footnote w:type="continuationSeparator" w:id="0">
    <w:p w14:paraId="09CF4748" w14:textId="77777777" w:rsidR="00E033F3" w:rsidRDefault="00E033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9452F" w14:paraId="6BB5F5F4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35438503" w14:textId="77777777" w:rsidR="0069452F" w:rsidRDefault="0069452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7A5298FB" w14:textId="77777777" w:rsidR="0069452F" w:rsidRDefault="0069452F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4DC3CDAB" w14:textId="77777777" w:rsidR="0069452F" w:rsidRDefault="0069452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712ECA5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67821556" r:id="rId2"/>
            </w:object>
          </w:r>
        </w:p>
      </w:tc>
    </w:tr>
  </w:tbl>
  <w:p w14:paraId="3EA993DE" w14:textId="77777777" w:rsidR="0069452F" w:rsidRDefault="006945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162B7631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737498FE" w14:textId="05879EBC" w:rsidR="002D33B2" w:rsidRDefault="002D33B2" w:rsidP="002D33B2">
          <w:pPr>
            <w:pStyle w:val="EPP-Cabealho"/>
            <w:jc w:val="both"/>
            <w:rPr>
              <w:b/>
              <w:bCs/>
            </w:rPr>
          </w:pPr>
          <w:r>
            <w:rPr>
              <w:b/>
              <w:noProof/>
            </w:rPr>
            <w:drawing>
              <wp:inline distT="0" distB="0" distL="0" distR="0" wp14:anchorId="6756576B" wp14:editId="76649F6D">
                <wp:extent cx="748213" cy="610690"/>
                <wp:effectExtent l="0" t="0" r="0" b="0"/>
                <wp:docPr id="1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213" cy="6106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bCs/>
          </w:rPr>
          <w:alias w:val="Título"/>
          <w:tag w:val=""/>
          <w:id w:val="-1432506946"/>
          <w:placeholder>
            <w:docPart w:val="9C4F356D05C4425C8138E6A4F3602E4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5B1E3152" w14:textId="3BF72F5B" w:rsidR="00FB4266" w:rsidRDefault="00EF237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2-Gerenciar Categoria</w:t>
              </w:r>
            </w:p>
          </w:tc>
        </w:sdtContent>
      </w:sdt>
      <w:tc>
        <w:tcPr>
          <w:tcW w:w="1440" w:type="dxa"/>
          <w:vAlign w:val="center"/>
        </w:tcPr>
        <w:p w14:paraId="30570A1B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1C61FB1D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1593"/>
        </w:tabs>
        <w:ind w:left="1593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4E46413"/>
    <w:multiLevelType w:val="multilevel"/>
    <w:tmpl w:val="0D7A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2"/>
  </w:num>
  <w:num w:numId="7">
    <w:abstractNumId w:val="6"/>
  </w:num>
  <w:num w:numId="8">
    <w:abstractNumId w:val="6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 w:numId="13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B2"/>
    <w:rsid w:val="0000781E"/>
    <w:rsid w:val="000C77A8"/>
    <w:rsid w:val="000D3EFD"/>
    <w:rsid w:val="00124BC4"/>
    <w:rsid w:val="0015082D"/>
    <w:rsid w:val="001636B5"/>
    <w:rsid w:val="00185D0C"/>
    <w:rsid w:val="001C4FD5"/>
    <w:rsid w:val="001E0869"/>
    <w:rsid w:val="00204F30"/>
    <w:rsid w:val="00254122"/>
    <w:rsid w:val="002D33B2"/>
    <w:rsid w:val="0031530A"/>
    <w:rsid w:val="00366AC2"/>
    <w:rsid w:val="00375F64"/>
    <w:rsid w:val="00442A5D"/>
    <w:rsid w:val="00453FD0"/>
    <w:rsid w:val="0049456B"/>
    <w:rsid w:val="00580EC3"/>
    <w:rsid w:val="005C2EBC"/>
    <w:rsid w:val="00636D67"/>
    <w:rsid w:val="00651E57"/>
    <w:rsid w:val="0069452F"/>
    <w:rsid w:val="00752EC9"/>
    <w:rsid w:val="007839CF"/>
    <w:rsid w:val="007B08CE"/>
    <w:rsid w:val="007C4737"/>
    <w:rsid w:val="007E6CB5"/>
    <w:rsid w:val="008202EF"/>
    <w:rsid w:val="0082433C"/>
    <w:rsid w:val="00824D94"/>
    <w:rsid w:val="00841EC0"/>
    <w:rsid w:val="008D76B2"/>
    <w:rsid w:val="008E52A1"/>
    <w:rsid w:val="00924C78"/>
    <w:rsid w:val="009A6367"/>
    <w:rsid w:val="009B0E25"/>
    <w:rsid w:val="00A47243"/>
    <w:rsid w:val="00AA73B9"/>
    <w:rsid w:val="00AC5BC3"/>
    <w:rsid w:val="00B03368"/>
    <w:rsid w:val="00B05291"/>
    <w:rsid w:val="00B5102A"/>
    <w:rsid w:val="00B854AE"/>
    <w:rsid w:val="00BB664B"/>
    <w:rsid w:val="00BD0C39"/>
    <w:rsid w:val="00C16EDA"/>
    <w:rsid w:val="00C36863"/>
    <w:rsid w:val="00C57F6A"/>
    <w:rsid w:val="00CA3792"/>
    <w:rsid w:val="00D3374F"/>
    <w:rsid w:val="00D60B3D"/>
    <w:rsid w:val="00DB6CB2"/>
    <w:rsid w:val="00E033F3"/>
    <w:rsid w:val="00E3101F"/>
    <w:rsid w:val="00E54AD6"/>
    <w:rsid w:val="00E700C7"/>
    <w:rsid w:val="00E74320"/>
    <w:rsid w:val="00E85C1E"/>
    <w:rsid w:val="00EA5759"/>
    <w:rsid w:val="00EF2377"/>
    <w:rsid w:val="00F16672"/>
    <w:rsid w:val="00F16A27"/>
    <w:rsid w:val="00F3311D"/>
    <w:rsid w:val="00F86AAC"/>
    <w:rsid w:val="00FB0F85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D4574D"/>
  <w15:docId w15:val="{2211D834-D49D-49F8-8F39-93F16DB9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8D7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\Dropbox\My%20PC%20(LAPTOP-JBM4P42V)\Downloads\Template%20-%20Especifica&#231;&#227;o%20de%20Caso%20de%20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E611B46091948168D35B8DA71F69C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481BA8-38C3-4C87-9193-3A9A6EF2F0F5}"/>
      </w:docPartPr>
      <w:docPartBody>
        <w:p w:rsidR="001F6527" w:rsidRDefault="002D3930">
          <w:pPr>
            <w:pStyle w:val="5E611B46091948168D35B8DA71F69C64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9C4F356D05C4425C8138E6A4F3602E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A9F208E-7E52-4320-9DB8-B80787B66DA8}"/>
      </w:docPartPr>
      <w:docPartBody>
        <w:p w:rsidR="001F6527" w:rsidRDefault="002D3930">
          <w:pPr>
            <w:pStyle w:val="9C4F356D05C4425C8138E6A4F3602E43"/>
          </w:pPr>
          <w:r w:rsidRPr="00FE5ACF">
            <w:rPr>
              <w:rStyle w:val="TextodoEspaoReservado"/>
            </w:rPr>
            <w:t>[Título]</w:t>
          </w:r>
        </w:p>
      </w:docPartBody>
    </w:docPart>
    <w:docPart>
      <w:docPartPr>
        <w:name w:val="4E349270F1854809B9D3A5B33256E8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13829D-4375-4CB2-869D-C4A1C95312A1}"/>
      </w:docPartPr>
      <w:docPartBody>
        <w:p w:rsidR="001F6527" w:rsidRDefault="002D3930">
          <w:pPr>
            <w:pStyle w:val="4E349270F1854809B9D3A5B33256E8F1"/>
          </w:pPr>
          <w:r w:rsidRPr="00FE5ACF">
            <w:rPr>
              <w:rStyle w:val="TextodoEspaoReservado"/>
            </w:rPr>
            <w:t>[Gestor]</w:t>
          </w:r>
        </w:p>
      </w:docPartBody>
    </w:docPart>
    <w:docPart>
      <w:docPartPr>
        <w:name w:val="6CA3FCA28D524BC7A46006C96B5853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D8E3D18-83D6-4755-9BCF-7F3A3FB77551}"/>
      </w:docPartPr>
      <w:docPartBody>
        <w:p w:rsidR="001F6527" w:rsidRDefault="002D3930">
          <w:pPr>
            <w:pStyle w:val="6CA3FCA28D524BC7A46006C96B5853FA"/>
          </w:pPr>
          <w:r w:rsidRPr="00FE5ACF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97"/>
    <w:rsid w:val="00030A22"/>
    <w:rsid w:val="001F6527"/>
    <w:rsid w:val="002D3930"/>
    <w:rsid w:val="00B524C8"/>
    <w:rsid w:val="00C71697"/>
    <w:rsid w:val="00F2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71697"/>
    <w:rPr>
      <w:color w:val="808080"/>
    </w:rPr>
  </w:style>
  <w:style w:type="paragraph" w:customStyle="1" w:styleId="5E611B46091948168D35B8DA71F69C64">
    <w:name w:val="5E611B46091948168D35B8DA71F69C64"/>
  </w:style>
  <w:style w:type="paragraph" w:customStyle="1" w:styleId="9C4F356D05C4425C8138E6A4F3602E43">
    <w:name w:val="9C4F356D05C4425C8138E6A4F3602E43"/>
  </w:style>
  <w:style w:type="paragraph" w:customStyle="1" w:styleId="4E349270F1854809B9D3A5B33256E8F1">
    <w:name w:val="4E349270F1854809B9D3A5B33256E8F1"/>
  </w:style>
  <w:style w:type="paragraph" w:customStyle="1" w:styleId="6CA3FCA28D524BC7A46006C96B5853FA">
    <w:name w:val="6CA3FCA28D524BC7A46006C96B5853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Especificação de Caso de Uso</Template>
  <TotalTime>4</TotalTime>
  <Pages>1</Pages>
  <Words>174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&lt;Nr&gt;-&lt;Nome do Caso de Uso&gt;</vt:lpstr>
    </vt:vector>
  </TitlesOfParts>
  <Manager>HD - Healthy Delivery</Manager>
  <Company/>
  <LinksUpToDate>false</LinksUpToDate>
  <CharactersWithSpaces>1115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2-Gerenciar Categoria</dc:title>
  <dc:subject>Versão 1.0</dc:subject>
  <dc:creator>Felipe Rodriegues</dc:creator>
  <cp:lastModifiedBy>Felipe Rodriegues</cp:lastModifiedBy>
  <cp:revision>6</cp:revision>
  <cp:lastPrinted>2005-05-05T18:34:00Z</cp:lastPrinted>
  <dcterms:created xsi:type="dcterms:W3CDTF">2020-11-22T23:18:00Z</dcterms:created>
  <dcterms:modified xsi:type="dcterms:W3CDTF">2020-11-25T18:00:00Z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