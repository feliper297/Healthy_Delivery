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A37BEB4" w14:textId="2CED900C" w:rsidR="004B1997" w:rsidRPr="004B1997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  <w:r w:rsidR="00571D2B">
        <w:t xml:space="preserve">manter </w:t>
      </w:r>
      <w:r w:rsidR="00EC6B1F">
        <w:t>usuários</w:t>
      </w:r>
    </w:p>
    <w:p w14:paraId="279BE0A6" w14:textId="2E2087C3" w:rsidR="004B1997" w:rsidRDefault="004B1997" w:rsidP="004B1997">
      <w:pPr>
        <w:pStyle w:val="EPP-Seonivel1"/>
      </w:pPr>
      <w:r>
        <w:t xml:space="preserve">número da </w:t>
      </w:r>
      <w:proofErr w:type="gramStart"/>
      <w:r>
        <w:t>historia</w:t>
      </w:r>
      <w:proofErr w:type="gramEnd"/>
      <w:r>
        <w:t>:</w:t>
      </w:r>
      <w:r w:rsidR="00571D2B">
        <w:t xml:space="preserve"> </w:t>
      </w:r>
      <w:r w:rsidR="00643864">
        <w:t>3</w:t>
      </w:r>
    </w:p>
    <w:p w14:paraId="2206114E" w14:textId="436393C7" w:rsidR="00AF2C6E" w:rsidRDefault="00AF2C6E" w:rsidP="00AF2C6E">
      <w:pPr>
        <w:pStyle w:val="EPP-Seonivel1"/>
      </w:pPr>
      <w:r>
        <w:t>estimativa:</w:t>
      </w:r>
      <w:r w:rsidR="00571D2B">
        <w:t xml:space="preserve"> 14/01/2021</w:t>
      </w:r>
    </w:p>
    <w:p w14:paraId="5DD29E5F" w14:textId="77566B10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proofErr w:type="gramStart"/>
      <w:r w:rsidR="004B1997">
        <w:t>historia</w:t>
      </w:r>
      <w:proofErr w:type="gramEnd"/>
    </w:p>
    <w:p w14:paraId="6C725687" w14:textId="06B21C2B" w:rsidR="004B1997" w:rsidRDefault="00571D2B" w:rsidP="004B1997">
      <w:pPr>
        <w:pStyle w:val="Instruo"/>
        <w:rPr>
          <w:i w:val="0"/>
          <w:iCs/>
          <w:color w:val="000000" w:themeColor="text1"/>
          <w:sz w:val="22"/>
          <w:szCs w:val="22"/>
          <w:lang w:val="pt-PT"/>
        </w:rPr>
      </w:pPr>
      <w:bookmarkStart w:id="1" w:name="_Toc464633894"/>
      <w:r w:rsidRPr="0096520B">
        <w:rPr>
          <w:i w:val="0"/>
          <w:iCs/>
          <w:color w:val="000000" w:themeColor="text1"/>
          <w:sz w:val="22"/>
          <w:szCs w:val="22"/>
          <w:lang w:val="pt-PT"/>
        </w:rPr>
        <w:t>Como administrador eu quero um</w:t>
      </w:r>
      <w:r w:rsidR="00EC6B1F">
        <w:rPr>
          <w:i w:val="0"/>
          <w:iCs/>
          <w:color w:val="000000" w:themeColor="text1"/>
          <w:sz w:val="22"/>
          <w:szCs w:val="22"/>
          <w:lang w:val="pt-PT"/>
        </w:rPr>
        <w:t>a tela para que eu possa logar no sistema e que apareça o nome de quem estiver logado no painel e caso eu esqueça a senha quero uma forma de recupera-lá e isso também vale para os clientes.</w:t>
      </w:r>
    </w:p>
    <w:p w14:paraId="591021AE" w14:textId="158EC71C" w:rsidR="00EC6B1F" w:rsidRDefault="00EC6B1F" w:rsidP="00EC6B1F">
      <w:pPr>
        <w:rPr>
          <w:lang w:val="pt-PT"/>
        </w:rPr>
      </w:pPr>
    </w:p>
    <w:p w14:paraId="21794698" w14:textId="79EF3F56" w:rsidR="00EC6B1F" w:rsidRDefault="00EC6B1F" w:rsidP="00EC6B1F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Como um cliente eu quero me cadastrar e poder fazer login para que assim eu possa fazer meus pedidos.</w:t>
      </w:r>
    </w:p>
    <w:p w14:paraId="7349E9F4" w14:textId="2B491504" w:rsidR="00EC6B1F" w:rsidRDefault="00EC6B1F" w:rsidP="00EC6B1F">
      <w:pPr>
        <w:rPr>
          <w:sz w:val="22"/>
          <w:szCs w:val="22"/>
          <w:lang w:val="pt-PT"/>
        </w:rPr>
      </w:pPr>
    </w:p>
    <w:p w14:paraId="1EA9D226" w14:textId="480F5BD9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515CFE33" w14:textId="468722DD" w:rsidR="00016CF6" w:rsidRPr="0096520B" w:rsidRDefault="00016CF6" w:rsidP="00016CF6">
      <w:pPr>
        <w:pStyle w:val="EPP-Cabealho"/>
        <w:jc w:val="left"/>
        <w:rPr>
          <w:sz w:val="22"/>
          <w:szCs w:val="22"/>
        </w:rPr>
      </w:pPr>
      <w:r w:rsidRPr="0096520B">
        <w:rPr>
          <w:b/>
          <w:sz w:val="22"/>
          <w:szCs w:val="22"/>
        </w:rPr>
        <w:t>Pré-condição</w:t>
      </w:r>
      <w:r w:rsidRPr="0096520B">
        <w:rPr>
          <w:sz w:val="22"/>
          <w:szCs w:val="22"/>
        </w:rPr>
        <w:t xml:space="preserve">: </w:t>
      </w:r>
      <w:r w:rsidR="00A9050D">
        <w:rPr>
          <w:sz w:val="22"/>
          <w:szCs w:val="22"/>
        </w:rPr>
        <w:t>Para realizar o login é necessário ter se cadastrado anteriormente</w:t>
      </w:r>
    </w:p>
    <w:p w14:paraId="7790DB71" w14:textId="77777777" w:rsidR="00016CF6" w:rsidRDefault="00016CF6" w:rsidP="00016CF6">
      <w:pPr>
        <w:pStyle w:val="EPP-Cabealho"/>
        <w:jc w:val="left"/>
      </w:pPr>
    </w:p>
    <w:p w14:paraId="0B3F73FE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1"/>
        <w:gridCol w:w="3762"/>
        <w:gridCol w:w="2393"/>
        <w:gridCol w:w="2402"/>
      </w:tblGrid>
      <w:tr w:rsidR="00016CF6" w:rsidRPr="00016CF6" w14:paraId="0794539C" w14:textId="77777777" w:rsidTr="00016CF6">
        <w:tc>
          <w:tcPr>
            <w:tcW w:w="1101" w:type="dxa"/>
          </w:tcPr>
          <w:p w14:paraId="1C518728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7EBABFA0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5D5662DF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561BE7B1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746F7DC2" w14:textId="77777777" w:rsidTr="00DB6AB1">
        <w:trPr>
          <w:trHeight w:val="778"/>
        </w:trPr>
        <w:tc>
          <w:tcPr>
            <w:tcW w:w="1101" w:type="dxa"/>
          </w:tcPr>
          <w:p w14:paraId="60584722" w14:textId="5BAF4B17" w:rsidR="00016CF6" w:rsidRPr="0096520B" w:rsidRDefault="0096520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01</w:t>
            </w:r>
          </w:p>
        </w:tc>
        <w:tc>
          <w:tcPr>
            <w:tcW w:w="3787" w:type="dxa"/>
          </w:tcPr>
          <w:p w14:paraId="54EC3880" w14:textId="77777777" w:rsidR="00DB6AB1" w:rsidRDefault="00DB6AB1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</w:p>
          <w:p w14:paraId="15FB4A65" w14:textId="77777777" w:rsidR="00DB6AB1" w:rsidRDefault="00DB6AB1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</w:p>
          <w:p w14:paraId="35ADDDC9" w14:textId="05407CAA" w:rsidR="00016CF6" w:rsidRPr="0096520B" w:rsidRDefault="00DB6AB1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DB6AB1">
              <w:rPr>
                <w:i w:val="0"/>
                <w:iCs/>
                <w:color w:val="000000" w:themeColor="text1"/>
                <w:sz w:val="22"/>
                <w:szCs w:val="22"/>
              </w:rPr>
              <w:t>Realizar login como administrador</w:t>
            </w:r>
          </w:p>
        </w:tc>
        <w:tc>
          <w:tcPr>
            <w:tcW w:w="2445" w:type="dxa"/>
          </w:tcPr>
          <w:p w14:paraId="5D87353B" w14:textId="77777777" w:rsidR="00DB6AB1" w:rsidRDefault="00DB6AB1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</w:p>
          <w:p w14:paraId="6A223A37" w14:textId="0E506A87" w:rsidR="00016CF6" w:rsidRPr="0096520B" w:rsidRDefault="00DB6AB1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DB6AB1">
              <w:rPr>
                <w:i w:val="0"/>
                <w:iCs/>
                <w:color w:val="000000" w:themeColor="text1"/>
                <w:sz w:val="22"/>
                <w:szCs w:val="22"/>
              </w:rPr>
              <w:t>E-mail e senha</w:t>
            </w:r>
          </w:p>
        </w:tc>
        <w:tc>
          <w:tcPr>
            <w:tcW w:w="2445" w:type="dxa"/>
          </w:tcPr>
          <w:p w14:paraId="3E2033C9" w14:textId="79D5D42E" w:rsidR="00016CF6" w:rsidRPr="0096520B" w:rsidRDefault="00DB6AB1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DB6AB1">
              <w:rPr>
                <w:i w:val="0"/>
                <w:iCs/>
                <w:color w:val="000000" w:themeColor="text1"/>
                <w:sz w:val="22"/>
                <w:szCs w:val="22"/>
              </w:rPr>
              <w:t>Ser redirecionado para o painel administrativo</w:t>
            </w:r>
          </w:p>
        </w:tc>
      </w:tr>
      <w:tr w:rsidR="00016CF6" w14:paraId="57B29C97" w14:textId="77777777" w:rsidTr="00DB6AB1">
        <w:trPr>
          <w:trHeight w:val="106"/>
        </w:trPr>
        <w:tc>
          <w:tcPr>
            <w:tcW w:w="1101" w:type="dxa"/>
          </w:tcPr>
          <w:p w14:paraId="74387036" w14:textId="77777777" w:rsidR="00016CF6" w:rsidRPr="0096520B" w:rsidRDefault="00096D0C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02</w:t>
            </w:r>
          </w:p>
        </w:tc>
        <w:tc>
          <w:tcPr>
            <w:tcW w:w="3787" w:type="dxa"/>
          </w:tcPr>
          <w:p w14:paraId="61899855" w14:textId="77777777" w:rsidR="00DB6AB1" w:rsidRDefault="00DB6AB1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</w:p>
          <w:p w14:paraId="3435C7D2" w14:textId="05852FDB" w:rsidR="00016CF6" w:rsidRPr="0096520B" w:rsidRDefault="00DB6AB1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DB6AB1">
              <w:rPr>
                <w:i w:val="0"/>
                <w:iCs/>
                <w:color w:val="000000" w:themeColor="text1"/>
                <w:sz w:val="22"/>
                <w:szCs w:val="22"/>
              </w:rPr>
              <w:t xml:space="preserve">Realizar login como </w:t>
            </w:r>
            <w:r>
              <w:rPr>
                <w:i w:val="0"/>
                <w:iCs/>
                <w:color w:val="000000" w:themeColor="text1"/>
                <w:sz w:val="22"/>
                <w:szCs w:val="22"/>
              </w:rPr>
              <w:t>cliente</w:t>
            </w:r>
          </w:p>
        </w:tc>
        <w:tc>
          <w:tcPr>
            <w:tcW w:w="2445" w:type="dxa"/>
          </w:tcPr>
          <w:p w14:paraId="14B5FDEC" w14:textId="77777777" w:rsidR="0096520B" w:rsidRPr="0096520B" w:rsidRDefault="0096520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</w:p>
          <w:p w14:paraId="0E3F950A" w14:textId="7D7131AD" w:rsidR="00016CF6" w:rsidRPr="0096520B" w:rsidRDefault="00DB6AB1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DB6AB1">
              <w:rPr>
                <w:i w:val="0"/>
                <w:iCs/>
                <w:color w:val="000000" w:themeColor="text1"/>
                <w:sz w:val="22"/>
                <w:szCs w:val="22"/>
              </w:rPr>
              <w:t>E-mail e senha</w:t>
            </w:r>
          </w:p>
        </w:tc>
        <w:tc>
          <w:tcPr>
            <w:tcW w:w="2445" w:type="dxa"/>
          </w:tcPr>
          <w:p w14:paraId="38455AA1" w14:textId="49758AAD" w:rsidR="00016CF6" w:rsidRPr="0096520B" w:rsidRDefault="00DB6AB1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DB6AB1">
              <w:rPr>
                <w:i w:val="0"/>
                <w:iCs/>
                <w:color w:val="000000" w:themeColor="text1"/>
                <w:sz w:val="22"/>
                <w:szCs w:val="22"/>
              </w:rPr>
              <w:t>Ser redirecionado para o site</w:t>
            </w:r>
          </w:p>
        </w:tc>
      </w:tr>
      <w:tr w:rsidR="00016CF6" w14:paraId="43CEB64F" w14:textId="77777777" w:rsidTr="00DB6AB1">
        <w:trPr>
          <w:trHeight w:val="70"/>
        </w:trPr>
        <w:tc>
          <w:tcPr>
            <w:tcW w:w="1101" w:type="dxa"/>
          </w:tcPr>
          <w:p w14:paraId="7A2E3F58" w14:textId="1CBEEB2E" w:rsidR="00016CF6" w:rsidRPr="0096520B" w:rsidRDefault="0096520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03</w:t>
            </w:r>
          </w:p>
        </w:tc>
        <w:tc>
          <w:tcPr>
            <w:tcW w:w="3787" w:type="dxa"/>
          </w:tcPr>
          <w:p w14:paraId="3748410D" w14:textId="77777777" w:rsidR="00DB6AB1" w:rsidRDefault="00DB6AB1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</w:p>
          <w:p w14:paraId="5E91415B" w14:textId="77777777" w:rsidR="00DB6AB1" w:rsidRDefault="00DB6AB1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</w:p>
          <w:p w14:paraId="5B4101C9" w14:textId="69F45C99" w:rsidR="00016CF6" w:rsidRPr="0096520B" w:rsidRDefault="00DB6AB1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DB6AB1">
              <w:rPr>
                <w:i w:val="0"/>
                <w:iCs/>
                <w:color w:val="000000" w:themeColor="text1"/>
                <w:sz w:val="22"/>
                <w:szCs w:val="22"/>
              </w:rPr>
              <w:t>Cadastrar-se</w:t>
            </w:r>
          </w:p>
        </w:tc>
        <w:tc>
          <w:tcPr>
            <w:tcW w:w="2445" w:type="dxa"/>
          </w:tcPr>
          <w:p w14:paraId="4A5BB2F4" w14:textId="77777777" w:rsidR="00DB6AB1" w:rsidRDefault="00DB6AB1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</w:p>
          <w:p w14:paraId="67EE6EBC" w14:textId="09F6565C" w:rsidR="00016CF6" w:rsidRPr="0096520B" w:rsidRDefault="00DB6AB1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DB6AB1">
              <w:rPr>
                <w:i w:val="0"/>
                <w:iCs/>
                <w:color w:val="000000" w:themeColor="text1"/>
                <w:sz w:val="22"/>
                <w:szCs w:val="22"/>
              </w:rPr>
              <w:t>Nome e sobrenome, cpf, telefone, E-mail e senha</w:t>
            </w:r>
          </w:p>
        </w:tc>
        <w:tc>
          <w:tcPr>
            <w:tcW w:w="2445" w:type="dxa"/>
          </w:tcPr>
          <w:p w14:paraId="411AFFA8" w14:textId="1C876F70" w:rsidR="00016CF6" w:rsidRPr="0096520B" w:rsidRDefault="00DB6AB1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DB6AB1">
              <w:rPr>
                <w:i w:val="0"/>
                <w:iCs/>
                <w:color w:val="000000" w:themeColor="text1"/>
                <w:sz w:val="22"/>
                <w:szCs w:val="22"/>
              </w:rPr>
              <w:t>Aparecer a mensagem que o usuário foi cadastrado com sucesso e limpar os campos</w:t>
            </w:r>
            <w:r>
              <w:rPr>
                <w:i w:val="0"/>
                <w:iCs/>
                <w:color w:val="000000" w:themeColor="text1"/>
                <w:sz w:val="22"/>
                <w:szCs w:val="22"/>
              </w:rPr>
              <w:t xml:space="preserve"> do formulário de cadastro</w:t>
            </w:r>
          </w:p>
        </w:tc>
      </w:tr>
      <w:tr w:rsidR="00DB6AB1" w14:paraId="01A031B7" w14:textId="77777777" w:rsidTr="00DB6AB1">
        <w:trPr>
          <w:trHeight w:val="70"/>
        </w:trPr>
        <w:tc>
          <w:tcPr>
            <w:tcW w:w="1101" w:type="dxa"/>
          </w:tcPr>
          <w:p w14:paraId="6943200B" w14:textId="075DC42A" w:rsidR="00DB6AB1" w:rsidRPr="0096520B" w:rsidRDefault="00DB6AB1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>
              <w:rPr>
                <w:i w:val="0"/>
                <w:iCs/>
                <w:color w:val="000000" w:themeColor="text1"/>
                <w:sz w:val="22"/>
                <w:szCs w:val="22"/>
              </w:rPr>
              <w:t>04</w:t>
            </w:r>
          </w:p>
        </w:tc>
        <w:tc>
          <w:tcPr>
            <w:tcW w:w="3787" w:type="dxa"/>
          </w:tcPr>
          <w:p w14:paraId="6CD7273A" w14:textId="77777777" w:rsidR="00DB6AB1" w:rsidRDefault="00DB6AB1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</w:p>
          <w:p w14:paraId="4F312E39" w14:textId="1A69EDDE" w:rsidR="00DB6AB1" w:rsidRDefault="00DB6AB1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DB6AB1">
              <w:rPr>
                <w:i w:val="0"/>
                <w:iCs/>
                <w:color w:val="000000" w:themeColor="text1"/>
                <w:sz w:val="22"/>
                <w:szCs w:val="22"/>
              </w:rPr>
              <w:t>Recuperar senha</w:t>
            </w:r>
          </w:p>
        </w:tc>
        <w:tc>
          <w:tcPr>
            <w:tcW w:w="2445" w:type="dxa"/>
          </w:tcPr>
          <w:p w14:paraId="47D390E1" w14:textId="77777777" w:rsidR="00DB6AB1" w:rsidRDefault="00DB6AB1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</w:p>
          <w:p w14:paraId="2CC70D96" w14:textId="03B4BD6C" w:rsidR="00DB6AB1" w:rsidRDefault="00DB6AB1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DB6AB1">
              <w:rPr>
                <w:i w:val="0"/>
                <w:iCs/>
                <w:color w:val="000000" w:themeColor="text1"/>
                <w:sz w:val="22"/>
                <w:szCs w:val="22"/>
              </w:rPr>
              <w:t>E-mail</w:t>
            </w:r>
          </w:p>
        </w:tc>
        <w:tc>
          <w:tcPr>
            <w:tcW w:w="2445" w:type="dxa"/>
          </w:tcPr>
          <w:p w14:paraId="6B60F4E7" w14:textId="0C6116CF" w:rsidR="00DB6AB1" w:rsidRPr="0096520B" w:rsidRDefault="00DB6AB1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DB6AB1">
              <w:rPr>
                <w:i w:val="0"/>
                <w:iCs/>
                <w:color w:val="000000" w:themeColor="text1"/>
                <w:sz w:val="22"/>
                <w:szCs w:val="22"/>
              </w:rPr>
              <w:t>Aparecer a mensagem que a senha foi enviada com sucesso para o e-mail</w:t>
            </w:r>
          </w:p>
        </w:tc>
      </w:tr>
    </w:tbl>
    <w:p w14:paraId="6C34CC37" w14:textId="77777777" w:rsidR="00016CF6" w:rsidRDefault="00016CF6" w:rsidP="007E6CB5">
      <w:pPr>
        <w:pStyle w:val="EPP-Comentario"/>
      </w:pPr>
    </w:p>
    <w:p w14:paraId="408B39D0" w14:textId="77777777" w:rsidR="0033170C" w:rsidRDefault="0033170C" w:rsidP="0033170C">
      <w:pPr>
        <w:pStyle w:val="EPP-Seonivel1"/>
      </w:pPr>
      <w:r>
        <w:t>tEM PROTÓTIPO?</w:t>
      </w:r>
    </w:p>
    <w:p w14:paraId="3835C6B1" w14:textId="10A29EB1" w:rsidR="0033170C" w:rsidRPr="0096520B" w:rsidRDefault="0096520B" w:rsidP="007E6CB5">
      <w:pPr>
        <w:pStyle w:val="EPP-Comentario"/>
        <w:rPr>
          <w:i w:val="0"/>
          <w:iCs/>
          <w:color w:val="000000" w:themeColor="text1"/>
          <w:sz w:val="22"/>
          <w:szCs w:val="22"/>
        </w:rPr>
      </w:pPr>
      <w:r w:rsidRPr="0096520B">
        <w:rPr>
          <w:i w:val="0"/>
          <w:iCs/>
          <w:color w:val="000000" w:themeColor="text1"/>
          <w:sz w:val="22"/>
          <w:szCs w:val="22"/>
        </w:rPr>
        <w:t>Não existe</w:t>
      </w:r>
    </w:p>
    <w:sectPr w:rsidR="0033170C" w:rsidRPr="0096520B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7FD2F" w14:textId="77777777" w:rsidR="00840DDC" w:rsidRDefault="00840DDC">
      <w:r>
        <w:separator/>
      </w:r>
    </w:p>
  </w:endnote>
  <w:endnote w:type="continuationSeparator" w:id="0">
    <w:p w14:paraId="731E1324" w14:textId="77777777" w:rsidR="00840DDC" w:rsidRDefault="00840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4FEFA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11365120" w14:textId="77777777">
      <w:trPr>
        <w:cantSplit/>
      </w:trPr>
      <w:tc>
        <w:tcPr>
          <w:tcW w:w="6300" w:type="dxa"/>
        </w:tcPr>
        <w:p w14:paraId="44A66BE0" w14:textId="5F31862A" w:rsidR="00FB4266" w:rsidRDefault="00840DDC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571D2B">
                <w:t>HD</w:t>
              </w:r>
              <w:r w:rsidR="0069452F">
                <w:t xml:space="preserve"> - </w:t>
              </w:r>
              <w:r w:rsidR="00571D2B">
                <w:t>Healthy Delivery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 xml:space="preserve">Versão </w:t>
              </w:r>
              <w:r w:rsidR="00571D2B">
                <w:t>1.0</w:t>
              </w:r>
            </w:sdtContent>
          </w:sdt>
        </w:p>
      </w:tc>
      <w:tc>
        <w:tcPr>
          <w:tcW w:w="1705" w:type="dxa"/>
          <w:vAlign w:val="center"/>
        </w:tcPr>
        <w:p w14:paraId="3F854CE9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77E46CFE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6BD2EE0C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571D2B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CC209" w14:textId="77777777" w:rsidR="00840DDC" w:rsidRDefault="00840DDC">
      <w:r>
        <w:separator/>
      </w:r>
    </w:p>
  </w:footnote>
  <w:footnote w:type="continuationSeparator" w:id="0">
    <w:p w14:paraId="4DE00869" w14:textId="77777777" w:rsidR="00840DDC" w:rsidRDefault="00840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1E69C129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00587E66" w14:textId="5CDAB91B" w:rsidR="00FB4266" w:rsidRDefault="00571D2B" w:rsidP="007E6CB5">
          <w:pPr>
            <w:pStyle w:val="EPP-Cabealho"/>
            <w:rPr>
              <w:b/>
              <w:bCs/>
            </w:rPr>
          </w:pPr>
          <w:r>
            <w:rPr>
              <w:b/>
              <w:noProof/>
            </w:rPr>
            <w:drawing>
              <wp:inline distT="0" distB="0" distL="0" distR="0" wp14:anchorId="4DFC31BA" wp14:editId="5F0C7C25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5DF5D0D7" w14:textId="0132AFBE" w:rsidR="00FB4266" w:rsidRDefault="00643864" w:rsidP="00EC6B1F">
              <w:pPr>
                <w:pStyle w:val="EPP-Cabealho"/>
                <w:ind w:left="360"/>
                <w:rPr>
                  <w:bCs/>
                </w:rPr>
              </w:pPr>
              <w:r>
                <w:rPr>
                  <w:bCs/>
                </w:rPr>
                <w:t xml:space="preserve">3 </w:t>
              </w:r>
              <w:r w:rsidR="00EC6B1F">
                <w:rPr>
                  <w:bCs/>
                </w:rPr>
                <w:t xml:space="preserve">- </w:t>
              </w:r>
              <w:r w:rsidR="004B1997">
                <w:rPr>
                  <w:bCs/>
                </w:rPr>
                <w:t>Historia de Usuario</w:t>
              </w:r>
            </w:p>
          </w:tc>
        </w:sdtContent>
      </w:sdt>
      <w:tc>
        <w:tcPr>
          <w:tcW w:w="1440" w:type="dxa"/>
          <w:vAlign w:val="center"/>
        </w:tcPr>
        <w:p w14:paraId="3A59B461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5A240627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8DB5672"/>
    <w:multiLevelType w:val="hybridMultilevel"/>
    <w:tmpl w:val="1644ABA0"/>
    <w:lvl w:ilvl="0" w:tplc="C780F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2B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4122"/>
    <w:rsid w:val="0033170C"/>
    <w:rsid w:val="00366AC2"/>
    <w:rsid w:val="00375F64"/>
    <w:rsid w:val="00442A5D"/>
    <w:rsid w:val="00453FD0"/>
    <w:rsid w:val="0049456B"/>
    <w:rsid w:val="004B1997"/>
    <w:rsid w:val="00571D2B"/>
    <w:rsid w:val="00580EC3"/>
    <w:rsid w:val="005C2EBC"/>
    <w:rsid w:val="00636D67"/>
    <w:rsid w:val="00643864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0DDC"/>
    <w:rsid w:val="00841EC0"/>
    <w:rsid w:val="0096520B"/>
    <w:rsid w:val="009A6367"/>
    <w:rsid w:val="009B0E25"/>
    <w:rsid w:val="00A9050D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DB6AB1"/>
    <w:rsid w:val="00E700C7"/>
    <w:rsid w:val="00E74320"/>
    <w:rsid w:val="00E77530"/>
    <w:rsid w:val="00E85C1E"/>
    <w:rsid w:val="00EA5759"/>
    <w:rsid w:val="00EC6B1F"/>
    <w:rsid w:val="00ED4BE7"/>
    <w:rsid w:val="00F86AAC"/>
    <w:rsid w:val="00FB2626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1B6585"/>
  <w15:docId w15:val="{7EDDFF0F-8B46-44A7-9E4A-BAE0EEEA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Historia%20de%20Usuario%20(2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(2)</Template>
  <TotalTime>42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 de Usuario</vt:lpstr>
    </vt:vector>
  </TitlesOfParts>
  <Manager>HD - Healthy Delivery</Manager>
  <Company/>
  <LinksUpToDate>false</LinksUpToDate>
  <CharactersWithSpaces>1080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3 - Historia de Usuario</dc:title>
  <dc:subject>Versão 1.0</dc:subject>
  <dc:creator>Felipe Rodriegues</dc:creator>
  <cp:lastModifiedBy>Felipe Rodriegues</cp:lastModifiedBy>
  <cp:revision>4</cp:revision>
  <cp:lastPrinted>2005-05-05T18:34:00Z</cp:lastPrinted>
  <dcterms:created xsi:type="dcterms:W3CDTF">2021-01-14T15:21:00Z</dcterms:created>
  <dcterms:modified xsi:type="dcterms:W3CDTF">2021-01-17T03:00:00Z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