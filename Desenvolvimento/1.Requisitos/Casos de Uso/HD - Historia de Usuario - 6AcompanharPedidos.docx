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43C623" w14:textId="1D0DA5A8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B74E5F">
        <w:t>Acompanhar pedidos</w:t>
      </w:r>
    </w:p>
    <w:p w14:paraId="38151697" w14:textId="2F98D973" w:rsidR="004B1997" w:rsidRDefault="004B1997" w:rsidP="004B1997">
      <w:pPr>
        <w:pStyle w:val="EPP-Seonivel1"/>
      </w:pPr>
      <w:r>
        <w:t xml:space="preserve">número da historia: </w:t>
      </w:r>
      <w:r w:rsidR="00B74E5F">
        <w:t>6</w:t>
      </w:r>
    </w:p>
    <w:p w14:paraId="1C106BA9" w14:textId="56EB3CE8" w:rsidR="00AF2C6E" w:rsidRDefault="00AF2C6E" w:rsidP="00AF2C6E">
      <w:pPr>
        <w:pStyle w:val="EPP-Seonivel1"/>
      </w:pPr>
      <w:r>
        <w:t xml:space="preserve">estimativa: </w:t>
      </w:r>
      <w:r w:rsidR="00B74E5F">
        <w:t>14/01/2021</w:t>
      </w:r>
    </w:p>
    <w:p w14:paraId="3CFEECD7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0FDA62C3" w14:textId="5A6FEB74" w:rsidR="004B1997" w:rsidRPr="00B74E5F" w:rsidRDefault="00B74E5F" w:rsidP="004B1997">
      <w:pPr>
        <w:pStyle w:val="Instruo"/>
        <w:rPr>
          <w:i w:val="0"/>
          <w:iCs/>
          <w:color w:val="auto"/>
          <w:lang w:val="pt-PT"/>
        </w:rPr>
      </w:pPr>
      <w:bookmarkStart w:id="1" w:name="_Toc464633894"/>
      <w:r w:rsidRPr="00B74E5F">
        <w:rPr>
          <w:i w:val="0"/>
          <w:iCs/>
          <w:color w:val="auto"/>
          <w:lang w:val="pt-PT"/>
        </w:rPr>
        <w:t>Como balconista eu quero uma tela para que eu possar gerenciar os pedidos feitos pelo cliente, e conforme os pedidos forem concluidos eu quero um menu para eu buscar esses pedidos por data.</w:t>
      </w:r>
    </w:p>
    <w:p w14:paraId="12A8A074" w14:textId="6A20376A" w:rsidR="00B74E5F" w:rsidRDefault="00B74E5F" w:rsidP="00B74E5F">
      <w:pPr>
        <w:rPr>
          <w:lang w:val="pt-PT"/>
        </w:rPr>
      </w:pPr>
    </w:p>
    <w:p w14:paraId="70FABCF7" w14:textId="785EAD3F" w:rsidR="00B74E5F" w:rsidRPr="00B74E5F" w:rsidRDefault="00B74E5F" w:rsidP="00B74E5F">
      <w:pPr>
        <w:rPr>
          <w:lang w:val="pt-PT"/>
        </w:rPr>
      </w:pPr>
      <w:r>
        <w:rPr>
          <w:lang w:val="pt-PT"/>
        </w:rPr>
        <w:t>Como cliente eu quero um local onde eu possa acompanhar os meus pedidos</w:t>
      </w:r>
    </w:p>
    <w:p w14:paraId="7F154D1C" w14:textId="21658F62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F3C20E2" w14:textId="77777777" w:rsidR="00016CF6" w:rsidRDefault="00016CF6" w:rsidP="00016CF6">
      <w:pPr>
        <w:pStyle w:val="EPP-Comentario"/>
      </w:pPr>
    </w:p>
    <w:p w14:paraId="70C665BA" w14:textId="77777777" w:rsidR="00016CF6" w:rsidRPr="00B74E5F" w:rsidRDefault="00016CF6" w:rsidP="00016CF6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Pr="00B74E5F">
        <w:rPr>
          <w:iCs/>
          <w:color w:val="auto"/>
        </w:rPr>
        <w:t>Usuário estar logado.</w:t>
      </w:r>
    </w:p>
    <w:p w14:paraId="06397281" w14:textId="77777777" w:rsidR="00016CF6" w:rsidRDefault="00016CF6" w:rsidP="00016CF6">
      <w:pPr>
        <w:pStyle w:val="EPP-Cabealho"/>
        <w:jc w:val="left"/>
      </w:pPr>
    </w:p>
    <w:p w14:paraId="64EA81E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2"/>
        <w:gridCol w:w="3764"/>
        <w:gridCol w:w="2401"/>
        <w:gridCol w:w="2391"/>
      </w:tblGrid>
      <w:tr w:rsidR="00016CF6" w:rsidRPr="00016CF6" w14:paraId="1798102A" w14:textId="77777777" w:rsidTr="00F43D72">
        <w:tc>
          <w:tcPr>
            <w:tcW w:w="1072" w:type="dxa"/>
          </w:tcPr>
          <w:p w14:paraId="13872A6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4" w:type="dxa"/>
          </w:tcPr>
          <w:p w14:paraId="4371977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01" w:type="dxa"/>
          </w:tcPr>
          <w:p w14:paraId="77CB99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1" w:type="dxa"/>
          </w:tcPr>
          <w:p w14:paraId="58CBA57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21B59B5" w14:textId="77777777" w:rsidTr="00F43D72">
        <w:tc>
          <w:tcPr>
            <w:tcW w:w="1072" w:type="dxa"/>
          </w:tcPr>
          <w:p w14:paraId="3FB0E2BD" w14:textId="77777777" w:rsidR="00016CF6" w:rsidRPr="00EF25A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64" w:type="dxa"/>
          </w:tcPr>
          <w:p w14:paraId="7FF7516F" w14:textId="71F35032" w:rsidR="00016CF6" w:rsidRPr="00EF25A1" w:rsidRDefault="00B74E5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Pedidos do Cliente</w:t>
            </w:r>
          </w:p>
        </w:tc>
        <w:tc>
          <w:tcPr>
            <w:tcW w:w="2401" w:type="dxa"/>
          </w:tcPr>
          <w:p w14:paraId="4DFC1B4A" w14:textId="26DA8F8B" w:rsidR="00016CF6" w:rsidRPr="00EF25A1" w:rsidRDefault="00EF25A1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00:42:33</w:t>
            </w:r>
            <w:r>
              <w:rPr>
                <w:i w:val="0"/>
                <w:iCs/>
                <w:color w:val="auto"/>
              </w:rPr>
              <w:t xml:space="preserve">, 08/01/2021, </w:t>
            </w:r>
            <w:r w:rsidRPr="00EF25A1">
              <w:rPr>
                <w:i w:val="0"/>
                <w:iCs/>
                <w:color w:val="auto"/>
              </w:rPr>
              <w:t>44444444444</w:t>
            </w:r>
            <w:r>
              <w:rPr>
                <w:i w:val="0"/>
                <w:iCs/>
                <w:color w:val="auto"/>
              </w:rPr>
              <w:t xml:space="preserve">, </w:t>
            </w:r>
            <w:r w:rsidRPr="00EF25A1">
              <w:rPr>
                <w:i w:val="0"/>
                <w:iCs/>
                <w:color w:val="auto"/>
              </w:rPr>
              <w:t>210.00</w:t>
            </w:r>
            <w:r>
              <w:rPr>
                <w:i w:val="0"/>
                <w:iCs/>
                <w:color w:val="auto"/>
              </w:rPr>
              <w:t xml:space="preserve">, </w:t>
            </w:r>
            <w:r w:rsidRPr="00EF25A1">
              <w:rPr>
                <w:i w:val="0"/>
                <w:iCs/>
                <w:color w:val="auto"/>
              </w:rPr>
              <w:t>Mercado Pago</w:t>
            </w:r>
          </w:p>
        </w:tc>
        <w:tc>
          <w:tcPr>
            <w:tcW w:w="2391" w:type="dxa"/>
          </w:tcPr>
          <w:p w14:paraId="5BAFCB69" w14:textId="773191E5" w:rsidR="00016CF6" w:rsidRPr="00EF25A1" w:rsidRDefault="00B74E5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Assim que for feito os pedidos eles devem ser listados no painel do cliente</w:t>
            </w:r>
          </w:p>
        </w:tc>
      </w:tr>
      <w:tr w:rsidR="00016CF6" w14:paraId="203C8FBC" w14:textId="77777777" w:rsidTr="00F43D72">
        <w:tc>
          <w:tcPr>
            <w:tcW w:w="1072" w:type="dxa"/>
          </w:tcPr>
          <w:p w14:paraId="6E4D3112" w14:textId="77777777" w:rsidR="00016CF6" w:rsidRPr="00EF25A1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64" w:type="dxa"/>
          </w:tcPr>
          <w:p w14:paraId="226061D9" w14:textId="7E224DCE" w:rsidR="00016CF6" w:rsidRPr="00EF25A1" w:rsidRDefault="00B74E5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Pedidos no Painel do Balconista</w:t>
            </w:r>
          </w:p>
        </w:tc>
        <w:tc>
          <w:tcPr>
            <w:tcW w:w="2401" w:type="dxa"/>
          </w:tcPr>
          <w:p w14:paraId="6696985F" w14:textId="1C740C61" w:rsidR="00016CF6" w:rsidRPr="00EF25A1" w:rsidRDefault="00EF25A1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00:42:33</w:t>
            </w:r>
            <w:r>
              <w:rPr>
                <w:i w:val="0"/>
                <w:iCs/>
                <w:color w:val="auto"/>
              </w:rPr>
              <w:t xml:space="preserve">, 08/01/2021, </w:t>
            </w:r>
            <w:r w:rsidRPr="00EF25A1">
              <w:rPr>
                <w:i w:val="0"/>
                <w:iCs/>
                <w:color w:val="auto"/>
              </w:rPr>
              <w:t>44444444444</w:t>
            </w:r>
            <w:r>
              <w:rPr>
                <w:i w:val="0"/>
                <w:iCs/>
                <w:color w:val="auto"/>
              </w:rPr>
              <w:t xml:space="preserve">, </w:t>
            </w:r>
            <w:r w:rsidRPr="00EF25A1">
              <w:rPr>
                <w:i w:val="0"/>
                <w:iCs/>
                <w:color w:val="auto"/>
              </w:rPr>
              <w:t>210.00</w:t>
            </w:r>
            <w:r>
              <w:rPr>
                <w:i w:val="0"/>
                <w:iCs/>
                <w:color w:val="auto"/>
              </w:rPr>
              <w:t xml:space="preserve">, </w:t>
            </w:r>
            <w:r w:rsidRPr="00EF25A1">
              <w:rPr>
                <w:i w:val="0"/>
                <w:iCs/>
                <w:color w:val="auto"/>
              </w:rPr>
              <w:t>Mercado Pago</w:t>
            </w:r>
          </w:p>
        </w:tc>
        <w:tc>
          <w:tcPr>
            <w:tcW w:w="2391" w:type="dxa"/>
          </w:tcPr>
          <w:p w14:paraId="3A606CD9" w14:textId="13474AA6" w:rsidR="00016CF6" w:rsidRPr="00EF25A1" w:rsidRDefault="00EF25A1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EF25A1">
              <w:rPr>
                <w:i w:val="0"/>
                <w:iCs/>
                <w:color w:val="auto"/>
              </w:rPr>
              <w:t>Os pedidos feitos pelos clientes devem ser listados no menu de “Pedidos” e os pedidos concluidos devem ser listados em “Pedidos Concluidos”</w:t>
            </w:r>
          </w:p>
        </w:tc>
      </w:tr>
    </w:tbl>
    <w:p w14:paraId="48F32C5D" w14:textId="77777777" w:rsidR="00016CF6" w:rsidRDefault="00016CF6" w:rsidP="007E6CB5">
      <w:pPr>
        <w:pStyle w:val="EPP-Comentario"/>
      </w:pPr>
    </w:p>
    <w:p w14:paraId="33F9BCA2" w14:textId="77777777" w:rsidR="0033170C" w:rsidRDefault="0033170C" w:rsidP="0033170C">
      <w:pPr>
        <w:pStyle w:val="EPP-Seonivel1"/>
      </w:pPr>
      <w:r>
        <w:t>tEM PROTÓTIPO?</w:t>
      </w:r>
    </w:p>
    <w:p w14:paraId="0EC66C52" w14:textId="07B4BE5C" w:rsidR="0033170C" w:rsidRPr="00EF25A1" w:rsidRDefault="00EF25A1" w:rsidP="007E6CB5">
      <w:pPr>
        <w:pStyle w:val="EPP-Comentario"/>
        <w:rPr>
          <w:i w:val="0"/>
          <w:iCs/>
          <w:color w:val="auto"/>
        </w:rPr>
      </w:pPr>
      <w:r w:rsidRPr="00EF25A1">
        <w:rPr>
          <w:i w:val="0"/>
          <w:iCs/>
          <w:color w:val="auto"/>
        </w:rPr>
        <w:t>Não existe.</w:t>
      </w:r>
    </w:p>
    <w:sectPr w:rsidR="0033170C" w:rsidRPr="00EF25A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65D7" w14:textId="77777777" w:rsidR="009A7647" w:rsidRDefault="009A7647">
      <w:r>
        <w:separator/>
      </w:r>
    </w:p>
  </w:endnote>
  <w:endnote w:type="continuationSeparator" w:id="0">
    <w:p w14:paraId="2B74EBE5" w14:textId="77777777" w:rsidR="009A7647" w:rsidRDefault="009A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37D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1168CCD" w14:textId="77777777">
      <w:trPr>
        <w:cantSplit/>
      </w:trPr>
      <w:tc>
        <w:tcPr>
          <w:tcW w:w="6300" w:type="dxa"/>
        </w:tcPr>
        <w:p w14:paraId="76554A0E" w14:textId="77777777" w:rsidR="00FB4266" w:rsidRDefault="009A7647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4106E1F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017835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39247967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B74E5F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54E7E" w14:textId="77777777" w:rsidR="009A7647" w:rsidRDefault="009A7647">
      <w:r>
        <w:separator/>
      </w:r>
    </w:p>
  </w:footnote>
  <w:footnote w:type="continuationSeparator" w:id="0">
    <w:p w14:paraId="23C36ACF" w14:textId="77777777" w:rsidR="009A7647" w:rsidRDefault="009A7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AFEBAD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543565F" w14:textId="7459A6FA" w:rsidR="00FB4266" w:rsidRDefault="00B74E5F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2E67AD7F" wp14:editId="5A77B189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35528F9" w14:textId="78304A2F" w:rsidR="00FB4266" w:rsidRDefault="00B74E5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 xml:space="preserve">6 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75117D3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952E308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5F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D2C66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A7647"/>
    <w:rsid w:val="009B0E25"/>
    <w:rsid w:val="00AA73B9"/>
    <w:rsid w:val="00AC5BC3"/>
    <w:rsid w:val="00AF2C6E"/>
    <w:rsid w:val="00B210BA"/>
    <w:rsid w:val="00B5102A"/>
    <w:rsid w:val="00B74E5F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25A1"/>
    <w:rsid w:val="00F43D72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1109F"/>
  <w15:docId w15:val="{C656CB1F-FB00-4BF9-8911-5B9B6A04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Template%20-%20Historia%20de%20Usuario%20(5)%20-%20Co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(5) - Copia</Template>
  <TotalTime>18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912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6 -Historia de Usuario</dc:title>
  <dc:subject>Versão &lt;X&gt;</dc:subject>
  <dc:creator>Felipe Rodriegues</dc:creator>
  <cp:lastModifiedBy>Felipe Rodriegues</cp:lastModifiedBy>
  <cp:revision>2</cp:revision>
  <cp:lastPrinted>2005-05-05T18:34:00Z</cp:lastPrinted>
  <dcterms:created xsi:type="dcterms:W3CDTF">2021-01-30T02:51:00Z</dcterms:created>
  <dcterms:modified xsi:type="dcterms:W3CDTF">2021-01-30T04:01:00Z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