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A37BEB4" w14:textId="52FAEDF5" w:rsidR="004B1997" w:rsidRPr="004B1997" w:rsidRDefault="004B1997" w:rsidP="004B1997">
      <w:pPr>
        <w:pStyle w:val="EPP-Seonivel1"/>
        <w:rPr>
          <w:lang w:val="pt-PT"/>
        </w:rPr>
      </w:pPr>
      <w:bookmarkStart w:id="0" w:name="_Toc464633893"/>
      <w:r>
        <w:t xml:space="preserve">caso de uso: </w:t>
      </w:r>
      <w:r w:rsidR="004377B8">
        <w:t>fazer pedido</w:t>
      </w:r>
    </w:p>
    <w:p w14:paraId="279BE0A6" w14:textId="13F8A4B8" w:rsidR="004B1997" w:rsidRDefault="004B1997" w:rsidP="004B1997">
      <w:pPr>
        <w:pStyle w:val="EPP-Seonivel1"/>
      </w:pPr>
      <w:r>
        <w:t>número da historia:</w:t>
      </w:r>
      <w:r w:rsidR="00571D2B">
        <w:t xml:space="preserve"> </w:t>
      </w:r>
      <w:r w:rsidR="004377B8">
        <w:t>4</w:t>
      </w:r>
    </w:p>
    <w:p w14:paraId="2206114E" w14:textId="436393C7" w:rsidR="00AF2C6E" w:rsidRDefault="00AF2C6E" w:rsidP="00AF2C6E">
      <w:pPr>
        <w:pStyle w:val="EPP-Seonivel1"/>
      </w:pPr>
      <w:r>
        <w:t>estimativa:</w:t>
      </w:r>
      <w:r w:rsidR="00571D2B">
        <w:t xml:space="preserve"> 14/01/2021</w:t>
      </w:r>
    </w:p>
    <w:p w14:paraId="5DD29E5F" w14:textId="77566B10" w:rsidR="00FB4266" w:rsidRDefault="00375F64" w:rsidP="005C2EBC">
      <w:pPr>
        <w:pStyle w:val="EPP-Seonivel1"/>
      </w:pPr>
      <w:r>
        <w:t>Descrição</w:t>
      </w:r>
      <w:bookmarkEnd w:id="0"/>
      <w:r w:rsidR="004B1997">
        <w:t xml:space="preserve"> da historia</w:t>
      </w:r>
    </w:p>
    <w:p w14:paraId="6C725687" w14:textId="05899336" w:rsidR="004B1997" w:rsidRPr="0096520B" w:rsidRDefault="00571D2B" w:rsidP="004B1997">
      <w:pPr>
        <w:pStyle w:val="Instruo"/>
        <w:rPr>
          <w:i w:val="0"/>
          <w:iCs/>
          <w:color w:val="000000" w:themeColor="text1"/>
          <w:sz w:val="22"/>
          <w:szCs w:val="22"/>
          <w:lang w:val="pt-PT"/>
        </w:rPr>
      </w:pPr>
      <w:bookmarkStart w:id="1" w:name="_Toc464633894"/>
      <w:r w:rsidRPr="0096520B">
        <w:rPr>
          <w:i w:val="0"/>
          <w:iCs/>
          <w:color w:val="000000" w:themeColor="text1"/>
          <w:sz w:val="22"/>
          <w:szCs w:val="22"/>
          <w:lang w:val="pt-PT"/>
        </w:rPr>
        <w:t>Como</w:t>
      </w:r>
      <w:r w:rsidR="00143FBE">
        <w:rPr>
          <w:i w:val="0"/>
          <w:iCs/>
          <w:color w:val="000000" w:themeColor="text1"/>
          <w:sz w:val="22"/>
          <w:szCs w:val="22"/>
          <w:lang w:val="pt-PT"/>
        </w:rPr>
        <w:t xml:space="preserve"> cliente eu quero visualizar os produtos e adicioná-los ao carrinho e se eu não gostar de algum produto que havia adicionado ao carrinho eu quero poder remove-lo </w:t>
      </w:r>
    </w:p>
    <w:p w14:paraId="1EA9D226" w14:textId="480F5BD9" w:rsidR="00016CF6" w:rsidRDefault="004B1997" w:rsidP="00016CF6">
      <w:pPr>
        <w:pStyle w:val="EPP-Seonivel1"/>
      </w:pPr>
      <w:bookmarkStart w:id="2" w:name="_Toc464633895"/>
      <w:bookmarkEnd w:id="1"/>
      <w:r>
        <w:t>TESTES DE ACEITAÇÃO</w:t>
      </w:r>
      <w:bookmarkEnd w:id="2"/>
    </w:p>
    <w:p w14:paraId="515CFE33" w14:textId="114B63E9" w:rsidR="00016CF6" w:rsidRPr="0096520B" w:rsidRDefault="00016CF6" w:rsidP="00016CF6">
      <w:pPr>
        <w:pStyle w:val="EPP-Cabealho"/>
        <w:jc w:val="left"/>
        <w:rPr>
          <w:sz w:val="22"/>
          <w:szCs w:val="22"/>
        </w:rPr>
      </w:pPr>
      <w:r w:rsidRPr="0096520B">
        <w:rPr>
          <w:b/>
          <w:sz w:val="22"/>
          <w:szCs w:val="22"/>
        </w:rPr>
        <w:t>Pré-condição</w:t>
      </w:r>
      <w:r w:rsidRPr="0096520B">
        <w:rPr>
          <w:sz w:val="22"/>
          <w:szCs w:val="22"/>
        </w:rPr>
        <w:t xml:space="preserve">: </w:t>
      </w:r>
      <w:r w:rsidR="0096520B" w:rsidRPr="0096520B">
        <w:rPr>
          <w:iCs/>
          <w:color w:val="000000" w:themeColor="text1"/>
          <w:sz w:val="22"/>
          <w:szCs w:val="22"/>
        </w:rPr>
        <w:t>O usuário deve estar logado no Sistema</w:t>
      </w:r>
    </w:p>
    <w:p w14:paraId="7790DB71" w14:textId="77777777" w:rsidR="00016CF6" w:rsidRDefault="00016CF6" w:rsidP="00016CF6">
      <w:pPr>
        <w:pStyle w:val="EPP-Cabealho"/>
        <w:jc w:val="left"/>
      </w:pPr>
    </w:p>
    <w:p w14:paraId="0B3F73FE" w14:textId="77777777" w:rsidR="001636B5" w:rsidRDefault="00016CF6" w:rsidP="00016CF6">
      <w:pPr>
        <w:pStyle w:val="EPP-Cabealho"/>
        <w:jc w:val="left"/>
      </w:pPr>
      <w:r w:rsidRPr="00016CF6">
        <w:rPr>
          <w:b/>
        </w:rPr>
        <w:t>Casos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34"/>
        <w:gridCol w:w="3400"/>
        <w:gridCol w:w="3837"/>
        <w:gridCol w:w="1757"/>
      </w:tblGrid>
      <w:tr w:rsidR="00016CF6" w:rsidRPr="00016CF6" w14:paraId="0794539C" w14:textId="77777777" w:rsidTr="00016CF6">
        <w:tc>
          <w:tcPr>
            <w:tcW w:w="1101" w:type="dxa"/>
          </w:tcPr>
          <w:p w14:paraId="1C518728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Nr.</w:t>
            </w:r>
          </w:p>
        </w:tc>
        <w:tc>
          <w:tcPr>
            <w:tcW w:w="3787" w:type="dxa"/>
          </w:tcPr>
          <w:p w14:paraId="7EBABFA0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Funcionalidade</w:t>
            </w:r>
            <w:r w:rsidR="007E1532">
              <w:rPr>
                <w:b/>
                <w:i w:val="0"/>
                <w:color w:val="auto"/>
              </w:rPr>
              <w:t>/Comportamento</w:t>
            </w:r>
          </w:p>
        </w:tc>
        <w:tc>
          <w:tcPr>
            <w:tcW w:w="2445" w:type="dxa"/>
          </w:tcPr>
          <w:p w14:paraId="5D5662DF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 w:rsidRPr="00016CF6">
              <w:rPr>
                <w:b/>
                <w:i w:val="0"/>
                <w:color w:val="auto"/>
              </w:rPr>
              <w:t>Entradas</w:t>
            </w:r>
          </w:p>
        </w:tc>
        <w:tc>
          <w:tcPr>
            <w:tcW w:w="2445" w:type="dxa"/>
          </w:tcPr>
          <w:p w14:paraId="561BE7B1" w14:textId="77777777" w:rsidR="00016CF6" w:rsidRPr="00016CF6" w:rsidRDefault="00016CF6" w:rsidP="007E6CB5">
            <w:pPr>
              <w:pStyle w:val="EPP-Comentario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Resultado E</w:t>
            </w:r>
            <w:r w:rsidRPr="00016CF6">
              <w:rPr>
                <w:b/>
                <w:i w:val="0"/>
                <w:color w:val="auto"/>
              </w:rPr>
              <w:t>sperado</w:t>
            </w:r>
          </w:p>
        </w:tc>
      </w:tr>
      <w:tr w:rsidR="00016CF6" w14:paraId="746F7DC2" w14:textId="77777777" w:rsidTr="00016CF6">
        <w:tc>
          <w:tcPr>
            <w:tcW w:w="1101" w:type="dxa"/>
          </w:tcPr>
          <w:p w14:paraId="60584722" w14:textId="5BAF4B17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01</w:t>
            </w:r>
          </w:p>
        </w:tc>
        <w:tc>
          <w:tcPr>
            <w:tcW w:w="3787" w:type="dxa"/>
          </w:tcPr>
          <w:p w14:paraId="35ADDDC9" w14:textId="4D364979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Pagamento e entrega</w:t>
            </w:r>
          </w:p>
        </w:tc>
        <w:tc>
          <w:tcPr>
            <w:tcW w:w="2445" w:type="dxa"/>
          </w:tcPr>
          <w:p w14:paraId="6A223A37" w14:textId="49D7B8BF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Formas de pagamento,rua,numero,bairro,cidade</w:t>
            </w:r>
          </w:p>
        </w:tc>
        <w:tc>
          <w:tcPr>
            <w:tcW w:w="2445" w:type="dxa"/>
          </w:tcPr>
          <w:p w14:paraId="3E2033C9" w14:textId="4351A4E4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Aparecer a mensagem de pedido finalizado e ser redirecionado para 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>painel do cliente</w:t>
            </w:r>
          </w:p>
        </w:tc>
      </w:tr>
      <w:tr w:rsidR="00016CF6" w14:paraId="57B29C97" w14:textId="77777777" w:rsidTr="00016CF6">
        <w:tc>
          <w:tcPr>
            <w:tcW w:w="1101" w:type="dxa"/>
          </w:tcPr>
          <w:p w14:paraId="74387036" w14:textId="77777777" w:rsidR="00016CF6" w:rsidRPr="0096520B" w:rsidRDefault="00096D0C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02</w:t>
            </w:r>
          </w:p>
        </w:tc>
        <w:tc>
          <w:tcPr>
            <w:tcW w:w="3787" w:type="dxa"/>
          </w:tcPr>
          <w:p w14:paraId="3435C7D2" w14:textId="785BB166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Adicionar produtos ao carrinho</w:t>
            </w:r>
          </w:p>
        </w:tc>
        <w:tc>
          <w:tcPr>
            <w:tcW w:w="2445" w:type="dxa"/>
          </w:tcPr>
          <w:p w14:paraId="0E3F950A" w14:textId="645A7CF3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id, id do pedido, id do produto, cpf do cliente e quantidade de produtos no carrinho</w:t>
            </w:r>
          </w:p>
        </w:tc>
        <w:tc>
          <w:tcPr>
            <w:tcW w:w="2445" w:type="dxa"/>
          </w:tcPr>
          <w:p w14:paraId="38455AA1" w14:textId="49131E76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Que o produto apereça no carrinho e seja calculado o valor total e quantidade de produtos no carrinho</w:t>
            </w:r>
          </w:p>
        </w:tc>
      </w:tr>
      <w:tr w:rsidR="00016CF6" w14:paraId="43CEB64F" w14:textId="77777777" w:rsidTr="00016CF6">
        <w:tc>
          <w:tcPr>
            <w:tcW w:w="1101" w:type="dxa"/>
          </w:tcPr>
          <w:p w14:paraId="7A2E3F58" w14:textId="1CBEEB2E" w:rsidR="00016CF6" w:rsidRPr="0096520B" w:rsidRDefault="0096520B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96520B">
              <w:rPr>
                <w:i w:val="0"/>
                <w:iCs/>
                <w:color w:val="000000" w:themeColor="text1"/>
                <w:sz w:val="22"/>
                <w:szCs w:val="22"/>
              </w:rPr>
              <w:t>03</w:t>
            </w:r>
          </w:p>
        </w:tc>
        <w:tc>
          <w:tcPr>
            <w:tcW w:w="3787" w:type="dxa"/>
          </w:tcPr>
          <w:p w14:paraId="5B4101C9" w14:textId="1F4A9CE9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Excluir produtos do carrinho</w:t>
            </w:r>
          </w:p>
        </w:tc>
        <w:tc>
          <w:tcPr>
            <w:tcW w:w="2445" w:type="dxa"/>
          </w:tcPr>
          <w:p w14:paraId="67EE6EBC" w14:textId="55383443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Id do carrinho</w:t>
            </w:r>
          </w:p>
        </w:tc>
        <w:tc>
          <w:tcPr>
            <w:tcW w:w="2445" w:type="dxa"/>
          </w:tcPr>
          <w:p w14:paraId="411AFFA8" w14:textId="3B0D1EBE" w:rsidR="00016CF6" w:rsidRPr="0096520B" w:rsidRDefault="004377B8" w:rsidP="007E6CB5">
            <w:pPr>
              <w:pStyle w:val="EPP-Comentario"/>
              <w:rPr>
                <w:i w:val="0"/>
                <w:iCs/>
                <w:color w:val="000000" w:themeColor="text1"/>
                <w:sz w:val="22"/>
                <w:szCs w:val="22"/>
              </w:rPr>
            </w:pP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>Ao clicar no icone de remover o item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do carrinho</w:t>
            </w:r>
            <w:r w:rsidRPr="004377B8">
              <w:rPr>
                <w:i w:val="0"/>
                <w:iCs/>
                <w:color w:val="000000" w:themeColor="text1"/>
                <w:sz w:val="22"/>
                <w:szCs w:val="22"/>
              </w:rPr>
              <w:t xml:space="preserve"> seja excluido </w:t>
            </w:r>
            <w:r>
              <w:rPr>
                <w:i w:val="0"/>
                <w:iCs/>
                <w:color w:val="000000" w:themeColor="text1"/>
                <w:sz w:val="22"/>
                <w:szCs w:val="22"/>
              </w:rPr>
              <w:t>com sucesso</w:t>
            </w:r>
          </w:p>
        </w:tc>
      </w:tr>
    </w:tbl>
    <w:p w14:paraId="6C34CC37" w14:textId="77777777" w:rsidR="00016CF6" w:rsidRDefault="00016CF6" w:rsidP="007E6CB5">
      <w:pPr>
        <w:pStyle w:val="EPP-Comentario"/>
      </w:pPr>
    </w:p>
    <w:p w14:paraId="408B39D0" w14:textId="77777777" w:rsidR="0033170C" w:rsidRDefault="0033170C" w:rsidP="0033170C">
      <w:pPr>
        <w:pStyle w:val="EPP-Seonivel1"/>
      </w:pPr>
      <w:r>
        <w:t>tEM PROTÓTIPO?</w:t>
      </w:r>
    </w:p>
    <w:p w14:paraId="3835C6B1" w14:textId="10A29EB1" w:rsidR="0033170C" w:rsidRPr="0096520B" w:rsidRDefault="0096520B" w:rsidP="007E6CB5">
      <w:pPr>
        <w:pStyle w:val="EPP-Comentario"/>
        <w:rPr>
          <w:i w:val="0"/>
          <w:iCs/>
          <w:color w:val="000000" w:themeColor="text1"/>
          <w:sz w:val="22"/>
          <w:szCs w:val="22"/>
        </w:rPr>
      </w:pPr>
      <w:r w:rsidRPr="0096520B">
        <w:rPr>
          <w:i w:val="0"/>
          <w:iCs/>
          <w:color w:val="000000" w:themeColor="text1"/>
          <w:sz w:val="22"/>
          <w:szCs w:val="22"/>
        </w:rPr>
        <w:t>Não existe</w:t>
      </w:r>
    </w:p>
    <w:sectPr w:rsidR="0033170C" w:rsidRPr="0096520B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B9F1D1" w14:textId="77777777" w:rsidR="0038656E" w:rsidRDefault="0038656E">
      <w:r>
        <w:separator/>
      </w:r>
    </w:p>
  </w:endnote>
  <w:endnote w:type="continuationSeparator" w:id="0">
    <w:p w14:paraId="70ED3894" w14:textId="77777777" w:rsidR="0038656E" w:rsidRDefault="00386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4FEFA" w14:textId="77777777" w:rsidR="00FB4266" w:rsidRDefault="00FB4266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B4266" w14:paraId="11365120" w14:textId="77777777">
      <w:trPr>
        <w:cantSplit/>
      </w:trPr>
      <w:tc>
        <w:tcPr>
          <w:tcW w:w="6300" w:type="dxa"/>
        </w:tcPr>
        <w:p w14:paraId="44A66BE0" w14:textId="5F31862A" w:rsidR="00FB4266" w:rsidRDefault="0038656E" w:rsidP="007E6CB5">
          <w:pPr>
            <w:pStyle w:val="EPP-Cabealho"/>
          </w:pPr>
          <w:sdt>
            <w:sdtPr>
              <w:alias w:val="Gestor"/>
              <w:tag w:val=""/>
              <w:id w:val="-183205528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571D2B">
                <w:t>HD</w:t>
              </w:r>
              <w:r w:rsidR="0069452F">
                <w:t xml:space="preserve"> - </w:t>
              </w:r>
              <w:r w:rsidR="00571D2B">
                <w:t>Healthy Delivery</w:t>
              </w:r>
            </w:sdtContent>
          </w:sdt>
          <w:r w:rsidR="0069452F">
            <w:tab/>
          </w:r>
          <w:sdt>
            <w:sdtPr>
              <w:alias w:val="Assunto"/>
              <w:tag w:val=""/>
              <w:id w:val="643781672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69452F">
                <w:t xml:space="preserve">Versão </w:t>
              </w:r>
              <w:r w:rsidR="00571D2B"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3F854CE9" w14:textId="77777777" w:rsidR="00FB4266" w:rsidRDefault="00375F64" w:rsidP="007E6CB5">
          <w:pPr>
            <w:pStyle w:val="EPP-Cabealho"/>
          </w:pPr>
          <w:r>
            <w:fldChar w:fldCharType="begin"/>
          </w:r>
          <w:r>
            <w:instrText xml:space="preserve"> DOCPROPERTY  CATEGORY </w:instrTex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77E46CFE" w14:textId="77777777" w:rsidR="00FB4266" w:rsidRDefault="00375F64" w:rsidP="007E6CB5">
          <w:pPr>
            <w:pStyle w:val="EPP-Cabealho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F2C6E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841EC0">
            <w:fldChar w:fldCharType="begin"/>
          </w:r>
          <w:r w:rsidR="00841EC0">
            <w:instrText xml:space="preserve"> NUMPAGES </w:instrText>
          </w:r>
          <w:r w:rsidR="00841EC0">
            <w:fldChar w:fldCharType="separate"/>
          </w:r>
          <w:r w:rsidR="00AF2C6E">
            <w:rPr>
              <w:noProof/>
            </w:rPr>
            <w:t>1</w:t>
          </w:r>
          <w:r w:rsidR="00841EC0">
            <w:rPr>
              <w:noProof/>
            </w:rPr>
            <w:fldChar w:fldCharType="end"/>
          </w:r>
        </w:p>
      </w:tc>
    </w:tr>
  </w:tbl>
  <w:p w14:paraId="6BD2EE0C" w14:textId="77777777" w:rsidR="00FB4266" w:rsidRDefault="0069452F" w:rsidP="0069452F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571D2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60A8F" w14:textId="77777777" w:rsidR="0038656E" w:rsidRDefault="0038656E">
      <w:r>
        <w:separator/>
      </w:r>
    </w:p>
  </w:footnote>
  <w:footnote w:type="continuationSeparator" w:id="0">
    <w:p w14:paraId="6FADAA4B" w14:textId="77777777" w:rsidR="0038656E" w:rsidRDefault="00386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B4266" w14:paraId="1E69C12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00587E66" w14:textId="5CDAB91B" w:rsidR="00FB4266" w:rsidRDefault="00571D2B" w:rsidP="007E6CB5">
          <w:pPr>
            <w:pStyle w:val="EPP-Cabealho"/>
            <w:rPr>
              <w:b/>
              <w:bCs/>
            </w:rPr>
          </w:pPr>
          <w:r>
            <w:rPr>
              <w:b/>
              <w:noProof/>
            </w:rPr>
            <w:drawing>
              <wp:inline distT="0" distB="0" distL="0" distR="0" wp14:anchorId="4DFC31BA" wp14:editId="5F0C7C25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bCs/>
          </w:rPr>
          <w:alias w:val="Título"/>
          <w:tag w:val=""/>
          <w:id w:val="-143250694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5DF5D0D7" w14:textId="49DFB11E" w:rsidR="00FB4266" w:rsidRDefault="004377B8" w:rsidP="004377B8">
              <w:pPr>
                <w:pStyle w:val="EPP-Cabealho"/>
                <w:numPr>
                  <w:ilvl w:val="0"/>
                  <w:numId w:val="15"/>
                </w:numPr>
                <w:rPr>
                  <w:bCs/>
                </w:rPr>
              </w:pPr>
              <w:r>
                <w:rPr>
                  <w:bCs/>
                </w:rPr>
                <w:t xml:space="preserve">- </w:t>
              </w:r>
              <w:r w:rsidR="004B1997">
                <w:rPr>
                  <w:bCs/>
                </w:rPr>
                <w:t>Historia de Usuario</w:t>
              </w:r>
            </w:p>
          </w:tc>
        </w:sdtContent>
      </w:sdt>
      <w:tc>
        <w:tcPr>
          <w:tcW w:w="1440" w:type="dxa"/>
          <w:vAlign w:val="center"/>
        </w:tcPr>
        <w:p w14:paraId="3A59B461" w14:textId="77777777" w:rsidR="00FB4266" w:rsidRDefault="00FB4266" w:rsidP="007E6CB5">
          <w:pPr>
            <w:pStyle w:val="EPP-Cabealho"/>
            <w:rPr>
              <w:b/>
            </w:rPr>
          </w:pPr>
        </w:p>
      </w:tc>
    </w:tr>
  </w:tbl>
  <w:p w14:paraId="5A240627" w14:textId="77777777" w:rsidR="00FB4266" w:rsidRDefault="00FB426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E177C"/>
    <w:multiLevelType w:val="multilevel"/>
    <w:tmpl w:val="C1406184"/>
    <w:lvl w:ilvl="0">
      <w:start w:val="1"/>
      <w:numFmt w:val="decimal"/>
      <w:pStyle w:val="EPP-Passosfluxo"/>
      <w:lvlText w:val="P%1."/>
      <w:lvlJc w:val="left"/>
      <w:pPr>
        <w:tabs>
          <w:tab w:val="num" w:pos="1014"/>
        </w:tabs>
        <w:ind w:left="1014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>
        <w:rFonts w:hint="default"/>
      </w:rPr>
    </w:lvl>
  </w:abstractNum>
  <w:abstractNum w:abstractNumId="1" w15:restartNumberingAfterBreak="0">
    <w:nsid w:val="184F51AE"/>
    <w:multiLevelType w:val="multilevel"/>
    <w:tmpl w:val="3B360B28"/>
    <w:lvl w:ilvl="0">
      <w:start w:val="1"/>
      <w:numFmt w:val="decimalZero"/>
      <w:pStyle w:val="EPP-Fluxotitulo"/>
      <w:lvlText w:val="[FA%1]"/>
      <w:lvlJc w:val="left"/>
      <w:pPr>
        <w:tabs>
          <w:tab w:val="num" w:pos="1418"/>
        </w:tabs>
        <w:ind w:left="1418" w:hanging="360"/>
      </w:pPr>
      <w:rPr>
        <w:rFonts w:hint="default"/>
        <w:b/>
        <w:i w:val="0"/>
        <w:color w:val="auto"/>
        <w:sz w:val="20"/>
        <w:szCs w:val="20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rFonts w:hint="default"/>
        <w:b w:val="0"/>
        <w:i w:val="0"/>
        <w:color w:val="000000"/>
        <w:sz w:val="20"/>
        <w:szCs w:val="2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rFonts w:hint="default"/>
        <w:b w:val="0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2" w15:restartNumberingAfterBreak="0">
    <w:nsid w:val="1B041541"/>
    <w:multiLevelType w:val="hybridMultilevel"/>
    <w:tmpl w:val="E01E7AAA"/>
    <w:lvl w:ilvl="0" w:tplc="63E4925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A6F64"/>
    <w:multiLevelType w:val="hybridMultilevel"/>
    <w:tmpl w:val="0B3AF486"/>
    <w:lvl w:ilvl="0" w:tplc="01B846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795584E"/>
    <w:multiLevelType w:val="hybridMultilevel"/>
    <w:tmpl w:val="9AE6DC9A"/>
    <w:lvl w:ilvl="0" w:tplc="A6A69B48">
      <w:start w:val="1"/>
      <w:numFmt w:val="decimal"/>
      <w:pStyle w:val="EPP-Fluxopassos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>
      <w:start w:val="1"/>
      <w:numFmt w:val="lowerRoman"/>
      <w:lvlText w:val="%3."/>
      <w:lvlJc w:val="right"/>
      <w:pPr>
        <w:ind w:left="2868" w:hanging="180"/>
      </w:pPr>
    </w:lvl>
    <w:lvl w:ilvl="3" w:tplc="0816000F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8DB5672"/>
    <w:multiLevelType w:val="hybridMultilevel"/>
    <w:tmpl w:val="1644ABA0"/>
    <w:lvl w:ilvl="0" w:tplc="C780F6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133A1"/>
    <w:multiLevelType w:val="multilevel"/>
    <w:tmpl w:val="6AD4ACA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4"/>
  </w:num>
  <w:num w:numId="7">
    <w:abstractNumId w:val="8"/>
  </w:num>
  <w:num w:numId="8">
    <w:abstractNumId w:val="8"/>
  </w:num>
  <w:num w:numId="9">
    <w:abstractNumId w:val="0"/>
  </w:num>
  <w:num w:numId="10">
    <w:abstractNumId w:val="1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6"/>
  </w:num>
  <w:num w:numId="14">
    <w:abstractNumId w:val="3"/>
  </w:num>
  <w:num w:numId="1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2B"/>
    <w:rsid w:val="0000781E"/>
    <w:rsid w:val="00016CF6"/>
    <w:rsid w:val="00096D0C"/>
    <w:rsid w:val="000C77A8"/>
    <w:rsid w:val="00141BB7"/>
    <w:rsid w:val="00143FBE"/>
    <w:rsid w:val="00153EE8"/>
    <w:rsid w:val="001636B5"/>
    <w:rsid w:val="00185D0C"/>
    <w:rsid w:val="001E0869"/>
    <w:rsid w:val="00254122"/>
    <w:rsid w:val="0033170C"/>
    <w:rsid w:val="00366AC2"/>
    <w:rsid w:val="00375F64"/>
    <w:rsid w:val="0038656E"/>
    <w:rsid w:val="004377B8"/>
    <w:rsid w:val="00442A5D"/>
    <w:rsid w:val="00453FD0"/>
    <w:rsid w:val="0049456B"/>
    <w:rsid w:val="004B1997"/>
    <w:rsid w:val="00571D2B"/>
    <w:rsid w:val="00580EC3"/>
    <w:rsid w:val="005C2EBC"/>
    <w:rsid w:val="00636D67"/>
    <w:rsid w:val="00651E57"/>
    <w:rsid w:val="0069452F"/>
    <w:rsid w:val="006A0A78"/>
    <w:rsid w:val="007839CF"/>
    <w:rsid w:val="007C4737"/>
    <w:rsid w:val="007E1532"/>
    <w:rsid w:val="007E6CB5"/>
    <w:rsid w:val="008202EF"/>
    <w:rsid w:val="0082433C"/>
    <w:rsid w:val="00824D94"/>
    <w:rsid w:val="00841EC0"/>
    <w:rsid w:val="0096520B"/>
    <w:rsid w:val="009A6367"/>
    <w:rsid w:val="009B0E25"/>
    <w:rsid w:val="00AA73B9"/>
    <w:rsid w:val="00AC5BC3"/>
    <w:rsid w:val="00AF2C6E"/>
    <w:rsid w:val="00B210BA"/>
    <w:rsid w:val="00B5102A"/>
    <w:rsid w:val="00BA0484"/>
    <w:rsid w:val="00BB664B"/>
    <w:rsid w:val="00C16EDA"/>
    <w:rsid w:val="00C36863"/>
    <w:rsid w:val="00C57F6A"/>
    <w:rsid w:val="00D3374F"/>
    <w:rsid w:val="00D60B3D"/>
    <w:rsid w:val="00E700C7"/>
    <w:rsid w:val="00E74320"/>
    <w:rsid w:val="00E77530"/>
    <w:rsid w:val="00E85C1E"/>
    <w:rsid w:val="00EA5759"/>
    <w:rsid w:val="00F86AAC"/>
    <w:rsid w:val="00FB4266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1B6585"/>
  <w15:docId w15:val="{7EDDFF0F-8B46-44A7-9E4A-BAE0EEEA4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link w:val="Ttulo1Char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link w:val="InstruoCarcter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69452F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9452F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2EB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2EBC"/>
    <w:rPr>
      <w:rFonts w:ascii="Tahoma" w:hAnsi="Tahoma" w:cs="Tahoma"/>
      <w:color w:val="000000"/>
      <w:sz w:val="16"/>
      <w:szCs w:val="16"/>
    </w:rPr>
  </w:style>
  <w:style w:type="paragraph" w:customStyle="1" w:styleId="EPP-Seonivel1">
    <w:name w:val="EPP-Seção nivel 1"/>
    <w:basedOn w:val="Ttulo1"/>
    <w:link w:val="EPP-Seonivel1Carcter"/>
    <w:qFormat/>
    <w:rsid w:val="005C2EBC"/>
  </w:style>
  <w:style w:type="paragraph" w:customStyle="1" w:styleId="EPP-Seonivel2">
    <w:name w:val="EPP-Seção nivel 2"/>
    <w:basedOn w:val="Ttulo2"/>
    <w:link w:val="EPP-Seonivel2Carcter"/>
    <w:qFormat/>
    <w:rsid w:val="005C2EBC"/>
  </w:style>
  <w:style w:type="character" w:customStyle="1" w:styleId="Ttulo1Char">
    <w:name w:val="Título 1 Char"/>
    <w:basedOn w:val="Fontepargpadro"/>
    <w:link w:val="Ttulo1"/>
    <w:rsid w:val="005C2EBC"/>
    <w:rPr>
      <w:rFonts w:ascii="Arial" w:hAnsi="Arial" w:cs="Arial"/>
      <w:b/>
      <w:caps/>
      <w:sz w:val="24"/>
      <w:lang w:eastAsia="en-US"/>
    </w:rPr>
  </w:style>
  <w:style w:type="character" w:customStyle="1" w:styleId="EPP-Seonivel1Carcter">
    <w:name w:val="EPP-Seção nivel 1 Carácter"/>
    <w:basedOn w:val="Ttulo1Char"/>
    <w:link w:val="EPP-Seonivel1"/>
    <w:rsid w:val="005C2EBC"/>
    <w:rPr>
      <w:rFonts w:ascii="Arial" w:hAnsi="Arial" w:cs="Arial"/>
      <w:b/>
      <w:caps/>
      <w:sz w:val="24"/>
      <w:lang w:eastAsia="en-US"/>
    </w:rPr>
  </w:style>
  <w:style w:type="paragraph" w:customStyle="1" w:styleId="EPP-Seonivel3">
    <w:name w:val="EPP-Seção nivel 3"/>
    <w:basedOn w:val="Ttulo3"/>
    <w:link w:val="EPP-Seonivel3Carcter"/>
    <w:qFormat/>
    <w:rsid w:val="005C2EBC"/>
  </w:style>
  <w:style w:type="character" w:customStyle="1" w:styleId="Ttulo2Char">
    <w:name w:val="Título 2 Char"/>
    <w:basedOn w:val="Fontepargpadro"/>
    <w:link w:val="Ttulo2"/>
    <w:rsid w:val="005C2EBC"/>
    <w:rPr>
      <w:rFonts w:ascii="Arial" w:hAnsi="Arial"/>
      <w:b/>
      <w:sz w:val="24"/>
      <w:lang w:eastAsia="en-US"/>
    </w:rPr>
  </w:style>
  <w:style w:type="character" w:customStyle="1" w:styleId="EPP-Seonivel2Carcter">
    <w:name w:val="EPP-Seção nivel 2 Carácter"/>
    <w:basedOn w:val="Ttulo2Char"/>
    <w:link w:val="EPP-Seonivel2"/>
    <w:rsid w:val="005C2EBC"/>
    <w:rPr>
      <w:rFonts w:ascii="Arial" w:hAnsi="Arial"/>
      <w:b/>
      <w:sz w:val="24"/>
      <w:lang w:eastAsia="en-US"/>
    </w:rPr>
  </w:style>
  <w:style w:type="paragraph" w:customStyle="1" w:styleId="EPP-Comentario">
    <w:name w:val="EPP-Comentario"/>
    <w:basedOn w:val="Instruo"/>
    <w:link w:val="EPP-ComentarioCarcter"/>
    <w:qFormat/>
    <w:rsid w:val="005C2EBC"/>
    <w:rPr>
      <w:lang w:val="pt-PT"/>
    </w:rPr>
  </w:style>
  <w:style w:type="character" w:customStyle="1" w:styleId="Ttulo3Char">
    <w:name w:val="Título 3 Char"/>
    <w:basedOn w:val="Ttulo2Char"/>
    <w:link w:val="Ttulo3"/>
    <w:rsid w:val="005C2EBC"/>
    <w:rPr>
      <w:rFonts w:ascii="Arial" w:hAnsi="Arial"/>
      <w:b/>
      <w:sz w:val="24"/>
      <w:lang w:eastAsia="en-US"/>
    </w:rPr>
  </w:style>
  <w:style w:type="character" w:customStyle="1" w:styleId="EPP-Seonivel3Carcter">
    <w:name w:val="EPP-Seção nivel 3 Carácter"/>
    <w:basedOn w:val="Ttulo3Char"/>
    <w:link w:val="EPP-Seonivel3"/>
    <w:rsid w:val="005C2EBC"/>
    <w:rPr>
      <w:rFonts w:ascii="Arial" w:hAnsi="Arial"/>
      <w:b/>
      <w:sz w:val="24"/>
      <w:lang w:eastAsia="en-US"/>
    </w:rPr>
  </w:style>
  <w:style w:type="paragraph" w:customStyle="1" w:styleId="EPP-Titulo">
    <w:name w:val="EPP-Titulo"/>
    <w:basedOn w:val="Ttulo"/>
    <w:link w:val="EPP-TituloCarcter"/>
    <w:qFormat/>
    <w:rsid w:val="005C2EBC"/>
    <w:pPr>
      <w:jc w:val="center"/>
    </w:pPr>
  </w:style>
  <w:style w:type="character" w:customStyle="1" w:styleId="InstruoCarcter">
    <w:name w:val="Instrução Carácter"/>
    <w:basedOn w:val="Fontepargpadro"/>
    <w:link w:val="Instruo"/>
    <w:rsid w:val="005C2EBC"/>
    <w:rPr>
      <w:rFonts w:ascii="Arial" w:hAnsi="Arial" w:cs="Arial"/>
      <w:i/>
      <w:color w:val="0000FF"/>
    </w:rPr>
  </w:style>
  <w:style w:type="character" w:customStyle="1" w:styleId="EPP-ComentarioCarcter">
    <w:name w:val="EPP-Comentario Carácter"/>
    <w:basedOn w:val="InstruoCarcter"/>
    <w:link w:val="EPP-Comentario"/>
    <w:rsid w:val="005C2EBC"/>
    <w:rPr>
      <w:rFonts w:ascii="Arial" w:hAnsi="Arial" w:cs="Arial"/>
      <w:i/>
      <w:color w:val="0000FF"/>
      <w:lang w:val="pt-PT"/>
    </w:rPr>
  </w:style>
  <w:style w:type="paragraph" w:customStyle="1" w:styleId="EPP-TextoNormal">
    <w:name w:val="EPP-Texto Normal"/>
    <w:basedOn w:val="Normal"/>
    <w:link w:val="EPP-TextoNormalCarcter"/>
    <w:qFormat/>
    <w:rsid w:val="005C2EBC"/>
    <w:rPr>
      <w:lang w:val="pt-PT"/>
    </w:rPr>
  </w:style>
  <w:style w:type="character" w:customStyle="1" w:styleId="TtuloChar">
    <w:name w:val="Título Char"/>
    <w:basedOn w:val="Fontepargpadro"/>
    <w:link w:val="Ttulo"/>
    <w:rsid w:val="005C2EBC"/>
    <w:rPr>
      <w:rFonts w:ascii="Arial" w:hAnsi="Arial"/>
      <w:b/>
      <w:caps/>
      <w:sz w:val="28"/>
      <w:lang w:eastAsia="en-US"/>
    </w:rPr>
  </w:style>
  <w:style w:type="character" w:customStyle="1" w:styleId="EPP-TituloCarcter">
    <w:name w:val="EPP-Titulo Carácter"/>
    <w:basedOn w:val="TtuloChar"/>
    <w:link w:val="EPP-Titulo"/>
    <w:rsid w:val="005C2EBC"/>
    <w:rPr>
      <w:rFonts w:ascii="Arial" w:hAnsi="Arial"/>
      <w:b/>
      <w:caps/>
      <w:sz w:val="28"/>
      <w:lang w:eastAsia="en-US"/>
    </w:rPr>
  </w:style>
  <w:style w:type="paragraph" w:customStyle="1" w:styleId="EPP-Cabealho">
    <w:name w:val="EPP-Cabeçalho"/>
    <w:basedOn w:val="Normal"/>
    <w:link w:val="EPP-CabealhoCarcter"/>
    <w:qFormat/>
    <w:rsid w:val="00D60B3D"/>
    <w:pPr>
      <w:jc w:val="center"/>
    </w:pPr>
    <w:rPr>
      <w:lang w:val="pt-PT"/>
    </w:rPr>
  </w:style>
  <w:style w:type="character" w:customStyle="1" w:styleId="EPP-TextoNormalCarcter">
    <w:name w:val="EPP-Texto Normal Carácter"/>
    <w:basedOn w:val="Fontepargpadro"/>
    <w:link w:val="EPP-TextoNormal"/>
    <w:rsid w:val="005C2EBC"/>
    <w:rPr>
      <w:rFonts w:ascii="Arial" w:hAnsi="Arial" w:cs="Arial"/>
      <w:color w:val="000000"/>
      <w:lang w:val="pt-PT"/>
    </w:rPr>
  </w:style>
  <w:style w:type="paragraph" w:styleId="CitaoIntensa">
    <w:name w:val="Intense Quote"/>
    <w:basedOn w:val="Normal"/>
    <w:next w:val="Normal"/>
    <w:link w:val="CitaoIntensaChar"/>
    <w:uiPriority w:val="30"/>
    <w:rsid w:val="00D60B3D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EPP-CabealhoCarcter">
    <w:name w:val="EPP-Cabeçalho Carácter"/>
    <w:basedOn w:val="Fontepargpadro"/>
    <w:link w:val="EPP-Cabealho"/>
    <w:rsid w:val="00D60B3D"/>
    <w:rPr>
      <w:rFonts w:ascii="Arial" w:hAnsi="Arial" w:cs="Arial"/>
      <w:color w:val="000000"/>
      <w:lang w:val="pt-PT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60B3D"/>
    <w:rPr>
      <w:rFonts w:ascii="Arial" w:hAnsi="Arial" w:cs="Arial"/>
      <w:b/>
      <w:bCs/>
      <w:i/>
      <w:iCs/>
      <w:color w:val="5B9BD5" w:themeColor="accent1"/>
    </w:rPr>
  </w:style>
  <w:style w:type="paragraph" w:styleId="PargrafodaLista">
    <w:name w:val="List Paragraph"/>
    <w:basedOn w:val="Normal"/>
    <w:link w:val="PargrafodaListaChar"/>
    <w:uiPriority w:val="34"/>
    <w:qFormat/>
    <w:rsid w:val="009A6367"/>
    <w:pPr>
      <w:suppressAutoHyphens/>
      <w:spacing w:after="200" w:line="276" w:lineRule="auto"/>
      <w:ind w:left="708"/>
      <w:jc w:val="left"/>
    </w:pPr>
    <w:rPr>
      <w:rFonts w:eastAsia="Calibri" w:cs="Times New Roman"/>
      <w:color w:val="auto"/>
      <w:szCs w:val="22"/>
      <w:lang w:eastAsia="ar-SA"/>
    </w:rPr>
  </w:style>
  <w:style w:type="character" w:customStyle="1" w:styleId="PargrafodaListaChar">
    <w:name w:val="Parágrafo da Lista Char"/>
    <w:link w:val="PargrafodaLista"/>
    <w:uiPriority w:val="34"/>
    <w:rsid w:val="009A6367"/>
    <w:rPr>
      <w:rFonts w:ascii="Arial" w:eastAsia="Calibri" w:hAnsi="Arial"/>
      <w:szCs w:val="22"/>
      <w:lang w:eastAsia="ar-SA"/>
    </w:rPr>
  </w:style>
  <w:style w:type="paragraph" w:customStyle="1" w:styleId="EPP-Passosfluxo">
    <w:name w:val="EPP-Passos fluxo"/>
    <w:basedOn w:val="PargrafodaLista"/>
    <w:link w:val="EPP-PassosfluxoCarcter"/>
    <w:qFormat/>
    <w:rsid w:val="00D60B3D"/>
    <w:pPr>
      <w:numPr>
        <w:numId w:val="9"/>
      </w:numPr>
      <w:suppressAutoHyphens w:val="0"/>
      <w:spacing w:after="0" w:line="240" w:lineRule="auto"/>
      <w:ind w:hanging="588"/>
      <w:contextualSpacing/>
      <w:jc w:val="both"/>
    </w:pPr>
    <w:rPr>
      <w:szCs w:val="20"/>
      <w:lang w:eastAsia="en-US"/>
    </w:rPr>
  </w:style>
  <w:style w:type="paragraph" w:customStyle="1" w:styleId="EPP-Fluxotitulo">
    <w:name w:val="EPP-Fluxo titulo"/>
    <w:basedOn w:val="PargrafodaLista"/>
    <w:link w:val="EPP-FluxotituloCarcter"/>
    <w:qFormat/>
    <w:rsid w:val="00D60B3D"/>
    <w:pPr>
      <w:numPr>
        <w:numId w:val="10"/>
      </w:numPr>
      <w:suppressAutoHyphens w:val="0"/>
      <w:spacing w:after="0" w:line="240" w:lineRule="auto"/>
      <w:contextualSpacing/>
      <w:jc w:val="both"/>
    </w:pPr>
    <w:rPr>
      <w:rFonts w:ascii="Verdana" w:hAnsi="Verdana"/>
      <w:b/>
      <w:szCs w:val="20"/>
      <w:lang w:eastAsia="en-US"/>
    </w:rPr>
  </w:style>
  <w:style w:type="character" w:customStyle="1" w:styleId="EPP-PassosfluxoCarcter">
    <w:name w:val="EPP-Passos fluxo Carácter"/>
    <w:basedOn w:val="PargrafodaListaChar"/>
    <w:link w:val="EPP-Passosfluxo"/>
    <w:rsid w:val="00D60B3D"/>
    <w:rPr>
      <w:rFonts w:ascii="Arial" w:eastAsia="Calibri" w:hAnsi="Arial"/>
      <w:szCs w:val="22"/>
      <w:lang w:eastAsia="en-US"/>
    </w:rPr>
  </w:style>
  <w:style w:type="paragraph" w:customStyle="1" w:styleId="EPP-Fluxopassos">
    <w:name w:val="EPP-Fluxo passos"/>
    <w:basedOn w:val="PargrafodaLista"/>
    <w:link w:val="EPP-FluxopassosCarcter"/>
    <w:qFormat/>
    <w:rsid w:val="00D60B3D"/>
    <w:pPr>
      <w:numPr>
        <w:numId w:val="11"/>
      </w:numPr>
      <w:suppressAutoHyphens w:val="0"/>
      <w:spacing w:after="0" w:line="240" w:lineRule="auto"/>
      <w:contextualSpacing/>
      <w:jc w:val="both"/>
    </w:pPr>
    <w:rPr>
      <w:szCs w:val="20"/>
      <w:lang w:val="pt-PT" w:eastAsia="en-US"/>
    </w:rPr>
  </w:style>
  <w:style w:type="character" w:customStyle="1" w:styleId="EPP-FluxotituloCarcter">
    <w:name w:val="EPP-Fluxo titulo Carácter"/>
    <w:basedOn w:val="PargrafodaListaChar"/>
    <w:link w:val="EPP-Fluxotitulo"/>
    <w:rsid w:val="00D60B3D"/>
    <w:rPr>
      <w:rFonts w:ascii="Verdana" w:eastAsia="Calibri" w:hAnsi="Verdana"/>
      <w:b/>
      <w:szCs w:val="22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A6367"/>
    <w:rPr>
      <w:i/>
      <w:iCs/>
      <w:color w:val="000000" w:themeColor="text1"/>
    </w:rPr>
  </w:style>
  <w:style w:type="character" w:customStyle="1" w:styleId="EPP-FluxopassosCarcter">
    <w:name w:val="EPP-Fluxo passos Carácter"/>
    <w:basedOn w:val="PargrafodaListaChar"/>
    <w:link w:val="EPP-Fluxopassos"/>
    <w:rsid w:val="00D60B3D"/>
    <w:rPr>
      <w:rFonts w:ascii="Arial" w:eastAsia="Calibri" w:hAnsi="Arial"/>
      <w:szCs w:val="22"/>
      <w:lang w:val="pt-PT" w:eastAsia="en-US"/>
    </w:rPr>
  </w:style>
  <w:style w:type="character" w:customStyle="1" w:styleId="CitaoChar">
    <w:name w:val="Citação Char"/>
    <w:basedOn w:val="Fontepargpadro"/>
    <w:link w:val="Citao"/>
    <w:uiPriority w:val="29"/>
    <w:rsid w:val="009A6367"/>
    <w:rPr>
      <w:rFonts w:ascii="Arial" w:hAnsi="Arial" w:cs="Arial"/>
      <w:i/>
      <w:iCs/>
      <w:color w:val="000000" w:themeColor="text1"/>
    </w:rPr>
  </w:style>
  <w:style w:type="table" w:styleId="Tabelacomgrade">
    <w:name w:val="Table Grid"/>
    <w:basedOn w:val="Tabelanormal"/>
    <w:uiPriority w:val="39"/>
    <w:rsid w:val="00016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Historia%20de%20Usuario%20(2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 (2)</Template>
  <TotalTime>35</TotalTime>
  <Pages>1</Pages>
  <Words>146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Historia de Usuario</vt:lpstr>
    </vt:vector>
  </TitlesOfParts>
  <Manager>HD - Healthy Delivery</Manager>
  <Company/>
  <LinksUpToDate>false</LinksUpToDate>
  <CharactersWithSpaces>936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-Historia de Usuario</dc:title>
  <dc:subject>Versão 1.0</dc:subject>
  <dc:creator>Felipe Rodriegues</dc:creator>
  <cp:lastModifiedBy>Felipe Rodriegues</cp:lastModifiedBy>
  <cp:revision>2</cp:revision>
  <cp:lastPrinted>2005-05-05T18:34:00Z</cp:lastPrinted>
  <dcterms:created xsi:type="dcterms:W3CDTF">2021-01-14T15:21:00Z</dcterms:created>
  <dcterms:modified xsi:type="dcterms:W3CDTF">2021-01-15T02:58:00Z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