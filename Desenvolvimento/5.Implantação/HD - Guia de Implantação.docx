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1C23DF" w14:textId="618C0BA5" w:rsidR="00F930E2" w:rsidRPr="00A20D4F" w:rsidRDefault="006F2DF8" w:rsidP="006B06B4">
      <w:pPr>
        <w:jc w:val="center"/>
      </w:pPr>
      <w:r>
        <w:rPr>
          <w:noProof/>
        </w:rPr>
        <w:drawing>
          <wp:inline distT="0" distB="0" distL="0" distR="0" wp14:anchorId="54A7940E" wp14:editId="3BE7B221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8D723" w14:textId="77777777" w:rsidR="00F930E2" w:rsidRPr="00A20D4F" w:rsidRDefault="00F930E2" w:rsidP="00F930E2"/>
    <w:p w14:paraId="59822B3C" w14:textId="77777777" w:rsidR="00F930E2" w:rsidRPr="00A20D4F" w:rsidRDefault="00F930E2" w:rsidP="00F930E2"/>
    <w:p w14:paraId="71C18E9C" w14:textId="77777777" w:rsidR="00F930E2" w:rsidRPr="00A20D4F" w:rsidRDefault="00F930E2" w:rsidP="00F930E2"/>
    <w:p w14:paraId="2988F381" w14:textId="77777777" w:rsidR="00F930E2" w:rsidRPr="00A20D4F" w:rsidRDefault="00F930E2" w:rsidP="00F930E2"/>
    <w:p w14:paraId="05F26705" w14:textId="77777777" w:rsidR="00F930E2" w:rsidRPr="00A20D4F" w:rsidRDefault="00F930E2" w:rsidP="00F930E2"/>
    <w:p w14:paraId="3F66E569" w14:textId="77777777" w:rsidR="00F930E2" w:rsidRPr="00A20D4F" w:rsidRDefault="00F930E2" w:rsidP="00F930E2"/>
    <w:p w14:paraId="697BC8A1" w14:textId="77777777" w:rsidR="00F930E2" w:rsidRPr="00A20D4F" w:rsidRDefault="00F930E2" w:rsidP="00F930E2"/>
    <w:p w14:paraId="4CCCC060" w14:textId="77777777" w:rsidR="00F930E2" w:rsidRPr="00A20D4F" w:rsidRDefault="00F930E2" w:rsidP="00F930E2"/>
    <w:p w14:paraId="65FCEE53" w14:textId="77777777" w:rsidR="00F930E2" w:rsidRPr="00A20D4F" w:rsidRDefault="00F930E2" w:rsidP="00F930E2"/>
    <w:p w14:paraId="334FE2FC" w14:textId="77777777" w:rsidR="00F930E2" w:rsidRDefault="00F930E2" w:rsidP="00F930E2"/>
    <w:p w14:paraId="1AC3A88D" w14:textId="5C29A02B" w:rsidR="00F930E2" w:rsidRDefault="00F930E2" w:rsidP="00F930E2">
      <w:pPr>
        <w:tabs>
          <w:tab w:val="left" w:pos="4184"/>
        </w:tabs>
        <w:jc w:val="center"/>
        <w:rPr>
          <w:i/>
        </w:rPr>
      </w:pPr>
    </w:p>
    <w:p w14:paraId="5F25FC3E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B982DD" wp14:editId="3ADE503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E55F156EF6448EA8306312EF6D925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6F2C9D6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982D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E55F156EF6448EA8306312EF6D925D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6F2C9D6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F4ABA41" w14:textId="77777777" w:rsidR="00F930E2" w:rsidRPr="00264EFB" w:rsidRDefault="00F930E2" w:rsidP="00F930E2"/>
    <w:p w14:paraId="00D82064" w14:textId="77777777" w:rsidR="00F930E2" w:rsidRPr="00264EFB" w:rsidRDefault="00F930E2" w:rsidP="00F930E2"/>
    <w:p w14:paraId="7E5F4875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5361" wp14:editId="49C0AFE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60BE86" w14:textId="7CF149E5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6F2DF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1779E72F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AA6BB02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95361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160BE86" w14:textId="7CF149E5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6F2DF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1779E72F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3AA6BB02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6BB02F" w14:textId="77777777" w:rsidR="00F930E2" w:rsidRPr="00264EFB" w:rsidRDefault="00F930E2" w:rsidP="00F930E2"/>
    <w:p w14:paraId="4652CDDF" w14:textId="77777777" w:rsidR="00F930E2" w:rsidRPr="00264EFB" w:rsidRDefault="00F930E2" w:rsidP="00F930E2"/>
    <w:p w14:paraId="71B0B2D5" w14:textId="77777777" w:rsidR="00F930E2" w:rsidRPr="00264EFB" w:rsidRDefault="00F930E2" w:rsidP="00F930E2"/>
    <w:p w14:paraId="22C998E1" w14:textId="77777777" w:rsidR="00F930E2" w:rsidRPr="00264EFB" w:rsidRDefault="00F930E2" w:rsidP="00F930E2"/>
    <w:p w14:paraId="2AFAC130" w14:textId="77777777" w:rsidR="00F930E2" w:rsidRPr="00264EFB" w:rsidRDefault="00F930E2" w:rsidP="00F930E2"/>
    <w:p w14:paraId="70D212EB" w14:textId="77777777" w:rsidR="00F930E2" w:rsidRPr="00264EFB" w:rsidRDefault="00F930E2" w:rsidP="00F930E2">
      <w:r>
        <w:tab/>
      </w:r>
    </w:p>
    <w:p w14:paraId="462CC253" w14:textId="77777777" w:rsidR="00F930E2" w:rsidRPr="00264EFB" w:rsidRDefault="00F930E2" w:rsidP="00F930E2"/>
    <w:p w14:paraId="3E27B4DB" w14:textId="77777777" w:rsidR="00F930E2" w:rsidRPr="00264EFB" w:rsidRDefault="00F930E2" w:rsidP="00F930E2"/>
    <w:p w14:paraId="14521312" w14:textId="77777777" w:rsidR="00F930E2" w:rsidRPr="00264EFB" w:rsidRDefault="00F930E2" w:rsidP="00F930E2"/>
    <w:p w14:paraId="2BB26764" w14:textId="77777777" w:rsidR="00F930E2" w:rsidRPr="00264EFB" w:rsidRDefault="00F930E2" w:rsidP="00F930E2"/>
    <w:p w14:paraId="76353699" w14:textId="77777777" w:rsidR="00F930E2" w:rsidRPr="00264EFB" w:rsidRDefault="00F930E2" w:rsidP="00F930E2"/>
    <w:p w14:paraId="727C9286" w14:textId="77777777" w:rsidR="00F930E2" w:rsidRPr="00264EFB" w:rsidRDefault="00F930E2" w:rsidP="00F930E2"/>
    <w:p w14:paraId="300E2421" w14:textId="77777777" w:rsidR="00F930E2" w:rsidRPr="00264EFB" w:rsidRDefault="00F930E2" w:rsidP="00F930E2"/>
    <w:p w14:paraId="298CCCCC" w14:textId="77777777" w:rsidR="00F930E2" w:rsidRPr="00264EFB" w:rsidRDefault="00F930E2" w:rsidP="00F930E2"/>
    <w:p w14:paraId="19997A8A" w14:textId="77777777" w:rsidR="00F930E2" w:rsidRPr="00264EFB" w:rsidRDefault="00F930E2" w:rsidP="00F930E2"/>
    <w:p w14:paraId="2FFEBE1A" w14:textId="77777777" w:rsidR="00F930E2" w:rsidRPr="00264EFB" w:rsidRDefault="00F930E2" w:rsidP="00F930E2"/>
    <w:p w14:paraId="5ACFA73D" w14:textId="77777777" w:rsidR="00F930E2" w:rsidRPr="00264EFB" w:rsidRDefault="00F930E2" w:rsidP="00F930E2"/>
    <w:p w14:paraId="6B4FA70C" w14:textId="33B17573" w:rsidR="00F930E2" w:rsidRDefault="00F930E2" w:rsidP="00F930E2">
      <w:pPr>
        <w:tabs>
          <w:tab w:val="left" w:pos="3700"/>
        </w:tabs>
      </w:pPr>
      <w:r>
        <w:tab/>
      </w:r>
    </w:p>
    <w:p w14:paraId="115282B0" w14:textId="77777777" w:rsidR="006F2DF8" w:rsidRDefault="006F2DF8" w:rsidP="00F930E2">
      <w:pPr>
        <w:tabs>
          <w:tab w:val="left" w:pos="3700"/>
        </w:tabs>
      </w:pPr>
    </w:p>
    <w:p w14:paraId="69C87A08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991A2" wp14:editId="55C49D5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0D26261C" w14:textId="4B4AE698" w:rsidR="00F930E2" w:rsidRPr="00264EFB" w:rsidRDefault="006F2DF8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HD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–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Healthy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Delivery</w:t>
                                </w:r>
                              </w:p>
                            </w:sdtContent>
                          </w:sdt>
                          <w:p w14:paraId="0B90B29A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991A2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0D26261C" w14:textId="4B4AE698" w:rsidR="00F930E2" w:rsidRPr="00264EFB" w:rsidRDefault="006F2DF8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HD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–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Healthy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Delivery</w:t>
                          </w:r>
                        </w:p>
                      </w:sdtContent>
                    </w:sdt>
                    <w:p w14:paraId="0B90B29A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AFE7CB7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1D087A68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2003635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3D06681B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9D49E70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CCF053B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665BD0DD" w14:textId="77777777" w:rsidTr="007D4438">
        <w:trPr>
          <w:trHeight w:val="284"/>
        </w:trPr>
        <w:tc>
          <w:tcPr>
            <w:tcW w:w="1550" w:type="dxa"/>
          </w:tcPr>
          <w:p w14:paraId="694CB6AE" w14:textId="15C0F25E" w:rsidR="00F930E2" w:rsidRPr="006F2DF8" w:rsidRDefault="006F2DF8" w:rsidP="006F2DF8">
            <w:pPr>
              <w:pStyle w:val="Instruo"/>
              <w:jc w:val="center"/>
              <w:rPr>
                <w:i w:val="0"/>
                <w:iCs/>
                <w:color w:val="000000" w:themeColor="text1"/>
              </w:rPr>
            </w:pPr>
            <w:r w:rsidRPr="006F2DF8">
              <w:rPr>
                <w:i w:val="0"/>
                <w:iCs/>
                <w:color w:val="000000" w:themeColor="text1"/>
              </w:rPr>
              <w:t>24/01/2021</w:t>
            </w:r>
          </w:p>
          <w:p w14:paraId="3F091551" w14:textId="77777777" w:rsidR="00F930E2" w:rsidRPr="006F2DF8" w:rsidRDefault="00F930E2" w:rsidP="006F2DF8">
            <w:pPr>
              <w:pStyle w:val="Instruo"/>
              <w:jc w:val="center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1080" w:type="dxa"/>
          </w:tcPr>
          <w:p w14:paraId="5A8391AD" w14:textId="6308204D" w:rsidR="00F930E2" w:rsidRPr="006F2DF8" w:rsidRDefault="006F2DF8" w:rsidP="006F2DF8">
            <w:pPr>
              <w:pStyle w:val="Instruo"/>
              <w:jc w:val="center"/>
              <w:rPr>
                <w:i w:val="0"/>
                <w:iCs/>
                <w:color w:val="000000" w:themeColor="text1"/>
              </w:rPr>
            </w:pPr>
            <w:r w:rsidRPr="006F2DF8">
              <w:rPr>
                <w:i w:val="0"/>
                <w:iCs/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04787E1B" w14:textId="7A402BF3" w:rsidR="00F930E2" w:rsidRPr="006F2DF8" w:rsidRDefault="006F2DF8" w:rsidP="006F2DF8">
            <w:pPr>
              <w:pStyle w:val="Instruo"/>
              <w:jc w:val="center"/>
              <w:rPr>
                <w:i w:val="0"/>
                <w:iCs/>
                <w:color w:val="000000" w:themeColor="text1"/>
              </w:rPr>
            </w:pPr>
            <w:r w:rsidRPr="006F2DF8">
              <w:rPr>
                <w:i w:val="0"/>
                <w:iCs/>
                <w:color w:val="000000" w:themeColor="text1"/>
              </w:rPr>
              <w:t>Início do Documento</w:t>
            </w:r>
          </w:p>
        </w:tc>
        <w:tc>
          <w:tcPr>
            <w:tcW w:w="2410" w:type="dxa"/>
          </w:tcPr>
          <w:p w14:paraId="1D8A86A3" w14:textId="0B0CE50A" w:rsidR="00F930E2" w:rsidRPr="006F2DF8" w:rsidRDefault="006F2DF8" w:rsidP="006F2DF8">
            <w:pPr>
              <w:pStyle w:val="Instruo"/>
              <w:jc w:val="center"/>
              <w:rPr>
                <w:i w:val="0"/>
                <w:iCs/>
                <w:color w:val="000000" w:themeColor="text1"/>
              </w:rPr>
            </w:pPr>
            <w:r w:rsidRPr="006F2DF8">
              <w:rPr>
                <w:i w:val="0"/>
                <w:iCs/>
                <w:color w:val="000000" w:themeColor="text1"/>
              </w:rPr>
              <w:t>Felipe Rodrigues</w:t>
            </w:r>
          </w:p>
        </w:tc>
      </w:tr>
      <w:tr w:rsidR="00F930E2" w14:paraId="0994B2F1" w14:textId="77777777" w:rsidTr="007D4438">
        <w:trPr>
          <w:trHeight w:val="284"/>
        </w:trPr>
        <w:tc>
          <w:tcPr>
            <w:tcW w:w="1550" w:type="dxa"/>
          </w:tcPr>
          <w:p w14:paraId="6B688A38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248B81AD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16FAA317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284F69A5" w14:textId="77777777" w:rsidR="00F930E2" w:rsidRDefault="00F930E2" w:rsidP="007D4438">
            <w:pPr>
              <w:jc w:val="left"/>
            </w:pPr>
          </w:p>
        </w:tc>
      </w:tr>
      <w:tr w:rsidR="00F930E2" w14:paraId="44858375" w14:textId="77777777" w:rsidTr="007D4438">
        <w:trPr>
          <w:trHeight w:val="284"/>
        </w:trPr>
        <w:tc>
          <w:tcPr>
            <w:tcW w:w="1550" w:type="dxa"/>
          </w:tcPr>
          <w:p w14:paraId="28A16C6B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53C9066F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6208A7B0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01160334" w14:textId="77777777" w:rsidR="00F930E2" w:rsidRDefault="00F930E2" w:rsidP="007D4438">
            <w:pPr>
              <w:jc w:val="left"/>
            </w:pPr>
          </w:p>
        </w:tc>
      </w:tr>
    </w:tbl>
    <w:p w14:paraId="511107BB" w14:textId="77777777" w:rsidR="00D77DA4" w:rsidRDefault="00D77DA4"/>
    <w:p w14:paraId="15626947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7B6D822F" w14:textId="5B1F8EC2"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33284A86" w14:textId="7D863931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2BBFBD7D" w14:textId="252C4EBD" w:rsidR="00752313" w:rsidRDefault="0023372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75D530D6" w14:textId="29EB7D7B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0EBF6613" w14:textId="1E6B40BF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5FBBA2C5" w14:textId="6FCE6C0B" w:rsidR="00752313" w:rsidRDefault="0023372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3C603E6D" w14:textId="5E01F9E6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5347B3CA" w14:textId="0CF5FF64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5</w:t>
        </w:r>
        <w:r w:rsidR="00752313">
          <w:rPr>
            <w:webHidden/>
          </w:rPr>
          <w:fldChar w:fldCharType="end"/>
        </w:r>
      </w:hyperlink>
    </w:p>
    <w:p w14:paraId="00C91E35" w14:textId="1E96383D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5</w:t>
        </w:r>
        <w:r w:rsidR="00752313">
          <w:rPr>
            <w:webHidden/>
          </w:rPr>
          <w:fldChar w:fldCharType="end"/>
        </w:r>
      </w:hyperlink>
    </w:p>
    <w:p w14:paraId="3E989838" w14:textId="6647CF5B" w:rsidR="00752313" w:rsidRDefault="0023372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5</w:t>
        </w:r>
        <w:r w:rsidR="00752313">
          <w:rPr>
            <w:webHidden/>
          </w:rPr>
          <w:fldChar w:fldCharType="end"/>
        </w:r>
      </w:hyperlink>
    </w:p>
    <w:p w14:paraId="7F146253" w14:textId="272E27ED" w:rsidR="00752313" w:rsidRDefault="0023372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5</w:t>
        </w:r>
        <w:r w:rsidR="00752313">
          <w:rPr>
            <w:webHidden/>
          </w:rPr>
          <w:fldChar w:fldCharType="end"/>
        </w:r>
      </w:hyperlink>
    </w:p>
    <w:p w14:paraId="4C0D087B" w14:textId="13906ACD" w:rsidR="00752313" w:rsidRDefault="0023372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6D6B84">
          <w:rPr>
            <w:webHidden/>
          </w:rPr>
          <w:t>5</w:t>
        </w:r>
        <w:r w:rsidR="00752313">
          <w:rPr>
            <w:webHidden/>
          </w:rPr>
          <w:fldChar w:fldCharType="end"/>
        </w:r>
      </w:hyperlink>
    </w:p>
    <w:p w14:paraId="2B0B3A1D" w14:textId="77777777" w:rsidR="00D77DA4" w:rsidRDefault="00D77DA4">
      <w:r>
        <w:fldChar w:fldCharType="end"/>
      </w:r>
    </w:p>
    <w:p w14:paraId="68C145CC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14:paraId="599F8617" w14:textId="7D8FFA1B" w:rsidR="00D77DA4" w:rsidRPr="00002EED" w:rsidRDefault="00002EED">
      <w:pPr>
        <w:pStyle w:val="Instruo"/>
        <w:rPr>
          <w:i w:val="0"/>
          <w:iCs/>
          <w:color w:val="000000" w:themeColor="text1"/>
        </w:rPr>
      </w:pPr>
      <w:r w:rsidRPr="00002EED">
        <w:rPr>
          <w:i w:val="0"/>
          <w:iCs/>
          <w:color w:val="000000" w:themeColor="text1"/>
        </w:rPr>
        <w:t>Este guia tem como objetivo auxiliar na implantação do projeto</w:t>
      </w:r>
      <w:r>
        <w:rPr>
          <w:i w:val="0"/>
          <w:iCs/>
          <w:color w:val="000000" w:themeColor="text1"/>
        </w:rPr>
        <w:t xml:space="preserve"> </w:t>
      </w:r>
      <w:r w:rsidRPr="00002EED">
        <w:rPr>
          <w:i w:val="0"/>
          <w:iCs/>
          <w:color w:val="000000" w:themeColor="text1"/>
        </w:rPr>
        <w:t>re</w:t>
      </w:r>
      <w:r>
        <w:rPr>
          <w:i w:val="0"/>
          <w:iCs/>
          <w:color w:val="000000" w:themeColor="text1"/>
        </w:rPr>
        <w:t>uni</w:t>
      </w:r>
      <w:r w:rsidR="00236F71">
        <w:rPr>
          <w:i w:val="0"/>
          <w:iCs/>
          <w:color w:val="000000" w:themeColor="text1"/>
        </w:rPr>
        <w:t>ndo</w:t>
      </w:r>
      <w:r w:rsidRPr="00002EED">
        <w:rPr>
          <w:i w:val="0"/>
          <w:iCs/>
          <w:color w:val="000000" w:themeColor="text1"/>
        </w:rPr>
        <w:t xml:space="preserve"> informações </w:t>
      </w:r>
      <w:r w:rsidR="00236F71">
        <w:rPr>
          <w:i w:val="0"/>
          <w:iCs/>
          <w:color w:val="000000" w:themeColor="text1"/>
        </w:rPr>
        <w:t>necessárias</w:t>
      </w:r>
      <w:r w:rsidRPr="00002EED">
        <w:rPr>
          <w:i w:val="0"/>
          <w:iCs/>
          <w:color w:val="000000" w:themeColor="text1"/>
        </w:rPr>
        <w:t xml:space="preserve"> conforme definido no </w:t>
      </w:r>
      <w:proofErr w:type="spellStart"/>
      <w:r w:rsidR="00236F71">
        <w:rPr>
          <w:i w:val="0"/>
          <w:iCs/>
          <w:color w:val="000000" w:themeColor="text1"/>
        </w:rPr>
        <w:t>Spinoff</w:t>
      </w:r>
      <w:proofErr w:type="spellEnd"/>
      <w:r w:rsidRPr="00002EED">
        <w:rPr>
          <w:i w:val="0"/>
          <w:iCs/>
          <w:color w:val="000000" w:themeColor="text1"/>
        </w:rPr>
        <w:t>, garantindo a qualidade dos produtos gerados pelas equipes dos projetos de desenvolvimento de software da Empresa</w:t>
      </w:r>
      <w:r w:rsidR="00236F71">
        <w:rPr>
          <w:i w:val="0"/>
          <w:iCs/>
          <w:color w:val="000000" w:themeColor="text1"/>
        </w:rPr>
        <w:t>.</w:t>
      </w:r>
    </w:p>
    <w:p w14:paraId="57E7F82C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14:paraId="79288553" w14:textId="60510FFC" w:rsidR="00D77DA4" w:rsidRDefault="00236F71" w:rsidP="00E840B0">
      <w:pPr>
        <w:pStyle w:val="Instruo"/>
        <w:numPr>
          <w:ilvl w:val="0"/>
          <w:numId w:val="10"/>
        </w:numPr>
        <w:rPr>
          <w:i w:val="0"/>
          <w:iCs/>
          <w:color w:val="000000" w:themeColor="text1"/>
        </w:rPr>
      </w:pPr>
      <w:r w:rsidRPr="00236F71">
        <w:rPr>
          <w:i w:val="0"/>
          <w:iCs/>
          <w:color w:val="000000" w:themeColor="text1"/>
        </w:rPr>
        <w:t>HD - Guia de Implementação.docx</w:t>
      </w:r>
    </w:p>
    <w:p w14:paraId="20DF2BA9" w14:textId="3129FAB8" w:rsidR="00E840B0" w:rsidRPr="00E840B0" w:rsidRDefault="00E840B0" w:rsidP="00E840B0">
      <w:pPr>
        <w:pStyle w:val="PargrafodaLista"/>
        <w:numPr>
          <w:ilvl w:val="0"/>
          <w:numId w:val="10"/>
        </w:numPr>
      </w:pPr>
      <w:r>
        <w:t>HD – Roteiro de Teste.</w:t>
      </w:r>
      <w:r>
        <w:rPr>
          <w:color w:val="202124"/>
          <w:shd w:val="clear" w:color="auto" w:fill="FFFFFF"/>
        </w:rPr>
        <w:t>xlsx</w:t>
      </w:r>
    </w:p>
    <w:p w14:paraId="7B209336" w14:textId="27E0091D" w:rsidR="00D375FC" w:rsidRDefault="00D77DA4" w:rsidP="00D375FC">
      <w:pPr>
        <w:pStyle w:val="Ttulo1"/>
        <w:numPr>
          <w:ilvl w:val="0"/>
          <w:numId w:val="2"/>
        </w:numPr>
        <w:ind w:left="0" w:firstLine="0"/>
      </w:pPr>
      <w:bookmarkStart w:id="4" w:name="_Toc487620794"/>
      <w:r>
        <w:t>Planejamento de Implantação</w:t>
      </w:r>
      <w:bookmarkEnd w:id="4"/>
    </w:p>
    <w:p w14:paraId="58CA7127" w14:textId="74CF4E39" w:rsidR="0080067A" w:rsidRPr="0080067A" w:rsidRDefault="0080067A" w:rsidP="0080067A">
      <w:pPr>
        <w:pStyle w:val="PargrafodaLista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Elaborar </w:t>
      </w:r>
      <w:r w:rsidR="006E683C">
        <w:rPr>
          <w:lang w:eastAsia="en-US"/>
        </w:rPr>
        <w:t>p</w:t>
      </w:r>
      <w:r>
        <w:rPr>
          <w:lang w:eastAsia="en-US"/>
        </w:rPr>
        <w:t>lano de treinamento do usuário final;</w:t>
      </w:r>
    </w:p>
    <w:p w14:paraId="7F55B940" w14:textId="36B73426" w:rsidR="00D77DA4" w:rsidRDefault="00D375FC" w:rsidP="00D375FC">
      <w:pPr>
        <w:pStyle w:val="Instruo"/>
        <w:numPr>
          <w:ilvl w:val="0"/>
          <w:numId w:val="13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Preparar o ambiente </w:t>
      </w:r>
      <w:r w:rsidR="006E683C">
        <w:rPr>
          <w:i w:val="0"/>
          <w:iCs/>
          <w:color w:val="000000" w:themeColor="text1"/>
        </w:rPr>
        <w:t>para a implantação</w:t>
      </w:r>
      <w:r>
        <w:rPr>
          <w:i w:val="0"/>
          <w:iCs/>
          <w:color w:val="000000" w:themeColor="text1"/>
        </w:rPr>
        <w:t xml:space="preserve"> (hospedagem)</w:t>
      </w:r>
      <w:r w:rsidR="0080067A">
        <w:rPr>
          <w:i w:val="0"/>
          <w:iCs/>
          <w:color w:val="000000" w:themeColor="text1"/>
        </w:rPr>
        <w:t>;</w:t>
      </w:r>
    </w:p>
    <w:p w14:paraId="294F036A" w14:textId="6DB65DB2" w:rsidR="00D375FC" w:rsidRDefault="0080067A" w:rsidP="00D375FC">
      <w:pPr>
        <w:pStyle w:val="PargrafodaLista"/>
        <w:numPr>
          <w:ilvl w:val="0"/>
          <w:numId w:val="13"/>
        </w:numPr>
      </w:pPr>
      <w:r>
        <w:t>Implantar os arquivos do projeto na hospedagem via FTP;</w:t>
      </w:r>
    </w:p>
    <w:p w14:paraId="78932B4F" w14:textId="25955E6E" w:rsidR="0080067A" w:rsidRDefault="0080067A" w:rsidP="00C26BEA">
      <w:pPr>
        <w:pStyle w:val="PargrafodaLista"/>
        <w:numPr>
          <w:ilvl w:val="0"/>
          <w:numId w:val="13"/>
        </w:numPr>
      </w:pPr>
      <w:r>
        <w:t>Exportar Banco de Dados;</w:t>
      </w:r>
    </w:p>
    <w:p w14:paraId="5E63A1E9" w14:textId="66B42443" w:rsidR="0080067A" w:rsidRPr="00D375FC" w:rsidRDefault="0080067A" w:rsidP="00D375FC">
      <w:pPr>
        <w:pStyle w:val="PargrafodaLista"/>
        <w:numPr>
          <w:ilvl w:val="0"/>
          <w:numId w:val="13"/>
        </w:numPr>
      </w:pPr>
      <w:r>
        <w:t>Checagem final das funcionalidades.</w:t>
      </w:r>
    </w:p>
    <w:p w14:paraId="16B0B84D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14:paraId="7483106E" w14:textId="77777777" w:rsidR="006E683C" w:rsidRDefault="006E683C" w:rsidP="006E683C">
      <w:pPr>
        <w:pStyle w:val="Default"/>
      </w:pPr>
    </w:p>
    <w:p w14:paraId="16166EA4" w14:textId="1D8D6485" w:rsidR="006E683C" w:rsidRDefault="006E683C" w:rsidP="006E683C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>É de r</w:t>
      </w:r>
      <w:r w:rsidRPr="006E683C">
        <w:rPr>
          <w:i w:val="0"/>
          <w:iCs/>
          <w:color w:val="auto"/>
        </w:rPr>
        <w:t>esponsabilidade do desenvolvedor implantar o sistema</w:t>
      </w:r>
      <w:r w:rsidR="00D97E32">
        <w:rPr>
          <w:i w:val="0"/>
          <w:iCs/>
          <w:color w:val="auto"/>
        </w:rPr>
        <w:t>.</w:t>
      </w:r>
    </w:p>
    <w:p w14:paraId="54560514" w14:textId="5A987F5A" w:rsidR="00D97E32" w:rsidRPr="00D97E32" w:rsidRDefault="00D97E32" w:rsidP="00D97E32">
      <w:r>
        <w:t xml:space="preserve">É de responsabilidade do testador </w:t>
      </w:r>
      <w:r w:rsidR="000D41C6">
        <w:t>checar todas as funcionalidades.</w:t>
      </w:r>
    </w:p>
    <w:p w14:paraId="1C2B331C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14:paraId="4054671A" w14:textId="1164B095" w:rsidR="00D77DA4" w:rsidRPr="00C26BEA" w:rsidRDefault="00C26BEA" w:rsidP="00C26BEA">
      <w:pPr>
        <w:pStyle w:val="Instruo"/>
        <w:numPr>
          <w:ilvl w:val="0"/>
          <w:numId w:val="16"/>
        </w:numPr>
        <w:rPr>
          <w:i w:val="0"/>
          <w:iCs/>
          <w:color w:val="000000" w:themeColor="text1"/>
        </w:rPr>
      </w:pPr>
      <w:r w:rsidRPr="00C26BEA">
        <w:rPr>
          <w:i w:val="0"/>
          <w:iCs/>
          <w:color w:val="000000" w:themeColor="text1"/>
        </w:rPr>
        <w:t>Implantação realizada no dia 25/01/2021</w:t>
      </w:r>
    </w:p>
    <w:p w14:paraId="0104378D" w14:textId="77777777" w:rsidR="00D77DA4" w:rsidRDefault="00D77DA4">
      <w:pPr>
        <w:pStyle w:val="Lista"/>
        <w:numPr>
          <w:ilvl w:val="0"/>
          <w:numId w:val="0"/>
        </w:numPr>
        <w:rPr>
          <w:i/>
          <w:iCs/>
          <w:color w:val="0000FF"/>
        </w:rPr>
      </w:pPr>
    </w:p>
    <w:p w14:paraId="19D3CD4E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14:paraId="22E1EE35" w14:textId="77777777" w:rsidR="00C26BEA" w:rsidRDefault="00C26BEA" w:rsidP="00C26BEA">
      <w:pPr>
        <w:pStyle w:val="Default"/>
      </w:pPr>
    </w:p>
    <w:p w14:paraId="6D77DBD6" w14:textId="2C0BBAF8" w:rsidR="00D77DA4" w:rsidRPr="003E0829" w:rsidRDefault="00C26BEA" w:rsidP="00C26BEA">
      <w:pPr>
        <w:pStyle w:val="Instruo"/>
        <w:rPr>
          <w:b/>
          <w:bCs/>
          <w:i w:val="0"/>
          <w:iCs/>
          <w:color w:val="auto"/>
        </w:rPr>
      </w:pPr>
      <w:r w:rsidRPr="003E0829">
        <w:rPr>
          <w:b/>
          <w:bCs/>
          <w:i w:val="0"/>
          <w:iCs/>
          <w:color w:val="auto"/>
        </w:rPr>
        <w:t xml:space="preserve">Serviço de hospedagem - </w:t>
      </w:r>
      <w:hyperlink r:id="rId10" w:history="1">
        <w:r w:rsidRPr="003E0829">
          <w:rPr>
            <w:rStyle w:val="Hyperlink"/>
            <w:b/>
            <w:bCs/>
            <w:i w:val="0"/>
            <w:iCs/>
            <w:color w:val="000000" w:themeColor="text1"/>
            <w:u w:val="none"/>
          </w:rPr>
          <w:t>https://www.hostgator.com.br/</w:t>
        </w:r>
      </w:hyperlink>
    </w:p>
    <w:p w14:paraId="0BB23AE5" w14:textId="73A8743B" w:rsidR="00C26BEA" w:rsidRDefault="00C26BEA" w:rsidP="00C26BEA">
      <w:r>
        <w:t>-100 GB de armazenamento</w:t>
      </w:r>
    </w:p>
    <w:p w14:paraId="207FF74B" w14:textId="579CE765" w:rsidR="00C26BEA" w:rsidRDefault="00C26BEA" w:rsidP="00C26BEA">
      <w:r>
        <w:t>-</w:t>
      </w:r>
      <w:r w:rsidR="003E0829">
        <w:t>SSL grátis</w:t>
      </w:r>
    </w:p>
    <w:p w14:paraId="3965E8A8" w14:textId="5CDF8CAF" w:rsidR="003E0829" w:rsidRDefault="003E0829" w:rsidP="00C26BEA">
      <w:r>
        <w:t>-Domínio grátis</w:t>
      </w:r>
    </w:p>
    <w:p w14:paraId="0FD1B859" w14:textId="0725005A" w:rsidR="003E0829" w:rsidRDefault="003E0829" w:rsidP="00C26BEA"/>
    <w:p w14:paraId="318B29F4" w14:textId="7A586A05" w:rsidR="003E0829" w:rsidRPr="003E0829" w:rsidRDefault="003E0829" w:rsidP="00C26BEA">
      <w:pPr>
        <w:rPr>
          <w:b/>
          <w:bCs/>
        </w:rPr>
      </w:pPr>
      <w:r w:rsidRPr="003E0829">
        <w:rPr>
          <w:b/>
          <w:bCs/>
        </w:rPr>
        <w:t>Domínio definido: healthydelivery.com.br</w:t>
      </w:r>
    </w:p>
    <w:p w14:paraId="7E4C57DD" w14:textId="320144D7" w:rsidR="00D77DA4" w:rsidRDefault="00B755C7" w:rsidP="003E0829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14:paraId="79C0E8FE" w14:textId="77777777" w:rsidR="003E0829" w:rsidRDefault="003E0829" w:rsidP="003E0829">
      <w:pPr>
        <w:pStyle w:val="Default"/>
      </w:pPr>
    </w:p>
    <w:p w14:paraId="75BAAE44" w14:textId="3572F07D" w:rsidR="003E0829" w:rsidRPr="003E0829" w:rsidRDefault="003E0829" w:rsidP="003E0829">
      <w:pPr>
        <w:rPr>
          <w:lang w:val="pt-PT" w:eastAsia="en-US"/>
        </w:rPr>
      </w:pPr>
      <w:r>
        <w:rPr>
          <w:color w:val="auto"/>
        </w:rPr>
        <w:t>Qual</w:t>
      </w:r>
      <w:r w:rsidR="00C934D1">
        <w:rPr>
          <w:color w:val="auto"/>
        </w:rPr>
        <w:t>quer computador com acesso à internet que consiga</w:t>
      </w:r>
      <w:r w:rsidR="009D77BA">
        <w:rPr>
          <w:color w:val="auto"/>
        </w:rPr>
        <w:t xml:space="preserve"> rodar o sistema.</w:t>
      </w:r>
    </w:p>
    <w:p w14:paraId="51D3C70C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lastRenderedPageBreak/>
        <w:t>Hardware</w:t>
      </w:r>
      <w:bookmarkEnd w:id="9"/>
    </w:p>
    <w:p w14:paraId="672F5902" w14:textId="77777777" w:rsidR="003E0829" w:rsidRDefault="003E0829" w:rsidP="003E0829">
      <w:pPr>
        <w:pStyle w:val="Default"/>
      </w:pPr>
    </w:p>
    <w:p w14:paraId="44880AAD" w14:textId="73378729" w:rsidR="00D77DA4" w:rsidRPr="003E0829" w:rsidRDefault="003E0829" w:rsidP="003E0829">
      <w:pPr>
        <w:pStyle w:val="Instruo"/>
        <w:rPr>
          <w:i w:val="0"/>
          <w:iCs/>
        </w:rPr>
      </w:pPr>
      <w:r w:rsidRPr="003E0829">
        <w:rPr>
          <w:i w:val="0"/>
          <w:iCs/>
          <w:color w:val="auto"/>
        </w:rPr>
        <w:t xml:space="preserve">Qualquer hardware que consiga rodar um </w:t>
      </w:r>
      <w:r w:rsidR="009D77BA">
        <w:rPr>
          <w:i w:val="0"/>
          <w:iCs/>
          <w:color w:val="auto"/>
        </w:rPr>
        <w:t>navegador de forma eficiente como por exemplo o Google, Firefox, Opera ou Microsoft Edge.</w:t>
      </w:r>
    </w:p>
    <w:p w14:paraId="320E573B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0" w:name="_Toc487620800"/>
      <w:r>
        <w:rPr>
          <w:lang w:val="pt-PT"/>
        </w:rPr>
        <w:t>Software</w:t>
      </w:r>
      <w:bookmarkEnd w:id="10"/>
    </w:p>
    <w:p w14:paraId="6B3537BD" w14:textId="7AB72DA8" w:rsidR="00D77DA4" w:rsidRPr="00D97E32" w:rsidRDefault="009D77BA">
      <w:pPr>
        <w:pStyle w:val="Instruo"/>
        <w:rPr>
          <w:i w:val="0"/>
          <w:iCs/>
          <w:color w:val="000000" w:themeColor="text1"/>
        </w:rPr>
      </w:pPr>
      <w:r w:rsidRPr="00D97E32">
        <w:rPr>
          <w:i w:val="0"/>
          <w:iCs/>
          <w:color w:val="000000" w:themeColor="text1"/>
        </w:rPr>
        <w:t xml:space="preserve">É aconselhável usar sistemas operacionais como Windows 7, Windows 8, Windows 8.1 ou Windows 10 para </w:t>
      </w:r>
      <w:r w:rsidR="00D97E32" w:rsidRPr="00D97E32">
        <w:rPr>
          <w:i w:val="0"/>
          <w:iCs/>
          <w:color w:val="000000" w:themeColor="text1"/>
        </w:rPr>
        <w:t>se ter um melhor desempenho</w:t>
      </w:r>
      <w:r w:rsidRPr="00D97E32">
        <w:rPr>
          <w:i w:val="0"/>
          <w:iCs/>
          <w:color w:val="000000" w:themeColor="text1"/>
        </w:rPr>
        <w:t xml:space="preserve"> ou um sistema operacional que consiga rodar as aplicações e navegadores</w:t>
      </w:r>
      <w:r w:rsidR="00D97E32" w:rsidRPr="00D97E32">
        <w:rPr>
          <w:i w:val="0"/>
          <w:iCs/>
          <w:color w:val="000000" w:themeColor="text1"/>
        </w:rPr>
        <w:t xml:space="preserve"> necessários</w:t>
      </w:r>
    </w:p>
    <w:p w14:paraId="73A84E89" w14:textId="77777777"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14:paraId="1AD9C7CC" w14:textId="5790F45F" w:rsidR="00D77DA4" w:rsidRDefault="00D97E32" w:rsidP="00D97E32">
      <w:pPr>
        <w:pStyle w:val="Instruo"/>
        <w:numPr>
          <w:ilvl w:val="0"/>
          <w:numId w:val="18"/>
        </w:numPr>
        <w:rPr>
          <w:i w:val="0"/>
          <w:iCs/>
          <w:color w:val="000000" w:themeColor="text1"/>
        </w:rPr>
      </w:pPr>
      <w:r w:rsidRPr="00D97E32">
        <w:rPr>
          <w:i w:val="0"/>
          <w:iCs/>
          <w:color w:val="000000" w:themeColor="text1"/>
        </w:rPr>
        <w:t>Desenvolvedor</w:t>
      </w:r>
    </w:p>
    <w:p w14:paraId="6EFBD027" w14:textId="181592B9" w:rsidR="00D97E32" w:rsidRPr="00D97E32" w:rsidRDefault="00D97E32" w:rsidP="00D97E32">
      <w:pPr>
        <w:pStyle w:val="PargrafodaLista"/>
        <w:numPr>
          <w:ilvl w:val="0"/>
          <w:numId w:val="19"/>
        </w:numPr>
      </w:pPr>
      <w:r>
        <w:t>Testador</w:t>
      </w:r>
    </w:p>
    <w:p w14:paraId="2FD2917C" w14:textId="77777777" w:rsidR="00D77DA4" w:rsidRDefault="00D77DA4"/>
    <w:p w14:paraId="3C241A9D" w14:textId="77777777"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14:paraId="217500F7" w14:textId="62B588C6" w:rsidR="00D77DA4" w:rsidRDefault="00D4607C" w:rsidP="00D4607C">
      <w:pPr>
        <w:pStyle w:val="Instruo"/>
        <w:numPr>
          <w:ilvl w:val="0"/>
          <w:numId w:val="17"/>
        </w:numPr>
        <w:rPr>
          <w:i w:val="0"/>
          <w:iCs/>
          <w:color w:val="000000" w:themeColor="text1"/>
          <w:shd w:val="clear" w:color="auto" w:fill="FFFFFF"/>
        </w:rPr>
      </w:pPr>
      <w:r w:rsidRPr="00D4607C">
        <w:rPr>
          <w:b/>
          <w:bCs/>
          <w:i w:val="0"/>
          <w:iCs/>
          <w:color w:val="000000" w:themeColor="text1"/>
          <w:shd w:val="clear" w:color="auto" w:fill="FFFFFF"/>
        </w:rPr>
        <w:t>Liberação</w:t>
      </w:r>
      <w:r w:rsidR="004E0CC1">
        <w:rPr>
          <w:i w:val="0"/>
          <w:iCs/>
          <w:color w:val="000000" w:themeColor="text1"/>
          <w:shd w:val="clear" w:color="auto" w:fill="FFFFFF"/>
        </w:rPr>
        <w:t>:</w:t>
      </w:r>
      <w:r w:rsidRPr="00D4607C">
        <w:rPr>
          <w:i w:val="0"/>
          <w:iCs/>
          <w:color w:val="000000" w:themeColor="text1"/>
          <w:shd w:val="clear" w:color="auto" w:fill="FFFFFF"/>
        </w:rPr>
        <w:t xml:space="preserve"> Ela inclui toda as operações para preparar uma versão </w:t>
      </w:r>
      <w:hyperlink r:id="rId11" w:tooltip="Executável" w:history="1">
        <w:r w:rsidRPr="00D4607C">
          <w:rPr>
            <w:rStyle w:val="Hyperlink"/>
            <w:i w:val="0"/>
            <w:iCs/>
            <w:color w:val="000000" w:themeColor="text1"/>
            <w:u w:val="none"/>
            <w:shd w:val="clear" w:color="auto" w:fill="FFFFFF"/>
          </w:rPr>
          <w:t>executável</w:t>
        </w:r>
      </w:hyperlink>
      <w:r w:rsidRPr="00D4607C">
        <w:rPr>
          <w:i w:val="0"/>
          <w:iCs/>
          <w:color w:val="000000" w:themeColor="text1"/>
          <w:shd w:val="clear" w:color="auto" w:fill="FFFFFF"/>
        </w:rPr>
        <w:t> do software e transferi-la para o cliente. Portanto, tem de determinar os </w:t>
      </w:r>
      <w:hyperlink r:id="rId12" w:tooltip="Recursos (ciência computação) (página não existe)" w:history="1">
        <w:r w:rsidRPr="00D4607C">
          <w:rPr>
            <w:rStyle w:val="Hyperlink"/>
            <w:i w:val="0"/>
            <w:iCs/>
            <w:color w:val="000000" w:themeColor="text1"/>
            <w:u w:val="none"/>
            <w:shd w:val="clear" w:color="auto" w:fill="FFFFFF"/>
          </w:rPr>
          <w:t>recursos</w:t>
        </w:r>
      </w:hyperlink>
      <w:r w:rsidRPr="00D4607C">
        <w:rPr>
          <w:i w:val="0"/>
          <w:iCs/>
          <w:color w:val="000000" w:themeColor="text1"/>
          <w:shd w:val="clear" w:color="auto" w:fill="FFFFFF"/>
        </w:rPr>
        <w:t> requeridos para operá-lo na produção e o conjunto de informações que devem ser coletadas para as posteriores atividades do processo de implantação.</w:t>
      </w:r>
    </w:p>
    <w:p w14:paraId="22A7C16A" w14:textId="13591830" w:rsidR="00D4607C" w:rsidRPr="004E0CC1" w:rsidRDefault="00D4607C" w:rsidP="00D4607C">
      <w:pPr>
        <w:pStyle w:val="PargrafodaLista"/>
        <w:numPr>
          <w:ilvl w:val="0"/>
          <w:numId w:val="17"/>
        </w:numPr>
        <w:rPr>
          <w:b/>
          <w:bCs/>
        </w:rPr>
      </w:pPr>
      <w:r w:rsidRPr="00C934D1">
        <w:rPr>
          <w:b/>
          <w:bCs/>
        </w:rPr>
        <w:t>Instalação:</w:t>
      </w:r>
      <w:r w:rsidRPr="00D4607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E0CC1" w:rsidRPr="004E0CC1">
        <w:rPr>
          <w:color w:val="000000" w:themeColor="text1"/>
          <w:shd w:val="clear" w:color="auto" w:fill="FFFFFF"/>
        </w:rPr>
        <w:t>A </w:t>
      </w:r>
      <w:hyperlink r:id="rId13" w:tooltip="Instalação (computação)" w:history="1">
        <w:r w:rsidR="004E0CC1" w:rsidRPr="004E0CC1">
          <w:rPr>
            <w:rStyle w:val="Hyperlink"/>
            <w:color w:val="000000" w:themeColor="text1"/>
            <w:u w:val="none"/>
            <w:shd w:val="clear" w:color="auto" w:fill="FFFFFF"/>
          </w:rPr>
          <w:t>instalação</w:t>
        </w:r>
      </w:hyperlink>
      <w:r w:rsidR="004E0CC1" w:rsidRPr="004E0CC1">
        <w:rPr>
          <w:color w:val="000000" w:themeColor="text1"/>
          <w:shd w:val="clear" w:color="auto" w:fill="FFFFFF"/>
        </w:rPr>
        <w:t> é a </w:t>
      </w:r>
      <w:hyperlink r:id="rId14" w:tooltip="Implantação (página não existe)" w:history="1">
        <w:r w:rsidR="004E0CC1" w:rsidRPr="004E0CC1">
          <w:rPr>
            <w:rStyle w:val="Hyperlink"/>
            <w:color w:val="000000" w:themeColor="text1"/>
            <w:u w:val="none"/>
            <w:shd w:val="clear" w:color="auto" w:fill="FFFFFF"/>
          </w:rPr>
          <w:t>implantação</w:t>
        </w:r>
      </w:hyperlink>
      <w:r w:rsidR="004E0CC1" w:rsidRPr="004E0CC1">
        <w:rPr>
          <w:color w:val="000000" w:themeColor="text1"/>
          <w:shd w:val="clear" w:color="auto" w:fill="FFFFFF"/>
        </w:rPr>
        <w:t> inicial do software no ambiente de produção</w:t>
      </w:r>
      <w:r w:rsidR="004E0CC1">
        <w:rPr>
          <w:color w:val="000000" w:themeColor="text1"/>
          <w:shd w:val="clear" w:color="auto" w:fill="FFFFFF"/>
        </w:rPr>
        <w:t xml:space="preserve">, neste caso é o </w:t>
      </w:r>
      <w:proofErr w:type="spellStart"/>
      <w:r w:rsidR="004E0CC1">
        <w:rPr>
          <w:color w:val="000000" w:themeColor="text1"/>
          <w:shd w:val="clear" w:color="auto" w:fill="FFFFFF"/>
        </w:rPr>
        <w:t>Hostgator</w:t>
      </w:r>
      <w:proofErr w:type="spellEnd"/>
      <w:r w:rsidR="004E0CC1" w:rsidRPr="004E0CC1">
        <w:rPr>
          <w:color w:val="000000" w:themeColor="text1"/>
          <w:shd w:val="clear" w:color="auto" w:fill="FFFFFF"/>
        </w:rPr>
        <w:t>. O procedimento padrão é mover o produto do ambiente de desenvolvimento para o ambiente de produção, enquanto são alteradas todas as configurações para tornar o sistema pronto para a utilização do usuário</w:t>
      </w:r>
      <w:r w:rsidR="004E0CC1">
        <w:rPr>
          <w:color w:val="000000" w:themeColor="text1"/>
          <w:shd w:val="clear" w:color="auto" w:fill="FFFFFF"/>
        </w:rPr>
        <w:t xml:space="preserve"> final</w:t>
      </w:r>
      <w:r w:rsidR="004E0CC1" w:rsidRPr="004E0CC1">
        <w:rPr>
          <w:color w:val="000000" w:themeColor="text1"/>
          <w:shd w:val="clear" w:color="auto" w:fill="FFFFFF"/>
        </w:rPr>
        <w:t>. A maneira de mais r</w:t>
      </w:r>
      <w:r w:rsidR="00C934D1">
        <w:rPr>
          <w:color w:val="000000" w:themeColor="text1"/>
          <w:shd w:val="clear" w:color="auto" w:fill="FFFFFF"/>
        </w:rPr>
        <w:t>á</w:t>
      </w:r>
      <w:r w:rsidR="004E0CC1" w:rsidRPr="004E0CC1">
        <w:rPr>
          <w:color w:val="000000" w:themeColor="text1"/>
          <w:shd w:val="clear" w:color="auto" w:fill="FFFFFF"/>
        </w:rPr>
        <w:t>pido entendimento é passando do software pro hardware.</w:t>
      </w:r>
    </w:p>
    <w:p w14:paraId="04E961D1" w14:textId="4D157141" w:rsidR="00C934D1" w:rsidRPr="00D375FC" w:rsidRDefault="00C934D1" w:rsidP="00C934D1">
      <w:pPr>
        <w:pStyle w:val="PargrafodaLista"/>
        <w:numPr>
          <w:ilvl w:val="0"/>
          <w:numId w:val="17"/>
        </w:numPr>
      </w:pPr>
      <w:r>
        <w:t>Realizar testes finais.</w:t>
      </w:r>
    </w:p>
    <w:p w14:paraId="6C410979" w14:textId="77777777" w:rsidR="004E0CC1" w:rsidRPr="00D4607C" w:rsidRDefault="004E0CC1" w:rsidP="00C934D1">
      <w:pPr>
        <w:pStyle w:val="PargrafodaLista"/>
        <w:rPr>
          <w:b/>
          <w:bCs/>
        </w:rPr>
      </w:pPr>
    </w:p>
    <w:p w14:paraId="20B2CB97" w14:textId="77777777" w:rsidR="00D77DA4" w:rsidRDefault="00D77DA4"/>
    <w:p w14:paraId="06391AC1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14:paraId="0766B337" w14:textId="77777777" w:rsidR="00D97E32" w:rsidRDefault="00D97E32" w:rsidP="00D97E32">
      <w:pPr>
        <w:pStyle w:val="Default"/>
      </w:pPr>
    </w:p>
    <w:p w14:paraId="51A5D891" w14:textId="7EAC8950" w:rsidR="00D97E32" w:rsidRDefault="00D97E32" w:rsidP="000D41C6">
      <w:pPr>
        <w:pStyle w:val="Default"/>
        <w:numPr>
          <w:ilvl w:val="0"/>
          <w:numId w:val="16"/>
        </w:numPr>
      </w:pPr>
      <w:r>
        <w:rPr>
          <w:color w:val="auto"/>
          <w:sz w:val="20"/>
          <w:szCs w:val="20"/>
        </w:rPr>
        <w:t>Para auxiliar os usuários</w:t>
      </w:r>
      <w:r w:rsidR="000D41C6">
        <w:rPr>
          <w:color w:val="auto"/>
          <w:sz w:val="20"/>
          <w:szCs w:val="20"/>
        </w:rPr>
        <w:t xml:space="preserve"> foi criado o</w:t>
      </w:r>
      <w:r>
        <w:rPr>
          <w:color w:val="auto"/>
          <w:sz w:val="20"/>
          <w:szCs w:val="20"/>
        </w:rPr>
        <w:t xml:space="preserve"> HD - Manual do Usuário.docx</w:t>
      </w:r>
    </w:p>
    <w:p w14:paraId="4C111C5D" w14:textId="62CCEBD1" w:rsidR="00D97E32" w:rsidRPr="00D97E32" w:rsidRDefault="00D97E32" w:rsidP="000D41C6">
      <w:pPr>
        <w:pStyle w:val="Instruo"/>
        <w:numPr>
          <w:ilvl w:val="0"/>
          <w:numId w:val="16"/>
        </w:numPr>
        <w:rPr>
          <w:i w:val="0"/>
          <w:iCs/>
          <w:color w:val="000000" w:themeColor="text1"/>
        </w:rPr>
      </w:pPr>
      <w:r w:rsidRPr="00D97E32">
        <w:rPr>
          <w:i w:val="0"/>
          <w:iCs/>
          <w:color w:val="000000" w:themeColor="text1"/>
        </w:rPr>
        <w:t xml:space="preserve">Suporte será oferecido por meio do e-mail </w:t>
      </w:r>
      <w:r w:rsidRPr="00D97E32">
        <w:rPr>
          <w:i w:val="0"/>
          <w:iCs/>
          <w:color w:val="000000" w:themeColor="text1"/>
          <w:shd w:val="clear" w:color="auto" w:fill="FFFFFF"/>
        </w:rPr>
        <w:t>support@healthydelivery.com.br</w:t>
      </w:r>
      <w:r w:rsidRPr="00D97E32">
        <w:rPr>
          <w:i w:val="0"/>
          <w:iCs/>
          <w:color w:val="000000" w:themeColor="text1"/>
        </w:rPr>
        <w:t xml:space="preserve"> onde o usuário pode contar nosso apoio técnico</w:t>
      </w:r>
      <w:r w:rsidR="000D41C6">
        <w:rPr>
          <w:i w:val="0"/>
          <w:iCs/>
          <w:color w:val="000000" w:themeColor="text1"/>
        </w:rPr>
        <w:t xml:space="preserve"> ou por meio de nosso telefone 4028-1142</w:t>
      </w:r>
    </w:p>
    <w:p w14:paraId="42B7266F" w14:textId="062E027F" w:rsidR="00D77DA4" w:rsidRPr="000D41C6" w:rsidRDefault="000D41C6" w:rsidP="000D41C6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A</w:t>
      </w:r>
      <w:r w:rsidRPr="000D41C6">
        <w:rPr>
          <w:color w:val="000000" w:themeColor="text1"/>
          <w:shd w:val="clear" w:color="auto" w:fill="FFFFFF"/>
        </w:rPr>
        <w:t>companha</w:t>
      </w:r>
      <w:r>
        <w:rPr>
          <w:color w:val="000000" w:themeColor="text1"/>
          <w:shd w:val="clear" w:color="auto" w:fill="FFFFFF"/>
        </w:rPr>
        <w:t>r</w:t>
      </w:r>
      <w:r w:rsidRPr="000D41C6">
        <w:rPr>
          <w:color w:val="000000" w:themeColor="text1"/>
          <w:shd w:val="clear" w:color="auto" w:fill="FFFFFF"/>
        </w:rPr>
        <w:t xml:space="preserve"> o</w:t>
      </w:r>
      <w:r>
        <w:rPr>
          <w:color w:val="000000" w:themeColor="text1"/>
          <w:shd w:val="clear" w:color="auto" w:fill="FFFFFF"/>
        </w:rPr>
        <w:t xml:space="preserve"> site</w:t>
      </w:r>
      <w:r w:rsidRPr="000D41C6">
        <w:rPr>
          <w:color w:val="000000" w:themeColor="text1"/>
          <w:shd w:val="clear" w:color="auto" w:fill="FFFFFF"/>
        </w:rPr>
        <w:t xml:space="preserve"> e o conteúd</w:t>
      </w:r>
      <w:r>
        <w:rPr>
          <w:color w:val="000000" w:themeColor="text1"/>
          <w:shd w:val="clear" w:color="auto" w:fill="FFFFFF"/>
        </w:rPr>
        <w:t>o</w:t>
      </w:r>
      <w:r w:rsidRPr="000D41C6">
        <w:rPr>
          <w:color w:val="000000" w:themeColor="text1"/>
          <w:shd w:val="clear" w:color="auto" w:fill="FFFFFF"/>
        </w:rPr>
        <w:t>, a fim de evitar possíveis problemas, propor ajustes ou sugerir melhorias junto a nossa equipe de desenvolvimento, o que resulta em constantes atualizações no sistema.</w:t>
      </w:r>
    </w:p>
    <w:sectPr w:rsidR="00D77DA4" w:rsidRPr="000D41C6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ADED0" w14:textId="77777777" w:rsidR="0023372C" w:rsidRDefault="0023372C">
      <w:r>
        <w:separator/>
      </w:r>
    </w:p>
  </w:endnote>
  <w:endnote w:type="continuationSeparator" w:id="0">
    <w:p w14:paraId="59AF0A1A" w14:textId="77777777" w:rsidR="0023372C" w:rsidRDefault="0023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7A681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2EDDF9B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7CB5357" w14:textId="77777777" w:rsidR="00F930E2" w:rsidRDefault="00F930E2">
          <w:pPr>
            <w:pStyle w:val="Rodap"/>
          </w:pPr>
          <w:r>
            <w:t>Politec Ltda.</w:t>
          </w:r>
        </w:p>
        <w:p w14:paraId="4E491E73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62206B4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2681AEE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4C2F3B3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B0E25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510FA9AF" w14:textId="77777777" w:rsidTr="00F930E2">
      <w:trPr>
        <w:cantSplit/>
      </w:trPr>
      <w:tc>
        <w:tcPr>
          <w:tcW w:w="6663" w:type="dxa"/>
        </w:tcPr>
        <w:p w14:paraId="1A6A65B4" w14:textId="45521ACF" w:rsidR="00D77DA4" w:rsidRDefault="0023372C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BB1878B0480B435AAD0826E212F5DDF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F2DF8">
                <w:t xml:space="preserve">HD – </w:t>
              </w:r>
              <w:r w:rsidR="006F2DF8">
                <w:t>Healthy Delivery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17C0C19390C343CD941B3CB8CBFFF4B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F2DF8">
                <w:t>Versão 1.0</w:t>
              </w:r>
            </w:sdtContent>
          </w:sdt>
        </w:p>
      </w:tc>
      <w:tc>
        <w:tcPr>
          <w:tcW w:w="1342" w:type="dxa"/>
          <w:vAlign w:val="center"/>
        </w:tcPr>
        <w:p w14:paraId="7ECC7012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03F45FE6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60ED8214" w14:textId="08F821E7" w:rsidR="00D77DA4" w:rsidRDefault="00F930E2" w:rsidP="00F930E2">
    <w:pPr>
      <w:pStyle w:val="Rodap"/>
      <w:jc w:val="right"/>
    </w:pPr>
    <w:r>
      <w:t xml:space="preserve">vs: </w:t>
    </w:r>
    <w:fldSimple w:instr=" DOCPROPERTY  &quot;Versão Modelo&quot;  \* MERGEFORMAT ">
      <w:r w:rsidR="006D6B8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50DB0" w14:textId="77777777" w:rsidR="0023372C" w:rsidRDefault="0023372C">
      <w:r>
        <w:separator/>
      </w:r>
    </w:p>
  </w:footnote>
  <w:footnote w:type="continuationSeparator" w:id="0">
    <w:p w14:paraId="44150414" w14:textId="77777777" w:rsidR="0023372C" w:rsidRDefault="00233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2B10B51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9A37AE6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FAE875E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58C1BBB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1B5CF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3170867" r:id="rId2"/>
            </w:object>
          </w:r>
        </w:p>
      </w:tc>
    </w:tr>
  </w:tbl>
  <w:p w14:paraId="3AFF28BD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075A2CE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E1C9C6E" w14:textId="7C485699" w:rsidR="00F930E2" w:rsidRPr="00254EF9" w:rsidRDefault="006F2DF8" w:rsidP="00F930E2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7E2F3705" wp14:editId="745EBC5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5805435BCBEB4E50B454E0A5D2B0C7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AAA118A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396F8BFD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29783730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FB0"/>
    <w:multiLevelType w:val="hybridMultilevel"/>
    <w:tmpl w:val="1B34F9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33A01"/>
    <w:multiLevelType w:val="hybridMultilevel"/>
    <w:tmpl w:val="D5187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F701CA"/>
    <w:multiLevelType w:val="hybridMultilevel"/>
    <w:tmpl w:val="BB94D212"/>
    <w:lvl w:ilvl="0" w:tplc="65E8F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C0143"/>
    <w:multiLevelType w:val="hybridMultilevel"/>
    <w:tmpl w:val="0568BF98"/>
    <w:lvl w:ilvl="0" w:tplc="D29AEF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676E2"/>
    <w:multiLevelType w:val="hybridMultilevel"/>
    <w:tmpl w:val="8D36D2D4"/>
    <w:lvl w:ilvl="0" w:tplc="F050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01063"/>
    <w:multiLevelType w:val="hybridMultilevel"/>
    <w:tmpl w:val="8640DCDC"/>
    <w:lvl w:ilvl="0" w:tplc="D56C4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F5242"/>
    <w:multiLevelType w:val="hybridMultilevel"/>
    <w:tmpl w:val="AE846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336B9"/>
    <w:multiLevelType w:val="hybridMultilevel"/>
    <w:tmpl w:val="238C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207A8"/>
    <w:multiLevelType w:val="hybridMultilevel"/>
    <w:tmpl w:val="BCE4E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D355F"/>
    <w:multiLevelType w:val="hybridMultilevel"/>
    <w:tmpl w:val="EC788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1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8"/>
  </w:num>
  <w:num w:numId="16">
    <w:abstractNumId w:val="5"/>
  </w:num>
  <w:num w:numId="17">
    <w:abstractNumId w:val="4"/>
  </w:num>
  <w:num w:numId="18">
    <w:abstractNumId w:val="6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F8"/>
    <w:rsid w:val="00002EED"/>
    <w:rsid w:val="000D41C6"/>
    <w:rsid w:val="00146308"/>
    <w:rsid w:val="0023372C"/>
    <w:rsid w:val="00236F71"/>
    <w:rsid w:val="00243D96"/>
    <w:rsid w:val="002E0BEB"/>
    <w:rsid w:val="0032481E"/>
    <w:rsid w:val="003E0829"/>
    <w:rsid w:val="0042474E"/>
    <w:rsid w:val="004E0CC1"/>
    <w:rsid w:val="005067F6"/>
    <w:rsid w:val="005C0224"/>
    <w:rsid w:val="00625A19"/>
    <w:rsid w:val="00650727"/>
    <w:rsid w:val="006B06B4"/>
    <w:rsid w:val="006D6B84"/>
    <w:rsid w:val="006E683C"/>
    <w:rsid w:val="006F2DF8"/>
    <w:rsid w:val="00701A0A"/>
    <w:rsid w:val="00752313"/>
    <w:rsid w:val="0080067A"/>
    <w:rsid w:val="009855C2"/>
    <w:rsid w:val="0099776B"/>
    <w:rsid w:val="009D77BA"/>
    <w:rsid w:val="00B433E8"/>
    <w:rsid w:val="00B755C7"/>
    <w:rsid w:val="00C26BEA"/>
    <w:rsid w:val="00C934D1"/>
    <w:rsid w:val="00D375FC"/>
    <w:rsid w:val="00D4607C"/>
    <w:rsid w:val="00D77DA4"/>
    <w:rsid w:val="00D97E32"/>
    <w:rsid w:val="00E00134"/>
    <w:rsid w:val="00E840B0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2FC35"/>
  <w15:docId w15:val="{DE687540-3F1F-4837-A09F-E219566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PargrafodaLista">
    <w:name w:val="List Paragraph"/>
    <w:basedOn w:val="Normal"/>
    <w:uiPriority w:val="34"/>
    <w:qFormat/>
    <w:rsid w:val="00E840B0"/>
    <w:pPr>
      <w:ind w:left="720"/>
      <w:contextualSpacing/>
    </w:pPr>
  </w:style>
  <w:style w:type="paragraph" w:customStyle="1" w:styleId="Default">
    <w:name w:val="Default"/>
    <w:rsid w:val="006E68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C26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Instala%C3%A7%C3%A3o_(computa%C3%A7%C3%A3o)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ipedia.org/w/index.php?title=Recursos_(ci%C3%AAncia_computa%C3%A7%C3%A3o)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Execut%C3%A1ve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hostgator.com.b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/index.php?title=Implanta%C3%A7%C3%A3o&amp;action=edit&amp;redlink=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55F156EF6448EA8306312EF6D925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86AFE8-966B-4EFD-8E3A-6ED1B6534F78}"/>
      </w:docPartPr>
      <w:docPartBody>
        <w:p w:rsidR="00481869" w:rsidRDefault="00293719">
          <w:pPr>
            <w:pStyle w:val="CE55F156EF6448EA8306312EF6D925D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805435BCBEB4E50B454E0A5D2B0C7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AA8900-1DFC-4B9C-9879-F6E0A6D95ED8}"/>
      </w:docPartPr>
      <w:docPartBody>
        <w:p w:rsidR="00481869" w:rsidRDefault="00293719">
          <w:pPr>
            <w:pStyle w:val="5805435BCBEB4E50B454E0A5D2B0C72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B1878B0480B435AAD0826E212F5D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AA6D8-1C06-48DD-B96A-2D5F96221EAF}"/>
      </w:docPartPr>
      <w:docPartBody>
        <w:p w:rsidR="00481869" w:rsidRDefault="00293719">
          <w:pPr>
            <w:pStyle w:val="BB1878B0480B435AAD0826E212F5DDFF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17C0C19390C343CD941B3CB8CBFFF4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2104B-00BE-4987-8AFC-1A3AAFAB52D7}"/>
      </w:docPartPr>
      <w:docPartBody>
        <w:p w:rsidR="00481869" w:rsidRDefault="00293719">
          <w:pPr>
            <w:pStyle w:val="17C0C19390C343CD941B3CB8CBFFF4B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19"/>
    <w:rsid w:val="00293719"/>
    <w:rsid w:val="00481869"/>
    <w:rsid w:val="00851437"/>
    <w:rsid w:val="00B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E55F156EF6448EA8306312EF6D925D7">
    <w:name w:val="CE55F156EF6448EA8306312EF6D925D7"/>
  </w:style>
  <w:style w:type="paragraph" w:customStyle="1" w:styleId="5805435BCBEB4E50B454E0A5D2B0C720">
    <w:name w:val="5805435BCBEB4E50B454E0A5D2B0C720"/>
  </w:style>
  <w:style w:type="paragraph" w:customStyle="1" w:styleId="BB1878B0480B435AAD0826E212F5DDFF">
    <w:name w:val="BB1878B0480B435AAD0826E212F5DDFF"/>
  </w:style>
  <w:style w:type="paragraph" w:customStyle="1" w:styleId="17C0C19390C343CD941B3CB8CBFFF4B3">
    <w:name w:val="17C0C19390C343CD941B3CB8CBFFF4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156</TotalTime>
  <Pages>1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HD – Healthy Delivery</Manager>
  <Company/>
  <LinksUpToDate>false</LinksUpToDate>
  <CharactersWithSpaces>4424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1.0</dc:subject>
  <dc:creator>Felipe Rodriegues</dc:creator>
  <cp:lastModifiedBy>Felipe Rodriegues</cp:lastModifiedBy>
  <cp:revision>4</cp:revision>
  <cp:lastPrinted>2021-01-26T15:54:00Z</cp:lastPrinted>
  <dcterms:created xsi:type="dcterms:W3CDTF">2021-01-24T21:22:00Z</dcterms:created>
  <dcterms:modified xsi:type="dcterms:W3CDTF">2021-01-26T15:55:00Z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