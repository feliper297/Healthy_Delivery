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284A" w14:textId="77777777" w:rsidR="008A48D6" w:rsidRDefault="008A48D6">
      <w:pPr>
        <w:pStyle w:val="Ttulo1"/>
      </w:pPr>
      <w:bookmarkStart w:id="0" w:name="_Toc107142061"/>
      <w:bookmarkStart w:id="1" w:name="_Toc464637641"/>
      <w:r>
        <w:t>identificação</w:t>
      </w:r>
      <w:bookmarkEnd w:id="0"/>
      <w:bookmarkEnd w:id="1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95"/>
      </w:tblGrid>
      <w:tr w:rsidR="008A48D6" w14:paraId="273B0026" w14:textId="77777777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04E96219" w14:textId="77777777" w:rsidR="008A48D6" w:rsidRDefault="008A48D6" w:rsidP="003C5E2A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Nº d</w:t>
            </w:r>
            <w:r w:rsidR="003C5E2A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RM</w:t>
            </w:r>
          </w:p>
        </w:tc>
        <w:tc>
          <w:tcPr>
            <w:tcW w:w="6095" w:type="dxa"/>
            <w:vAlign w:val="center"/>
          </w:tcPr>
          <w:p w14:paraId="086509F0" w14:textId="4A97727B" w:rsidR="008A48D6" w:rsidRPr="0045741D" w:rsidRDefault="0045741D" w:rsidP="003C5E2A">
            <w:pPr>
              <w:spacing w:before="60" w:after="60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</w:tr>
      <w:tr w:rsidR="008A48D6" w14:paraId="7C43A687" w14:textId="77777777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1D8181FB" w14:textId="77777777" w:rsidR="008A48D6" w:rsidRDefault="009B4143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de abertura</w:t>
            </w:r>
          </w:p>
        </w:tc>
        <w:tc>
          <w:tcPr>
            <w:tcW w:w="6095" w:type="dxa"/>
            <w:vAlign w:val="center"/>
          </w:tcPr>
          <w:p w14:paraId="0C643B4D" w14:textId="5CD1166E" w:rsidR="008A48D6" w:rsidRPr="0045741D" w:rsidRDefault="0045741D" w:rsidP="003C5E2A">
            <w:pPr>
              <w:spacing w:before="60" w:after="6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11</w:t>
            </w:r>
            <w:r w:rsidRPr="0045741D">
              <w:rPr>
                <w:color w:val="auto"/>
                <w:sz w:val="24"/>
                <w:szCs w:val="24"/>
              </w:rPr>
              <w:t>/11/2020</w:t>
            </w:r>
          </w:p>
        </w:tc>
      </w:tr>
      <w:tr w:rsidR="00887597" w14:paraId="247891B3" w14:textId="77777777" w:rsidTr="007A440E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4A5873AA" w14:textId="77777777" w:rsidR="00887597" w:rsidRDefault="00887597" w:rsidP="007A440E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Solicitante</w:t>
            </w:r>
          </w:p>
        </w:tc>
        <w:tc>
          <w:tcPr>
            <w:tcW w:w="6095" w:type="dxa"/>
            <w:vAlign w:val="center"/>
          </w:tcPr>
          <w:p w14:paraId="3E5A2CE1" w14:textId="3376EEE2" w:rsidR="00887597" w:rsidRPr="0045741D" w:rsidRDefault="00887597" w:rsidP="007A440E">
            <w:pPr>
              <w:spacing w:before="60" w:after="60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9B4143" w14:paraId="1184DAA5" w14:textId="77777777" w:rsidTr="007A440E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407A5153" w14:textId="77777777" w:rsidR="009B4143" w:rsidRDefault="009B4143" w:rsidP="007A440E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Aprovador</w:t>
            </w:r>
          </w:p>
        </w:tc>
        <w:tc>
          <w:tcPr>
            <w:tcW w:w="6095" w:type="dxa"/>
            <w:vAlign w:val="center"/>
          </w:tcPr>
          <w:p w14:paraId="2F8EBA11" w14:textId="056ED223" w:rsidR="009B4143" w:rsidRPr="0045741D" w:rsidRDefault="009B4143" w:rsidP="007A440E">
            <w:pPr>
              <w:spacing w:before="60" w:after="60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8A48D6" w14:paraId="1DFA6432" w14:textId="77777777">
        <w:trPr>
          <w:cantSplit/>
        </w:trPr>
        <w:tc>
          <w:tcPr>
            <w:tcW w:w="3544" w:type="dxa"/>
            <w:shd w:val="clear" w:color="auto" w:fill="C0C0C0"/>
            <w:vAlign w:val="center"/>
          </w:tcPr>
          <w:p w14:paraId="30C4B5D2" w14:textId="77777777" w:rsidR="008A48D6" w:rsidRDefault="009B4143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da aprovação</w:t>
            </w:r>
          </w:p>
        </w:tc>
        <w:tc>
          <w:tcPr>
            <w:tcW w:w="6095" w:type="dxa"/>
            <w:vAlign w:val="center"/>
          </w:tcPr>
          <w:p w14:paraId="058016E1" w14:textId="1B9EF1C3" w:rsidR="008A48D6" w:rsidRPr="0045741D" w:rsidRDefault="0045741D">
            <w:pPr>
              <w:spacing w:before="60" w:after="60"/>
              <w:jc w:val="left"/>
              <w:rPr>
                <w:color w:val="auto"/>
                <w:sz w:val="24"/>
                <w:szCs w:val="24"/>
              </w:rPr>
            </w:pPr>
            <w:r w:rsidRPr="0045741D">
              <w:rPr>
                <w:color w:val="auto"/>
                <w:sz w:val="24"/>
                <w:szCs w:val="24"/>
              </w:rPr>
              <w:t>22/11/2020</w:t>
            </w:r>
          </w:p>
        </w:tc>
      </w:tr>
    </w:tbl>
    <w:p w14:paraId="29E29D52" w14:textId="77777777" w:rsidR="008A48D6" w:rsidRDefault="008A48D6">
      <w:pPr>
        <w:pStyle w:val="Ttulo1"/>
        <w:ind w:left="0" w:firstLine="0"/>
      </w:pPr>
      <w:bookmarkStart w:id="2" w:name="_Toc464637642"/>
      <w:r>
        <w:t>DESCRIÇÃO DA MUDANÇA</w:t>
      </w:r>
      <w:bookmarkEnd w:id="2"/>
    </w:p>
    <w:p w14:paraId="75BA0D61" w14:textId="56353CEF" w:rsidR="008A48D6" w:rsidRPr="006E5D6F" w:rsidRDefault="0045741D">
      <w:pPr>
        <w:pStyle w:val="Instruo"/>
        <w:rPr>
          <w:i w:val="0"/>
          <w:iCs/>
          <w:color w:val="auto"/>
          <w:sz w:val="24"/>
          <w:szCs w:val="24"/>
        </w:rPr>
      </w:pPr>
      <w:r w:rsidRPr="006E5D6F">
        <w:rPr>
          <w:i w:val="0"/>
          <w:iCs/>
          <w:color w:val="auto"/>
          <w:sz w:val="24"/>
          <w:szCs w:val="24"/>
        </w:rPr>
        <w:t>De acordo com o que foi analisado,</w:t>
      </w:r>
      <w:r w:rsidR="006E5D6F" w:rsidRPr="006E5D6F">
        <w:rPr>
          <w:i w:val="0"/>
          <w:iCs/>
          <w:color w:val="auto"/>
          <w:sz w:val="24"/>
          <w:szCs w:val="24"/>
        </w:rPr>
        <w:t xml:space="preserve"> o</w:t>
      </w:r>
      <w:r w:rsidR="00B854C9">
        <w:rPr>
          <w:i w:val="0"/>
          <w:iCs/>
          <w:color w:val="auto"/>
          <w:sz w:val="24"/>
          <w:szCs w:val="24"/>
        </w:rPr>
        <w:t xml:space="preserve"> time decidiu excluir 2 casos de uso, o de registrar-se e o de fazer login e substituímos para </w:t>
      </w:r>
      <w:proofErr w:type="gramStart"/>
      <w:r w:rsidR="00B854C9">
        <w:rPr>
          <w:i w:val="0"/>
          <w:iCs/>
          <w:color w:val="auto"/>
          <w:sz w:val="24"/>
          <w:szCs w:val="24"/>
        </w:rPr>
        <w:t>o casos</w:t>
      </w:r>
      <w:proofErr w:type="gramEnd"/>
      <w:r w:rsidR="00B854C9">
        <w:rPr>
          <w:i w:val="0"/>
          <w:iCs/>
          <w:color w:val="auto"/>
          <w:sz w:val="24"/>
          <w:szCs w:val="24"/>
        </w:rPr>
        <w:t xml:space="preserve"> de uso manter usuários, pois engloba os 2 que foram excluídos.</w:t>
      </w:r>
    </w:p>
    <w:p w14:paraId="7DA04416" w14:textId="77777777" w:rsidR="008A48D6" w:rsidRDefault="008A48D6">
      <w:pPr>
        <w:pStyle w:val="Ttulo1"/>
        <w:ind w:left="0" w:firstLine="0"/>
      </w:pPr>
      <w:bookmarkStart w:id="3" w:name="_Toc464637643"/>
      <w:r>
        <w:t>análise de impacto</w:t>
      </w:r>
      <w:bookmarkEnd w:id="3"/>
    </w:p>
    <w:p w14:paraId="0860F7F5" w14:textId="1A66D887" w:rsidR="008A48D6" w:rsidRPr="000F0B76" w:rsidRDefault="000F0B76" w:rsidP="000F0B76">
      <w:pPr>
        <w:pStyle w:val="Instruo"/>
        <w:rPr>
          <w:i w:val="0"/>
          <w:iCs/>
          <w:color w:val="auto"/>
          <w:sz w:val="24"/>
          <w:szCs w:val="24"/>
          <w:lang w:val="pt-PT"/>
        </w:rPr>
      </w:pPr>
      <w:r w:rsidRPr="000F0B76">
        <w:rPr>
          <w:i w:val="0"/>
          <w:iCs/>
          <w:color w:val="auto"/>
          <w:sz w:val="24"/>
          <w:szCs w:val="24"/>
          <w:lang w:val="pt-PT"/>
        </w:rPr>
        <w:t xml:space="preserve">De acordo com a análise essa decisão irá impactar nos </w:t>
      </w:r>
      <w:r w:rsidR="00B854C9">
        <w:rPr>
          <w:i w:val="0"/>
          <w:iCs/>
          <w:color w:val="auto"/>
          <w:sz w:val="24"/>
          <w:szCs w:val="24"/>
          <w:lang w:val="pt-PT"/>
        </w:rPr>
        <w:t>esforços, exigindo menos esforços, impactou também no escopo.</w:t>
      </w:r>
    </w:p>
    <w:sectPr w:rsidR="008A48D6" w:rsidRPr="000F0B76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80777" w14:textId="77777777" w:rsidR="00B76749" w:rsidRDefault="00B76749">
      <w:r>
        <w:separator/>
      </w:r>
    </w:p>
  </w:endnote>
  <w:endnote w:type="continuationSeparator" w:id="0">
    <w:p w14:paraId="4F45F9F7" w14:textId="77777777" w:rsidR="00B76749" w:rsidRDefault="00B7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FA1F9" w14:textId="77777777" w:rsidR="008A48D6" w:rsidRDefault="008A48D6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8A48D6" w14:paraId="3CE9E1AC" w14:textId="77777777">
      <w:trPr>
        <w:cantSplit/>
      </w:trPr>
      <w:tc>
        <w:tcPr>
          <w:tcW w:w="6300" w:type="dxa"/>
        </w:tcPr>
        <w:p w14:paraId="4B059C0E" w14:textId="77777777" w:rsidR="008A48D6" w:rsidRDefault="00B76749" w:rsidP="002E0081">
          <w:pPr>
            <w:pStyle w:val="Rodap"/>
            <w:tabs>
              <w:tab w:val="clear" w:pos="4320"/>
              <w:tab w:val="clear" w:pos="8640"/>
              <w:tab w:val="right" w:pos="6160"/>
            </w:tabs>
          </w:pPr>
          <w:sdt>
            <w:sdtPr>
              <w:alias w:val="Gestor"/>
              <w:tag w:val=""/>
              <w:id w:val="-42333500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2E0081">
                <w:rPr>
                  <w:lang w:val="pt-PT"/>
                </w:rPr>
                <w:t>&lt;Sigla do Projeto&gt; - &lt;Nome do Projeto&gt;</w:t>
              </w:r>
            </w:sdtContent>
          </w:sdt>
          <w:r w:rsidR="002E0081">
            <w:tab/>
          </w:r>
          <w:sdt>
            <w:sdtPr>
              <w:alias w:val="Assunto"/>
              <w:tag w:val=""/>
              <w:id w:val="-2042586738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E0081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3140B3AE" w14:textId="77777777" w:rsidR="008A48D6" w:rsidRDefault="008A48D6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1A39F7F3" w14:textId="77777777" w:rsidR="008A48D6" w:rsidRDefault="008A48D6" w:rsidP="002E0081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B4143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B4143">
            <w:rPr>
              <w:noProof/>
            </w:rPr>
            <w:t>1</w:t>
          </w:r>
          <w:r>
            <w:fldChar w:fldCharType="end"/>
          </w:r>
        </w:p>
      </w:tc>
    </w:tr>
  </w:tbl>
  <w:p w14:paraId="73834664" w14:textId="77777777" w:rsidR="008A48D6" w:rsidRDefault="002E0081" w:rsidP="002E0081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5741D"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55202" w14:textId="77777777" w:rsidR="008A48D6" w:rsidRDefault="008A48D6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8A48D6" w14:paraId="0F3AF368" w14:textId="77777777">
      <w:trPr>
        <w:cantSplit/>
      </w:trPr>
      <w:tc>
        <w:tcPr>
          <w:tcW w:w="4320" w:type="dxa"/>
        </w:tcPr>
        <w:p w14:paraId="4B27EAF2" w14:textId="77777777" w:rsidR="008A48D6" w:rsidRDefault="008A48D6">
          <w:pPr>
            <w:rPr>
              <w:bCs/>
              <w:lang w:val="pt-PT"/>
            </w:rPr>
          </w:pPr>
          <w:r>
            <w:rPr>
              <w:bCs/>
              <w:lang w:val="pt-PT"/>
            </w:rPr>
            <w:t>Sigla do Projeto – Nome do Projeto</w:t>
          </w:r>
        </w:p>
      </w:tc>
      <w:tc>
        <w:tcPr>
          <w:tcW w:w="1440" w:type="dxa"/>
          <w:vAlign w:val="center"/>
        </w:tcPr>
        <w:p w14:paraId="556D260C" w14:textId="77777777"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  <w:lang w:val="pt-PT"/>
            </w:rPr>
            <w:t>Versão 1.0</w:t>
          </w:r>
        </w:p>
      </w:tc>
      <w:tc>
        <w:tcPr>
          <w:tcW w:w="2340" w:type="dxa"/>
          <w:vAlign w:val="center"/>
        </w:tcPr>
        <w:p w14:paraId="575975EC" w14:textId="77777777"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  <w:lang w:val="pt-PT"/>
            </w:rPr>
            <w:t>Docs Open # XXXX</w:t>
          </w:r>
        </w:p>
      </w:tc>
      <w:tc>
        <w:tcPr>
          <w:tcW w:w="1610" w:type="dxa"/>
          <w:vAlign w:val="center"/>
        </w:tcPr>
        <w:p w14:paraId="1E0DB73A" w14:textId="77777777" w:rsidR="008A48D6" w:rsidRDefault="008A48D6">
          <w:pPr>
            <w:jc w:val="right"/>
            <w:rPr>
              <w:b/>
            </w:rPr>
          </w:pPr>
          <w:proofErr w:type="spellStart"/>
          <w:r>
            <w:rPr>
              <w:bCs/>
              <w:lang w:val="en-US"/>
            </w:rPr>
            <w:t>Pág</w:t>
          </w:r>
          <w:proofErr w:type="spellEnd"/>
          <w:r>
            <w:rPr>
              <w:bCs/>
              <w:lang w:val="en-US"/>
            </w:rPr>
            <w:t>.</w:t>
          </w:r>
          <w:r>
            <w:rPr>
              <w:b/>
              <w:lang w:val="en-US"/>
            </w:rPr>
            <w:t xml:space="preserve"> </w:t>
          </w:r>
          <w:r>
            <w:rPr>
              <w:bCs/>
              <w:snapToGrid w:val="0"/>
            </w:rPr>
            <w:fldChar w:fldCharType="begin"/>
          </w:r>
          <w:r>
            <w:rPr>
              <w:bCs/>
              <w:snapToGrid w:val="0"/>
              <w:lang w:val="en-US"/>
            </w:rPr>
            <w:instrText xml:space="preserve"> PAGE </w:instrText>
          </w:r>
          <w:r>
            <w:rPr>
              <w:bCs/>
              <w:snapToGrid w:val="0"/>
            </w:rPr>
            <w:fldChar w:fldCharType="separate"/>
          </w:r>
          <w:r>
            <w:rPr>
              <w:bCs/>
              <w:noProof/>
              <w:snapToGrid w:val="0"/>
              <w:lang w:val="en-US"/>
            </w:rPr>
            <w:t>1</w:t>
          </w:r>
          <w:r>
            <w:rPr>
              <w:bCs/>
              <w:snapToGrid w:val="0"/>
            </w:rPr>
            <w:fldChar w:fldCharType="end"/>
          </w:r>
          <w:r>
            <w:rPr>
              <w:bCs/>
              <w:snapToGrid w:val="0"/>
            </w:rPr>
            <w:t xml:space="preserve"> de </w:t>
          </w:r>
          <w:r>
            <w:rPr>
              <w:bCs/>
              <w:snapToGrid w:val="0"/>
            </w:rPr>
            <w:fldChar w:fldCharType="begin"/>
          </w:r>
          <w:r>
            <w:rPr>
              <w:bCs/>
              <w:snapToGrid w:val="0"/>
            </w:rPr>
            <w:instrText xml:space="preserve"> NUMPAGES </w:instrText>
          </w:r>
          <w:r>
            <w:rPr>
              <w:bCs/>
              <w:snapToGrid w:val="0"/>
            </w:rPr>
            <w:fldChar w:fldCharType="separate"/>
          </w:r>
          <w:r>
            <w:rPr>
              <w:bCs/>
              <w:noProof/>
              <w:snapToGrid w:val="0"/>
            </w:rPr>
            <w:t>1</w:t>
          </w:r>
          <w:r>
            <w:rPr>
              <w:bCs/>
              <w:snapToGrid w:val="0"/>
            </w:rPr>
            <w:fldChar w:fldCharType="end"/>
          </w:r>
        </w:p>
      </w:tc>
    </w:tr>
  </w:tbl>
  <w:p w14:paraId="63988D42" w14:textId="77777777" w:rsidR="008A48D6" w:rsidRDefault="008A48D6">
    <w:pPr>
      <w:rPr>
        <w:lang w:val="pt-PT"/>
      </w:rPr>
    </w:pPr>
  </w:p>
  <w:p w14:paraId="6E700AD2" w14:textId="77777777" w:rsidR="008A48D6" w:rsidRDefault="008A48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29AE9" w14:textId="77777777" w:rsidR="00B76749" w:rsidRDefault="00B76749">
      <w:r>
        <w:separator/>
      </w:r>
    </w:p>
  </w:footnote>
  <w:footnote w:type="continuationSeparator" w:id="0">
    <w:p w14:paraId="69EFDAA5" w14:textId="77777777" w:rsidR="00B76749" w:rsidRDefault="00B76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color w:val="C00000"/>
      </w:rPr>
      <w:alias w:val="Título"/>
      <w:tag w:val=""/>
      <w:id w:val="-12025463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DB83AAB" w14:textId="117F2B63" w:rsidR="008A48D6" w:rsidRPr="00616571" w:rsidRDefault="00616571" w:rsidP="00616571">
        <w:pPr>
          <w:pStyle w:val="Titulodocumento"/>
          <w:jc w:val="center"/>
          <w:rPr>
            <w:rFonts w:ascii="Segoe UI" w:hAnsi="Segoe UI" w:cs="Segoe UI"/>
            <w:b w:val="0"/>
            <w:color w:val="C00000"/>
            <w:sz w:val="20"/>
          </w:rPr>
        </w:pPr>
        <w:r>
          <w:rPr>
            <w:rFonts w:ascii="Segoe UI" w:hAnsi="Segoe UI" w:cs="Segoe UI"/>
            <w:color w:val="C00000"/>
            <w:lang w:val="pt-PT"/>
          </w:rPr>
          <w:t xml:space="preserve">RM - Requisição de Mudanças - </w:t>
        </w:r>
        <w:r w:rsidR="0045741D">
          <w:rPr>
            <w:rFonts w:ascii="Segoe UI" w:hAnsi="Segoe UI" w:cs="Segoe UI"/>
            <w:color w:val="C00000"/>
            <w:lang w:val="pt-PT"/>
          </w:rPr>
          <w:t>1.0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4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660"/>
      <w:gridCol w:w="1534"/>
    </w:tblGrid>
    <w:tr w:rsidR="008A48D6" w14:paraId="3DB6153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3A1877F" w14:textId="77777777" w:rsidR="008A48D6" w:rsidRDefault="008A48D6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660" w:type="dxa"/>
          <w:vAlign w:val="center"/>
        </w:tcPr>
        <w:p w14:paraId="16D8082D" w14:textId="77777777" w:rsidR="008A48D6" w:rsidRDefault="008A48D6">
          <w:pPr>
            <w:jc w:val="center"/>
            <w:rPr>
              <w:bCs/>
              <w:lang w:val="pt-PT"/>
            </w:rPr>
          </w:pPr>
          <w:r>
            <w:rPr>
              <w:bCs/>
            </w:rPr>
            <w:t>RCM – Relatório de Controle de Mudanças</w:t>
          </w:r>
        </w:p>
      </w:tc>
      <w:bookmarkStart w:id="4" w:name="_MON_1164088123"/>
      <w:bookmarkEnd w:id="4"/>
      <w:bookmarkStart w:id="5" w:name="_MON_1164087130"/>
      <w:bookmarkEnd w:id="5"/>
      <w:tc>
        <w:tcPr>
          <w:tcW w:w="1534" w:type="dxa"/>
          <w:vAlign w:val="center"/>
        </w:tcPr>
        <w:p w14:paraId="78BE75B2" w14:textId="77777777" w:rsidR="008A48D6" w:rsidRDefault="008A48D6">
          <w:pPr>
            <w:jc w:val="right"/>
            <w:rPr>
              <w:b/>
            </w:rPr>
          </w:pPr>
          <w:r>
            <w:rPr>
              <w:b/>
              <w:sz w:val="18"/>
            </w:rPr>
            <w:object w:dxaOrig="1230" w:dyaOrig="675" w14:anchorId="220DDB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>
                <v:imagedata r:id="rId1" o:title=""/>
              </v:shape>
              <o:OLEObject Type="Embed" ProgID="Word.Picture.8" ShapeID="_x0000_i1025" DrawAspect="Content" ObjectID="_1667823187" r:id="rId2"/>
            </w:object>
          </w:r>
        </w:p>
      </w:tc>
    </w:tr>
  </w:tbl>
  <w:p w14:paraId="0D58BA06" w14:textId="77777777" w:rsidR="008A48D6" w:rsidRDefault="008A48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441E"/>
    <w:multiLevelType w:val="hybridMultilevel"/>
    <w:tmpl w:val="01CC2E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140996"/>
    <w:multiLevelType w:val="hybridMultilevel"/>
    <w:tmpl w:val="C7301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37BFE"/>
    <w:multiLevelType w:val="hybridMultilevel"/>
    <w:tmpl w:val="C7965DD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133A1"/>
    <w:multiLevelType w:val="multilevel"/>
    <w:tmpl w:val="258CCF6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1D"/>
    <w:rsid w:val="0005521F"/>
    <w:rsid w:val="000F0B76"/>
    <w:rsid w:val="002E0081"/>
    <w:rsid w:val="002F2848"/>
    <w:rsid w:val="003C2D8E"/>
    <w:rsid w:val="003C5E2A"/>
    <w:rsid w:val="0045741D"/>
    <w:rsid w:val="005E31B9"/>
    <w:rsid w:val="00616571"/>
    <w:rsid w:val="00682BEA"/>
    <w:rsid w:val="006E5D6F"/>
    <w:rsid w:val="00831BA3"/>
    <w:rsid w:val="00887597"/>
    <w:rsid w:val="008A48D6"/>
    <w:rsid w:val="009B4143"/>
    <w:rsid w:val="00A0227E"/>
    <w:rsid w:val="00B76749"/>
    <w:rsid w:val="00B854C9"/>
    <w:rsid w:val="00BC7683"/>
    <w:rsid w:val="00BE75EF"/>
    <w:rsid w:val="00CE249F"/>
    <w:rsid w:val="00D67D5B"/>
    <w:rsid w:val="00E34282"/>
    <w:rsid w:val="00EB4AD9"/>
    <w:rsid w:val="00F5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4708B8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52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5521F"/>
    <w:rPr>
      <w:rFonts w:ascii="Tahoma" w:hAnsi="Tahoma" w:cs="Tahoma"/>
      <w:color w:val="000000"/>
      <w:sz w:val="16"/>
      <w:szCs w:val="16"/>
      <w:lang w:val="pt-BR" w:eastAsia="pt-BR"/>
    </w:rPr>
  </w:style>
  <w:style w:type="character" w:customStyle="1" w:styleId="RodapChar">
    <w:name w:val="Rodapé Char"/>
    <w:basedOn w:val="Fontepargpadro"/>
    <w:link w:val="Rodap"/>
    <w:semiHidden/>
    <w:rsid w:val="002E0081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2E00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RM-Requisi&#231;&#227;o%20de%20Mudan&#231;a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RM-Requisição de Mudanças</Template>
  <TotalTime>30</TotalTime>
  <Pages>1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RM - Requisição de Mudanças - &lt;Nr&gt;</vt:lpstr>
    </vt:vector>
  </TitlesOfParts>
  <Manager>&lt;Sigla do Projeto&gt; - &lt;Nome do Projeto&gt;</Manager>
  <Company/>
  <LinksUpToDate>false</LinksUpToDate>
  <CharactersWithSpaces>470</CharactersWithSpaces>
  <SharedDoc>false</SharedDoc>
  <HLinks>
    <vt:vector size="66" baseType="variant"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_Toc419877260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_Toc419877259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_Toc419877258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_Toc419877257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_Toc419877256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_Toc419877255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_Toc419877254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_Toc419877253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_Toc419877252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_Toc419877251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_Toc419877250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 - Requisição de Mudanças - 1.0</dc:title>
  <dc:subject>Versão &lt;X&gt;</dc:subject>
  <dc:creator>Felipe Rodriegues</dc:creator>
  <cp:lastModifiedBy>Felipe Rodriegues</cp:lastModifiedBy>
  <cp:revision>5</cp:revision>
  <cp:lastPrinted>2004-08-26T08:38:00Z</cp:lastPrinted>
  <dcterms:created xsi:type="dcterms:W3CDTF">2020-11-22T23:45:00Z</dcterms:created>
  <dcterms:modified xsi:type="dcterms:W3CDTF">2020-11-25T18:27:00Z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