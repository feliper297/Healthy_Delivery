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3BCF7" w14:textId="29376EC3" w:rsidR="00F5252D" w:rsidRDefault="003D1B14" w:rsidP="00BA56A0">
      <w:pPr>
        <w:pStyle w:val="Ttulo1"/>
      </w:pPr>
      <w:r>
        <w:t>Identificação</w:t>
      </w:r>
    </w:p>
    <w:p w14:paraId="4EA0FC64" w14:textId="77777777" w:rsidR="00BA56A0" w:rsidRPr="00BA56A0" w:rsidRDefault="00BA56A0" w:rsidP="00BA56A0">
      <w:pPr>
        <w:rPr>
          <w:lang w:eastAsia="en-US"/>
        </w:rPr>
      </w:pPr>
    </w:p>
    <w:tbl>
      <w:tblPr>
        <w:tblW w:w="5000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62"/>
        <w:gridCol w:w="1912"/>
        <w:gridCol w:w="1715"/>
        <w:gridCol w:w="1715"/>
        <w:gridCol w:w="1490"/>
        <w:gridCol w:w="1834"/>
      </w:tblGrid>
      <w:tr w:rsidR="00F5252D" w14:paraId="7A2BDBED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B533B0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CA666" w14:textId="275C5766" w:rsidR="00F5252D" w:rsidRDefault="00BA56A0">
            <w:pPr>
              <w:jc w:val="left"/>
            </w:pPr>
            <w:r>
              <w:t>20/11/2020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BD8917C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23A9B" w14:textId="170BBDD4" w:rsidR="00F5252D" w:rsidRDefault="00BA56A0">
            <w:pPr>
              <w:jc w:val="left"/>
            </w:pPr>
            <w:r>
              <w:t>9:30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639F3030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8038" w14:textId="058F02D3" w:rsidR="00F5252D" w:rsidRDefault="00BA56A0">
            <w:pPr>
              <w:jc w:val="left"/>
            </w:pPr>
            <w:r>
              <w:t>10:00</w:t>
            </w:r>
          </w:p>
        </w:tc>
      </w:tr>
      <w:tr w:rsidR="00F5252D" w14:paraId="02A0069F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FA10F6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8C971" w14:textId="415CCC2B" w:rsidR="00F5252D" w:rsidRDefault="000E08AE">
            <w:pPr>
              <w:jc w:val="left"/>
            </w:pPr>
            <w:r>
              <w:t>Google Meet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7B4EAF5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6C352" w14:textId="187CFA00" w:rsidR="00F5252D" w:rsidRDefault="00D44A9E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Felipe Rodrigues</w:t>
            </w:r>
          </w:p>
        </w:tc>
      </w:tr>
      <w:tr w:rsidR="00F5252D" w14:paraId="7BC68A14" w14:textId="77777777" w:rsidTr="00D44A9E">
        <w:trPr>
          <w:cantSplit/>
        </w:trPr>
        <w:tc>
          <w:tcPr>
            <w:tcW w:w="1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2AAF8B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9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D40AB" w14:textId="6FA3DFDA" w:rsidR="00F5252D" w:rsidRDefault="004A389C" w:rsidP="00531DBF">
            <w:pPr>
              <w:jc w:val="left"/>
              <w:rPr>
                <w:bCs/>
              </w:rPr>
            </w:pPr>
            <w:r>
              <w:t xml:space="preserve">HD - </w:t>
            </w:r>
            <w:proofErr w:type="spellStart"/>
            <w:r>
              <w:t>Healthy</w:t>
            </w:r>
            <w:proofErr w:type="spellEnd"/>
            <w:r>
              <w:t xml:space="preserve"> Delivery</w:t>
            </w:r>
          </w:p>
        </w:tc>
      </w:tr>
    </w:tbl>
    <w:p w14:paraId="0AAC16AF" w14:textId="77777777" w:rsidR="00F5252D" w:rsidRDefault="00F5252D"/>
    <w:tbl>
      <w:tblPr>
        <w:tblW w:w="5509" w:type="pct"/>
        <w:tblInd w:w="-356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93"/>
        <w:gridCol w:w="1118"/>
        <w:gridCol w:w="1675"/>
        <w:gridCol w:w="1536"/>
        <w:gridCol w:w="2372"/>
        <w:gridCol w:w="1814"/>
      </w:tblGrid>
      <w:tr w:rsidR="00F5252D" w14:paraId="0EA66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6EEDCF8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49FBBB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EF0EFA3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C2614BD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645F1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1E5F9A2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BA56A0" w14:paraId="1E119525" w14:textId="77777777" w:rsidTr="00D44A9E">
        <w:trPr>
          <w:cantSplit/>
          <w:trHeight w:val="188"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F7AEE" w14:textId="385849A7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Aline Maria Silva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CD9C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300FD5">
              <w:rPr>
                <w:sz w:val="19"/>
                <w:lang w:val="en-US"/>
              </w:rPr>
            </w:r>
            <w:r w:rsidR="00300FD5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BA8A5" w14:textId="4C874BCF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1AD04" w14:textId="5B7F5AF4" w:rsidR="00BA56A0" w:rsidRDefault="00BA56A0" w:rsidP="00BA56A0">
            <w:pPr>
              <w:ind w:left="-1"/>
            </w:pPr>
            <w:r w:rsidRPr="00BA56A0">
              <w:t>11 95986-9970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73B96" w14:textId="60679209" w:rsidR="00BA56A0" w:rsidRDefault="000E08AE" w:rsidP="00BA56A0">
            <w:r w:rsidRPr="000E08AE">
              <w:t>alhinaa.25@gmail.com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5A7C3" w14:textId="6C968771" w:rsidR="00BA56A0" w:rsidRDefault="00BA56A0" w:rsidP="00BA56A0">
            <w:r>
              <w:t>Aline Maria Silva</w:t>
            </w:r>
          </w:p>
        </w:tc>
      </w:tr>
      <w:tr w:rsidR="00BA56A0" w14:paraId="63194F7B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373DA" w14:textId="715E1FAB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Felipe Rodrigues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29A4" w14:textId="77777777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300FD5">
              <w:rPr>
                <w:sz w:val="19"/>
                <w:lang w:val="en-US"/>
              </w:rPr>
            </w:r>
            <w:r w:rsidR="00300FD5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624D" w14:textId="36A13E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0934" w14:textId="1DDD5F2C" w:rsidR="00BA56A0" w:rsidRDefault="00BA56A0" w:rsidP="00BA56A0">
            <w:pPr>
              <w:ind w:left="-1"/>
            </w:pPr>
            <w:r>
              <w:t>11 948346544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FD293" w14:textId="579BB7AF" w:rsidR="00BA56A0" w:rsidRDefault="00D44A9E" w:rsidP="00BA56A0">
            <w:r>
              <w:t>f</w:t>
            </w:r>
            <w:r w:rsidR="00BA56A0">
              <w:t>eliper297@gmail.com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4492" w14:textId="48B47060" w:rsidR="00BA56A0" w:rsidRDefault="00BA56A0" w:rsidP="00BA56A0">
            <w:r>
              <w:t>Felipe Rodrigues</w:t>
            </w:r>
          </w:p>
        </w:tc>
      </w:tr>
      <w:tr w:rsidR="00BA56A0" w14:paraId="7315AE14" w14:textId="77777777" w:rsidTr="00D44A9E">
        <w:trPr>
          <w:cantSplit/>
        </w:trPr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1599" w14:textId="7089068F" w:rsidR="00BA56A0" w:rsidRDefault="00BA56A0" w:rsidP="00BA56A0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Fernanda Nunes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86859" w14:textId="4BB85E16" w:rsidR="00BA56A0" w:rsidRDefault="00BA56A0" w:rsidP="00BA56A0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 w:rsidR="00300FD5">
              <w:rPr>
                <w:sz w:val="19"/>
                <w:lang w:val="en-US"/>
              </w:rPr>
            </w:r>
            <w:r w:rsidR="00300FD5"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E909" w14:textId="62D5E70A" w:rsidR="00BA56A0" w:rsidRDefault="00BA56A0" w:rsidP="00BA56A0">
            <w:r>
              <w:t>Desenvolvimento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3DBC8" w14:textId="0036549C" w:rsidR="00BA56A0" w:rsidRDefault="00BA56A0" w:rsidP="00BA56A0">
            <w:pPr>
              <w:ind w:left="-1"/>
            </w:pPr>
            <w:r w:rsidRPr="00BA56A0">
              <w:t>11 97281-6571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5582" w14:textId="380EF4F7" w:rsidR="00BA56A0" w:rsidRDefault="00BA56A0" w:rsidP="00BA56A0">
            <w:r>
              <w:t>ferdinaura@gmail.com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42B7F" w14:textId="5E0A02A5" w:rsidR="00BA56A0" w:rsidRDefault="00BA56A0" w:rsidP="00BA56A0">
            <w:r>
              <w:t>Fernanda Nunes</w:t>
            </w:r>
          </w:p>
        </w:tc>
      </w:tr>
    </w:tbl>
    <w:p w14:paraId="21EA669D" w14:textId="5B1055AB" w:rsidR="00FE2718" w:rsidRDefault="00CB2144" w:rsidP="00D44A9E">
      <w:pPr>
        <w:pStyle w:val="Ttulo1"/>
      </w:pPr>
      <w:r>
        <w:t>OBJETIVO DA REUNIÃO</w:t>
      </w:r>
    </w:p>
    <w:p w14:paraId="386F6B47" w14:textId="4C2E4354" w:rsidR="00CA6E12" w:rsidRPr="00D44A9E" w:rsidRDefault="00FE2718">
      <w:pPr>
        <w:pStyle w:val="Instruo"/>
        <w:rPr>
          <w:i w:val="0"/>
          <w:iCs/>
          <w:color w:val="auto"/>
          <w:sz w:val="24"/>
          <w:szCs w:val="24"/>
        </w:rPr>
      </w:pPr>
      <w:r w:rsidRPr="00D44A9E">
        <w:rPr>
          <w:i w:val="0"/>
          <w:iCs/>
          <w:color w:val="auto"/>
          <w:sz w:val="24"/>
          <w:szCs w:val="24"/>
        </w:rPr>
        <w:t>Levantar os requisitos iniciais, necessidades/problemas para a definição do escopo do sistema a ser desenvolvido</w:t>
      </w:r>
      <w:r w:rsidR="005B085F">
        <w:rPr>
          <w:i w:val="0"/>
          <w:iCs/>
          <w:color w:val="auto"/>
          <w:sz w:val="24"/>
          <w:szCs w:val="24"/>
        </w:rPr>
        <w:t>, definir o tema do TCC e divisão de tarefas.</w:t>
      </w:r>
    </w:p>
    <w:p w14:paraId="3F46D4B5" w14:textId="691DD29D" w:rsidR="00F5252D" w:rsidRDefault="00CB2144" w:rsidP="00D44A9E">
      <w:pPr>
        <w:pStyle w:val="Ttulo1"/>
      </w:pPr>
      <w:r>
        <w:t>ASSUNTOS</w:t>
      </w:r>
    </w:p>
    <w:p w14:paraId="1B5AF979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F5B46A" w14:textId="77777777" w:rsidTr="001B31FC">
        <w:trPr>
          <w:trHeight w:val="350"/>
        </w:trPr>
        <w:tc>
          <w:tcPr>
            <w:tcW w:w="851" w:type="dxa"/>
            <w:shd w:val="clear" w:color="000000" w:fill="C0C0C0"/>
            <w:vAlign w:val="center"/>
          </w:tcPr>
          <w:p w14:paraId="0C216902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868" w:type="dxa"/>
            <w:shd w:val="clear" w:color="000000" w:fill="C0C0C0"/>
            <w:vAlign w:val="center"/>
          </w:tcPr>
          <w:p w14:paraId="78C6213A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1B31FC" w14:paraId="44BFF982" w14:textId="77777777" w:rsidTr="001B31FC">
        <w:tc>
          <w:tcPr>
            <w:tcW w:w="851" w:type="dxa"/>
          </w:tcPr>
          <w:p w14:paraId="64173A92" w14:textId="77777777" w:rsidR="001B31FC" w:rsidRPr="00647D92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647D92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8868" w:type="dxa"/>
            <w:vAlign w:val="center"/>
          </w:tcPr>
          <w:p w14:paraId="6A2EDABD" w14:textId="5AE9820A" w:rsidR="00D44A9E" w:rsidRPr="00D44A9E" w:rsidRDefault="000F574F" w:rsidP="00D44A9E">
            <w:pPr>
              <w:pStyle w:val="Instruo"/>
              <w:rPr>
                <w:i w:val="0"/>
                <w:iCs/>
                <w:color w:val="auto"/>
                <w:sz w:val="24"/>
                <w:szCs w:val="24"/>
              </w:rPr>
            </w:pPr>
            <w:r>
              <w:rPr>
                <w:i w:val="0"/>
                <w:iCs/>
                <w:color w:val="auto"/>
                <w:sz w:val="24"/>
                <w:szCs w:val="24"/>
              </w:rPr>
              <w:t>Definir o escopo do sistema</w:t>
            </w:r>
          </w:p>
          <w:p w14:paraId="33970C4F" w14:textId="3825B9F0" w:rsidR="00664E86" w:rsidRPr="00664E86" w:rsidRDefault="00664E86" w:rsidP="00B10C8B">
            <w:pPr>
              <w:pStyle w:val="Instruo"/>
              <w:jc w:val="both"/>
            </w:pPr>
          </w:p>
        </w:tc>
      </w:tr>
      <w:tr w:rsidR="001B31FC" w14:paraId="38D461A3" w14:textId="77777777" w:rsidTr="001B31FC">
        <w:tc>
          <w:tcPr>
            <w:tcW w:w="851" w:type="dxa"/>
          </w:tcPr>
          <w:p w14:paraId="13D3BCA8" w14:textId="77777777" w:rsidR="001B31FC" w:rsidRPr="00647D92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647D92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8868" w:type="dxa"/>
            <w:vAlign w:val="center"/>
          </w:tcPr>
          <w:p w14:paraId="3CF936FF" w14:textId="7F7172A4" w:rsidR="001B31FC" w:rsidRPr="00C67AD7" w:rsidRDefault="00C67AD7" w:rsidP="006C1C4C">
            <w:pPr>
              <w:rPr>
                <w:bCs/>
                <w:sz w:val="24"/>
                <w:szCs w:val="24"/>
              </w:rPr>
            </w:pPr>
            <w:r w:rsidRPr="00C67AD7">
              <w:rPr>
                <w:bCs/>
                <w:sz w:val="24"/>
                <w:szCs w:val="24"/>
              </w:rPr>
              <w:t>Quem mais deverá usar o sistema</w:t>
            </w:r>
          </w:p>
          <w:p w14:paraId="3FBFB6CB" w14:textId="77777777" w:rsidR="005D21A8" w:rsidRPr="00C67AD7" w:rsidRDefault="005D21A8" w:rsidP="006C1C4C">
            <w:pPr>
              <w:rPr>
                <w:bCs/>
                <w:sz w:val="24"/>
                <w:szCs w:val="24"/>
              </w:rPr>
            </w:pPr>
          </w:p>
        </w:tc>
      </w:tr>
      <w:tr w:rsidR="001B31FC" w:rsidRPr="0036756E" w14:paraId="1B351691" w14:textId="77777777" w:rsidTr="001B31FC">
        <w:tc>
          <w:tcPr>
            <w:tcW w:w="851" w:type="dxa"/>
          </w:tcPr>
          <w:p w14:paraId="46B28687" w14:textId="77777777" w:rsidR="001B31FC" w:rsidRPr="00647D92" w:rsidRDefault="001B31FC" w:rsidP="006C1C4C">
            <w:pPr>
              <w:jc w:val="center"/>
              <w:rPr>
                <w:bCs/>
                <w:sz w:val="24"/>
                <w:szCs w:val="24"/>
              </w:rPr>
            </w:pPr>
            <w:r w:rsidRPr="00647D92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8868" w:type="dxa"/>
            <w:vAlign w:val="center"/>
          </w:tcPr>
          <w:p w14:paraId="49DFBA7D" w14:textId="44A7F43B" w:rsidR="001B31FC" w:rsidRPr="000F574F" w:rsidRDefault="000F574F" w:rsidP="006C1C4C">
            <w:pPr>
              <w:rPr>
                <w:bCs/>
                <w:sz w:val="24"/>
                <w:szCs w:val="24"/>
              </w:rPr>
            </w:pPr>
            <w:r w:rsidRPr="000F574F">
              <w:rPr>
                <w:bCs/>
                <w:sz w:val="24"/>
                <w:szCs w:val="24"/>
              </w:rPr>
              <w:t>Definir o tema do TCC</w:t>
            </w:r>
          </w:p>
          <w:p w14:paraId="27023842" w14:textId="77777777" w:rsidR="005D21A8" w:rsidRPr="000F574F" w:rsidRDefault="005D21A8" w:rsidP="006C1C4C">
            <w:pPr>
              <w:rPr>
                <w:b/>
                <w:sz w:val="24"/>
                <w:szCs w:val="24"/>
              </w:rPr>
            </w:pPr>
          </w:p>
        </w:tc>
      </w:tr>
      <w:tr w:rsidR="00647D92" w:rsidRPr="0036756E" w14:paraId="24EA2E4E" w14:textId="77777777" w:rsidTr="00647D92">
        <w:trPr>
          <w:trHeight w:val="553"/>
        </w:trPr>
        <w:tc>
          <w:tcPr>
            <w:tcW w:w="851" w:type="dxa"/>
          </w:tcPr>
          <w:p w14:paraId="4EF09744" w14:textId="15B479C6" w:rsidR="00647D92" w:rsidRPr="00647D92" w:rsidRDefault="00647D92" w:rsidP="00647D92">
            <w:pPr>
              <w:tabs>
                <w:tab w:val="left" w:pos="240"/>
                <w:tab w:val="center" w:pos="350"/>
              </w:tabs>
              <w:jc w:val="left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 w:rsidRPr="00647D92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8868" w:type="dxa"/>
            <w:vAlign w:val="center"/>
          </w:tcPr>
          <w:p w14:paraId="7EE7FD37" w14:textId="6FC056E8" w:rsidR="00647D92" w:rsidRPr="000F574F" w:rsidRDefault="00647D92" w:rsidP="006C1C4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Público Alvo</w:t>
            </w:r>
          </w:p>
        </w:tc>
      </w:tr>
      <w:tr w:rsidR="005B085F" w:rsidRPr="0036756E" w14:paraId="4F45C0E6" w14:textId="77777777" w:rsidTr="005B085F">
        <w:trPr>
          <w:trHeight w:val="553"/>
        </w:trPr>
        <w:tc>
          <w:tcPr>
            <w:tcW w:w="851" w:type="dxa"/>
          </w:tcPr>
          <w:p w14:paraId="11BD52E3" w14:textId="12F84E91" w:rsidR="005B085F" w:rsidRPr="00647D92" w:rsidRDefault="00647D92" w:rsidP="006C1C4C">
            <w:pPr>
              <w:jc w:val="center"/>
              <w:rPr>
                <w:bCs/>
                <w:sz w:val="24"/>
                <w:szCs w:val="24"/>
              </w:rPr>
            </w:pPr>
            <w:r w:rsidRPr="00647D92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8868" w:type="dxa"/>
            <w:vAlign w:val="center"/>
          </w:tcPr>
          <w:p w14:paraId="27219B0B" w14:textId="67E54037" w:rsidR="005B085F" w:rsidRPr="000F574F" w:rsidRDefault="005B085F" w:rsidP="006C1C4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Divisão das tarefas entre os integrantes do grupo</w:t>
            </w:r>
          </w:p>
        </w:tc>
      </w:tr>
    </w:tbl>
    <w:p w14:paraId="0E4D1DE2" w14:textId="5F6E5BD5" w:rsidR="00CB2144" w:rsidRPr="00C67AD7" w:rsidRDefault="00CB2144" w:rsidP="00CB2144">
      <w:pPr>
        <w:pStyle w:val="Ttulo1"/>
        <w:rPr>
          <w:lang w:val="pt-PT"/>
        </w:rPr>
      </w:pPr>
      <w:r>
        <w:t>Pendências</w:t>
      </w:r>
    </w:p>
    <w:p w14:paraId="3F8012B6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7"/>
        <w:gridCol w:w="5097"/>
        <w:gridCol w:w="2407"/>
        <w:gridCol w:w="1557"/>
      </w:tblGrid>
      <w:tr w:rsidR="00CB2144" w14:paraId="2D1FCED8" w14:textId="77777777" w:rsidTr="000F574F">
        <w:trPr>
          <w:cantSplit/>
          <w:trHeight w:val="300"/>
        </w:trPr>
        <w:tc>
          <w:tcPr>
            <w:tcW w:w="56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F5A9F0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09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293408F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6207B34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5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472337C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01392BE6" w14:textId="77777777" w:rsidTr="000F574F">
        <w:trPr>
          <w:cantSplit/>
          <w:trHeight w:val="300"/>
        </w:trPr>
        <w:tc>
          <w:tcPr>
            <w:tcW w:w="567" w:type="dxa"/>
          </w:tcPr>
          <w:p w14:paraId="384F107B" w14:textId="5D1ECD2B" w:rsidR="00CB2144" w:rsidRPr="000F574F" w:rsidRDefault="00C67AD7" w:rsidP="000F574F">
            <w:pPr>
              <w:jc w:val="left"/>
              <w:rPr>
                <w:color w:val="auto"/>
                <w:sz w:val="24"/>
                <w:szCs w:val="24"/>
              </w:rPr>
            </w:pPr>
            <w:r w:rsidRPr="000F574F">
              <w:rPr>
                <w:color w:val="auto"/>
                <w:sz w:val="24"/>
                <w:szCs w:val="24"/>
              </w:rPr>
              <w:t>01</w:t>
            </w:r>
          </w:p>
        </w:tc>
        <w:tc>
          <w:tcPr>
            <w:tcW w:w="5097" w:type="dxa"/>
          </w:tcPr>
          <w:p w14:paraId="4C381A9F" w14:textId="7632AB55" w:rsidR="00CB2144" w:rsidRPr="00C67AD7" w:rsidRDefault="000F574F" w:rsidP="000F574F">
            <w:pPr>
              <w:pStyle w:val="Instruo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Criar Carrinho</w:t>
            </w:r>
          </w:p>
        </w:tc>
        <w:tc>
          <w:tcPr>
            <w:tcW w:w="2407" w:type="dxa"/>
            <w:shd w:val="clear" w:color="auto" w:fill="FFFFFF"/>
          </w:tcPr>
          <w:p w14:paraId="1F621ABC" w14:textId="5D67022C" w:rsidR="00CB2144" w:rsidRPr="00C67AD7" w:rsidRDefault="000F574F" w:rsidP="000F574F">
            <w:pPr>
              <w:pStyle w:val="Instruo"/>
              <w:jc w:val="center"/>
              <w:rPr>
                <w:i w:val="0"/>
                <w:color w:val="auto"/>
                <w:sz w:val="24"/>
                <w:szCs w:val="24"/>
              </w:rPr>
            </w:pPr>
            <w:r>
              <w:rPr>
                <w:i w:val="0"/>
                <w:color w:val="auto"/>
                <w:sz w:val="24"/>
                <w:szCs w:val="24"/>
              </w:rPr>
              <w:t>Aline</w:t>
            </w:r>
          </w:p>
        </w:tc>
        <w:tc>
          <w:tcPr>
            <w:tcW w:w="1557" w:type="dxa"/>
            <w:shd w:val="clear" w:color="auto" w:fill="FFFFFF"/>
          </w:tcPr>
          <w:p w14:paraId="11A85107" w14:textId="46548AC6" w:rsidR="00CB2144" w:rsidRPr="00C67AD7" w:rsidRDefault="005D21A8" w:rsidP="000F574F">
            <w:pPr>
              <w:jc w:val="center"/>
              <w:rPr>
                <w:color w:val="auto"/>
                <w:sz w:val="24"/>
                <w:szCs w:val="24"/>
              </w:rPr>
            </w:pPr>
            <w:r w:rsidRPr="00C67AD7">
              <w:rPr>
                <w:color w:val="auto"/>
                <w:sz w:val="24"/>
                <w:szCs w:val="24"/>
              </w:rPr>
              <w:t>20/</w:t>
            </w:r>
            <w:r w:rsidR="00C67AD7" w:rsidRPr="00C67AD7">
              <w:rPr>
                <w:color w:val="auto"/>
                <w:sz w:val="24"/>
                <w:szCs w:val="24"/>
              </w:rPr>
              <w:t>11</w:t>
            </w:r>
            <w:r w:rsidRPr="00C67AD7">
              <w:rPr>
                <w:color w:val="auto"/>
                <w:sz w:val="24"/>
                <w:szCs w:val="24"/>
              </w:rPr>
              <w:t>/2020</w:t>
            </w:r>
          </w:p>
        </w:tc>
      </w:tr>
      <w:tr w:rsidR="00CB2144" w14:paraId="3BFC5131" w14:textId="77777777" w:rsidTr="000F574F">
        <w:trPr>
          <w:cantSplit/>
          <w:trHeight w:val="300"/>
        </w:trPr>
        <w:tc>
          <w:tcPr>
            <w:tcW w:w="567" w:type="dxa"/>
          </w:tcPr>
          <w:p w14:paraId="0955CC6F" w14:textId="1B7BCF94" w:rsidR="00CB2144" w:rsidRPr="000F574F" w:rsidRDefault="000F574F" w:rsidP="000F574F">
            <w:pPr>
              <w:jc w:val="left"/>
              <w:rPr>
                <w:sz w:val="24"/>
                <w:szCs w:val="24"/>
              </w:rPr>
            </w:pPr>
            <w:r w:rsidRPr="000F574F">
              <w:rPr>
                <w:sz w:val="24"/>
                <w:szCs w:val="24"/>
              </w:rPr>
              <w:t>02</w:t>
            </w:r>
          </w:p>
        </w:tc>
        <w:tc>
          <w:tcPr>
            <w:tcW w:w="5097" w:type="dxa"/>
          </w:tcPr>
          <w:p w14:paraId="3B906271" w14:textId="492A0958" w:rsidR="00CB2144" w:rsidRPr="00C67AD7" w:rsidRDefault="000F574F" w:rsidP="000F574F">
            <w:pPr>
              <w:jc w:val="left"/>
            </w:pPr>
            <w:r w:rsidRPr="000F574F">
              <w:rPr>
                <w:sz w:val="24"/>
                <w:szCs w:val="24"/>
              </w:rPr>
              <w:t>Desenvolvimento do sistema</w:t>
            </w:r>
            <w:r>
              <w:rPr>
                <w:sz w:val="24"/>
                <w:szCs w:val="24"/>
              </w:rPr>
              <w:t xml:space="preserve"> e Documentação</w:t>
            </w:r>
          </w:p>
        </w:tc>
        <w:tc>
          <w:tcPr>
            <w:tcW w:w="2407" w:type="dxa"/>
            <w:shd w:val="clear" w:color="auto" w:fill="FFFFFF"/>
          </w:tcPr>
          <w:p w14:paraId="2D1D5D29" w14:textId="2F56C2DC" w:rsidR="00CB2144" w:rsidRPr="00C67AD7" w:rsidRDefault="000F574F" w:rsidP="000F574F">
            <w:pPr>
              <w:jc w:val="center"/>
            </w:pPr>
            <w:r w:rsidRPr="000F574F">
              <w:rPr>
                <w:sz w:val="24"/>
                <w:szCs w:val="24"/>
              </w:rPr>
              <w:t>Felipe</w:t>
            </w:r>
          </w:p>
        </w:tc>
        <w:tc>
          <w:tcPr>
            <w:tcW w:w="1557" w:type="dxa"/>
            <w:shd w:val="clear" w:color="auto" w:fill="FFFFFF"/>
          </w:tcPr>
          <w:p w14:paraId="5A8BB06E" w14:textId="7EB41F0C" w:rsidR="00CB2144" w:rsidRPr="00C67AD7" w:rsidRDefault="000F574F" w:rsidP="000F574F">
            <w:pPr>
              <w:jc w:val="center"/>
            </w:pPr>
            <w:r w:rsidRPr="00C67AD7">
              <w:rPr>
                <w:color w:val="auto"/>
                <w:sz w:val="24"/>
                <w:szCs w:val="24"/>
              </w:rPr>
              <w:t>20/11/2020</w:t>
            </w:r>
          </w:p>
        </w:tc>
      </w:tr>
      <w:tr w:rsidR="00CB2144" w14:paraId="2438D992" w14:textId="77777777" w:rsidTr="000F574F">
        <w:trPr>
          <w:cantSplit/>
          <w:trHeight w:val="300"/>
        </w:trPr>
        <w:tc>
          <w:tcPr>
            <w:tcW w:w="567" w:type="dxa"/>
          </w:tcPr>
          <w:p w14:paraId="59C3877C" w14:textId="4D9AEB1C" w:rsidR="00CB2144" w:rsidRPr="000F574F" w:rsidRDefault="000F574F" w:rsidP="000F574F">
            <w:pPr>
              <w:jc w:val="left"/>
              <w:rPr>
                <w:sz w:val="24"/>
                <w:szCs w:val="24"/>
              </w:rPr>
            </w:pPr>
            <w:r w:rsidRPr="000F574F">
              <w:rPr>
                <w:sz w:val="24"/>
                <w:szCs w:val="24"/>
              </w:rPr>
              <w:t>03</w:t>
            </w:r>
          </w:p>
        </w:tc>
        <w:tc>
          <w:tcPr>
            <w:tcW w:w="5097" w:type="dxa"/>
          </w:tcPr>
          <w:p w14:paraId="3D319336" w14:textId="50D6B47F" w:rsidR="00CB2144" w:rsidRDefault="000F574F" w:rsidP="000F574F">
            <w:pPr>
              <w:jc w:val="left"/>
            </w:pPr>
            <w:r>
              <w:rPr>
                <w:sz w:val="24"/>
                <w:szCs w:val="24"/>
              </w:rPr>
              <w:t>Formatar/Revisar Documentação</w:t>
            </w:r>
          </w:p>
        </w:tc>
        <w:tc>
          <w:tcPr>
            <w:tcW w:w="2407" w:type="dxa"/>
            <w:shd w:val="clear" w:color="auto" w:fill="FFFFFF"/>
          </w:tcPr>
          <w:p w14:paraId="31E95F6D" w14:textId="6D8536DA" w:rsidR="00CB2144" w:rsidRPr="000F574F" w:rsidRDefault="000F574F" w:rsidP="000F574F">
            <w:pPr>
              <w:jc w:val="center"/>
              <w:rPr>
                <w:sz w:val="24"/>
                <w:szCs w:val="24"/>
              </w:rPr>
            </w:pPr>
            <w:r w:rsidRPr="000F574F">
              <w:rPr>
                <w:sz w:val="24"/>
                <w:szCs w:val="24"/>
              </w:rPr>
              <w:t>Fernanda</w:t>
            </w:r>
          </w:p>
        </w:tc>
        <w:tc>
          <w:tcPr>
            <w:tcW w:w="1557" w:type="dxa"/>
            <w:shd w:val="clear" w:color="auto" w:fill="FFFFFF"/>
          </w:tcPr>
          <w:p w14:paraId="60FEA626" w14:textId="5F1812DB" w:rsidR="00CB2144" w:rsidRDefault="000F574F" w:rsidP="000F574F">
            <w:pPr>
              <w:jc w:val="center"/>
            </w:pPr>
            <w:r w:rsidRPr="00C67AD7">
              <w:rPr>
                <w:color w:val="auto"/>
                <w:sz w:val="24"/>
                <w:szCs w:val="24"/>
              </w:rPr>
              <w:t>20/11/2020</w:t>
            </w:r>
          </w:p>
        </w:tc>
      </w:tr>
    </w:tbl>
    <w:p w14:paraId="55809638" w14:textId="44BCBBDA" w:rsidR="00C67AD7" w:rsidRDefault="003D1B14" w:rsidP="00C67AD7">
      <w:pPr>
        <w:pStyle w:val="Ttulo1"/>
      </w:pPr>
      <w:r>
        <w:lastRenderedPageBreak/>
        <w:t>Próxima Reunião</w:t>
      </w:r>
    </w:p>
    <w:p w14:paraId="177F63B4" w14:textId="005A44C1" w:rsidR="00C67AD7" w:rsidRPr="00C67AD7" w:rsidRDefault="00C67AD7" w:rsidP="00C67AD7">
      <w:pPr>
        <w:rPr>
          <w:lang w:eastAsia="en-US"/>
        </w:rPr>
      </w:pPr>
      <w:r>
        <w:rPr>
          <w:lang w:eastAsia="en-US"/>
        </w:rPr>
        <w:t>Á combinar</w:t>
      </w:r>
      <w:r w:rsidR="000E08AE">
        <w:rPr>
          <w:lang w:eastAsia="en-US"/>
        </w:rPr>
        <w:t>.</w:t>
      </w:r>
    </w:p>
    <w:p w14:paraId="410FCEC4" w14:textId="17FE7017" w:rsidR="00F5252D" w:rsidRDefault="00F5252D">
      <w:pPr>
        <w:pStyle w:val="Instruo"/>
      </w:pPr>
    </w:p>
    <w:sectPr w:rsidR="00F5252D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FB4026" w14:textId="77777777" w:rsidR="00300FD5" w:rsidRDefault="00300FD5">
      <w:r>
        <w:separator/>
      </w:r>
    </w:p>
  </w:endnote>
  <w:endnote w:type="continuationSeparator" w:id="0">
    <w:p w14:paraId="161110C1" w14:textId="77777777" w:rsidR="00300FD5" w:rsidRDefault="00300F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16060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0565F703" w14:textId="77777777">
      <w:trPr>
        <w:cantSplit/>
      </w:trPr>
      <w:tc>
        <w:tcPr>
          <w:tcW w:w="6300" w:type="dxa"/>
        </w:tcPr>
        <w:p w14:paraId="1B2B1839" w14:textId="1BDFB876" w:rsidR="00F5252D" w:rsidRDefault="00300FD5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C67AD7">
                <w:rPr>
                  <w:lang w:val="pt-PT"/>
                </w:rPr>
                <w:t>HD</w:t>
              </w:r>
              <w:r w:rsidR="00BD69EB">
                <w:rPr>
                  <w:lang w:val="pt-PT"/>
                </w:rPr>
                <w:t xml:space="preserve"> - </w:t>
              </w:r>
              <w:r w:rsidR="00C67AD7">
                <w:rPr>
                  <w:lang w:val="pt-PT"/>
                </w:rPr>
                <w:t>Healthy Delivery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BD69EB">
                <w:rPr>
                  <w:lang w:val="pt-PT"/>
                </w:rPr>
                <w:t xml:space="preserve">Versão </w:t>
              </w:r>
              <w:r w:rsidR="00C67AD7">
                <w:rPr>
                  <w:lang w:val="pt-PT"/>
                </w:rPr>
                <w:t>1.0</w:t>
              </w:r>
            </w:sdtContent>
          </w:sdt>
        </w:p>
      </w:tc>
      <w:tc>
        <w:tcPr>
          <w:tcW w:w="1705" w:type="dxa"/>
          <w:vAlign w:val="center"/>
        </w:tcPr>
        <w:p w14:paraId="5F4CF1E9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5E9621F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33C1E6F6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BA56A0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333E4" w14:textId="77777777" w:rsidR="00300FD5" w:rsidRDefault="00300FD5">
      <w:r>
        <w:separator/>
      </w:r>
    </w:p>
  </w:footnote>
  <w:footnote w:type="continuationSeparator" w:id="0">
    <w:p w14:paraId="40297996" w14:textId="77777777" w:rsidR="00300FD5" w:rsidRDefault="00300F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77858AD1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4A5E50A3" w14:textId="5173C3ED" w:rsidR="00F5252D" w:rsidRDefault="00BA56A0" w:rsidP="00BA56A0">
          <w:pPr>
            <w:pStyle w:val="Cabealho"/>
            <w:jc w:val="both"/>
            <w:rPr>
              <w:lang w:val="pt-PT"/>
            </w:rPr>
          </w:pPr>
          <w:r>
            <w:rPr>
              <w:b w:val="0"/>
              <w:noProof/>
            </w:rPr>
            <w:drawing>
              <wp:inline distT="0" distB="0" distL="0" distR="0" wp14:anchorId="613049B1" wp14:editId="1487E90A">
                <wp:extent cx="748213" cy="610690"/>
                <wp:effectExtent l="0" t="0" r="0" b="0"/>
                <wp:docPr id="1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8213" cy="61069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1F4859D4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35AAE0F9" w14:textId="77777777" w:rsidR="00F5252D" w:rsidRDefault="00F5252D">
          <w:pPr>
            <w:pStyle w:val="Cabealho"/>
          </w:pPr>
        </w:p>
      </w:tc>
    </w:tr>
  </w:tbl>
  <w:p w14:paraId="592B7660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A0"/>
    <w:rsid w:val="000E08AE"/>
    <w:rsid w:val="000F14C7"/>
    <w:rsid w:val="000F574F"/>
    <w:rsid w:val="001B31FC"/>
    <w:rsid w:val="002241D7"/>
    <w:rsid w:val="002531F7"/>
    <w:rsid w:val="00283A99"/>
    <w:rsid w:val="00300FD5"/>
    <w:rsid w:val="003D1B14"/>
    <w:rsid w:val="004A389C"/>
    <w:rsid w:val="0050345B"/>
    <w:rsid w:val="00531DBF"/>
    <w:rsid w:val="005B085F"/>
    <w:rsid w:val="005C1956"/>
    <w:rsid w:val="005D21A8"/>
    <w:rsid w:val="005F6BAE"/>
    <w:rsid w:val="00632E86"/>
    <w:rsid w:val="00640E70"/>
    <w:rsid w:val="00647D92"/>
    <w:rsid w:val="00664E86"/>
    <w:rsid w:val="008D7C21"/>
    <w:rsid w:val="009D7C14"/>
    <w:rsid w:val="00A6332D"/>
    <w:rsid w:val="00B10C8B"/>
    <w:rsid w:val="00BA56A0"/>
    <w:rsid w:val="00BB5564"/>
    <w:rsid w:val="00BD69EB"/>
    <w:rsid w:val="00C22B8B"/>
    <w:rsid w:val="00C67AD7"/>
    <w:rsid w:val="00CA6E12"/>
    <w:rsid w:val="00CB2144"/>
    <w:rsid w:val="00D44A9E"/>
    <w:rsid w:val="00D958BA"/>
    <w:rsid w:val="00DE6A24"/>
    <w:rsid w:val="00E45BD5"/>
    <w:rsid w:val="00F4461B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silver" strokecolor="#333">
      <v:fill color="silver" on="f"/>
      <v:stroke color="#333"/>
    </o:shapedefaults>
    <o:shapelayout v:ext="edit">
      <o:idmap v:ext="edit" data="1"/>
    </o:shapelayout>
  </w:shapeDefaults>
  <w:decimalSymbol w:val=","/>
  <w:listSeparator w:val=";"/>
  <w14:docId w14:val="533B5FA5"/>
  <w15:docId w15:val="{2211D834-D49D-49F8-8F39-93F16DB93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Dropbox\My%20PC%20(LAPTOP-JBM4P42V)\Downloads\Template%20-%20Ata%20de%20Reuni&#227;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</Template>
  <TotalTime>53</TotalTime>
  <Pages>2</Pages>
  <Words>175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HD - Healthy Delivery</Manager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1.0</dc:subject>
  <dc:creator>Felipe Rodriegues</dc:creator>
  <cp:lastModifiedBy>Felipe Rodriegues</cp:lastModifiedBy>
  <cp:revision>6</cp:revision>
  <cp:lastPrinted>2005-03-23T19:00:00Z</cp:lastPrinted>
  <dcterms:created xsi:type="dcterms:W3CDTF">2020-11-22T22:18:00Z</dcterms:created>
  <dcterms:modified xsi:type="dcterms:W3CDTF">2021-01-10T18:08:00Z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